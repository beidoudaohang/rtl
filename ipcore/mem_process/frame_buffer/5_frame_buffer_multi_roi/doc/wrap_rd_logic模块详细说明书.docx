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323B4D" w:rsidRDefault="00CC2843" w:rsidP="00087DEE"/>
    <w:p w:rsidR="00CC2843" w:rsidRPr="00081480" w:rsidRDefault="00CC2843" w:rsidP="00087DEE"/>
    <w:p w:rsidR="00CC2843" w:rsidRPr="00772B9C" w:rsidRDefault="00CC2843" w:rsidP="00087DEE"/>
    <w:p w:rsidR="00CC2843" w:rsidRPr="00D96E10" w:rsidRDefault="00CC2843" w:rsidP="00087DEE"/>
    <w:p w:rsidR="00CC2843" w:rsidRDefault="00D010DD" w:rsidP="00087DEE">
      <w:pPr>
        <w:pStyle w:val="af"/>
      </w:pPr>
      <w:proofErr w:type="spellStart"/>
      <w:r>
        <w:t>Wrap_rd_logic</w:t>
      </w:r>
      <w:proofErr w:type="spellEnd"/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proofErr w:type="gramStart"/>
      <w:r w:rsidR="00275DCF">
        <w:rPr>
          <w:rFonts w:hint="eastAsia"/>
        </w:rPr>
        <w:t>邢</w:t>
      </w:r>
      <w:proofErr w:type="gramEnd"/>
      <w:r w:rsidR="00275DCF">
        <w:rPr>
          <w:rFonts w:hint="eastAsia"/>
        </w:rPr>
        <w:t>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>
        <w:t>14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  <w:tr w:rsidR="00FF2A00" w:rsidTr="003467C1">
        <w:trPr>
          <w:trHeight w:val="292"/>
        </w:trPr>
        <w:tc>
          <w:tcPr>
            <w:tcW w:w="1360" w:type="dxa"/>
          </w:tcPr>
          <w:p w:rsidR="00FF2A00" w:rsidRDefault="00FF2A00" w:rsidP="00C04507">
            <w:pPr>
              <w:pStyle w:val="a5"/>
            </w:pPr>
          </w:p>
        </w:tc>
        <w:tc>
          <w:tcPr>
            <w:tcW w:w="1476" w:type="dxa"/>
          </w:tcPr>
          <w:p w:rsidR="00FF2A00" w:rsidRDefault="00FF2A00" w:rsidP="00C04507">
            <w:pPr>
              <w:pStyle w:val="a5"/>
            </w:pPr>
          </w:p>
        </w:tc>
        <w:tc>
          <w:tcPr>
            <w:tcW w:w="1253" w:type="dxa"/>
          </w:tcPr>
          <w:p w:rsidR="00FF2A00" w:rsidRDefault="00FF2A00" w:rsidP="00FF2A00">
            <w:pPr>
              <w:pStyle w:val="a5"/>
            </w:pPr>
          </w:p>
        </w:tc>
        <w:tc>
          <w:tcPr>
            <w:tcW w:w="4439" w:type="dxa"/>
          </w:tcPr>
          <w:p w:rsidR="00FF2A00" w:rsidRDefault="00FF2A00" w:rsidP="00FF2A00">
            <w:pPr>
              <w:pStyle w:val="a5"/>
            </w:pPr>
          </w:p>
        </w:tc>
      </w:tr>
      <w:tr w:rsidR="00D020EE" w:rsidTr="003467C1">
        <w:trPr>
          <w:trHeight w:val="292"/>
        </w:trPr>
        <w:tc>
          <w:tcPr>
            <w:tcW w:w="1360" w:type="dxa"/>
          </w:tcPr>
          <w:p w:rsidR="00D020EE" w:rsidRDefault="00D020EE" w:rsidP="00D020EE">
            <w:pPr>
              <w:pStyle w:val="a5"/>
            </w:pPr>
          </w:p>
        </w:tc>
        <w:tc>
          <w:tcPr>
            <w:tcW w:w="1476" w:type="dxa"/>
          </w:tcPr>
          <w:p w:rsidR="00D020EE" w:rsidRDefault="00D020EE" w:rsidP="00D020EE">
            <w:pPr>
              <w:pStyle w:val="a5"/>
            </w:pPr>
          </w:p>
        </w:tc>
        <w:tc>
          <w:tcPr>
            <w:tcW w:w="1253" w:type="dxa"/>
          </w:tcPr>
          <w:p w:rsidR="00D020EE" w:rsidRDefault="00D020EE" w:rsidP="00D020EE">
            <w:pPr>
              <w:pStyle w:val="a5"/>
            </w:pPr>
          </w:p>
        </w:tc>
        <w:tc>
          <w:tcPr>
            <w:tcW w:w="4439" w:type="dxa"/>
          </w:tcPr>
          <w:p w:rsidR="00D020EE" w:rsidRDefault="00D020EE" w:rsidP="00830BFE">
            <w:pPr>
              <w:pStyle w:val="a5"/>
            </w:pPr>
          </w:p>
        </w:tc>
      </w:tr>
      <w:tr w:rsidR="001B38A8" w:rsidTr="003467C1">
        <w:trPr>
          <w:trHeight w:val="292"/>
        </w:trPr>
        <w:tc>
          <w:tcPr>
            <w:tcW w:w="1360" w:type="dxa"/>
          </w:tcPr>
          <w:p w:rsidR="001B38A8" w:rsidRDefault="001B38A8" w:rsidP="001B38A8">
            <w:pPr>
              <w:pStyle w:val="a5"/>
            </w:pPr>
          </w:p>
        </w:tc>
        <w:tc>
          <w:tcPr>
            <w:tcW w:w="1476" w:type="dxa"/>
          </w:tcPr>
          <w:p w:rsidR="001B38A8" w:rsidRDefault="001B38A8">
            <w:pPr>
              <w:pStyle w:val="a5"/>
            </w:pPr>
          </w:p>
        </w:tc>
        <w:tc>
          <w:tcPr>
            <w:tcW w:w="1253" w:type="dxa"/>
          </w:tcPr>
          <w:p w:rsidR="001B38A8" w:rsidRDefault="001B38A8" w:rsidP="001B38A8">
            <w:pPr>
              <w:pStyle w:val="a5"/>
            </w:pPr>
          </w:p>
        </w:tc>
        <w:tc>
          <w:tcPr>
            <w:tcW w:w="4439" w:type="dxa"/>
          </w:tcPr>
          <w:p w:rsidR="001B38A8" w:rsidRPr="001B38A8" w:rsidRDefault="001B38A8">
            <w:pPr>
              <w:pStyle w:val="a5"/>
            </w:pPr>
          </w:p>
        </w:tc>
      </w:tr>
      <w:tr w:rsidR="00977CCA" w:rsidTr="003467C1">
        <w:trPr>
          <w:trHeight w:val="292"/>
        </w:trPr>
        <w:tc>
          <w:tcPr>
            <w:tcW w:w="1360" w:type="dxa"/>
          </w:tcPr>
          <w:p w:rsidR="00977CCA" w:rsidRDefault="00977CCA">
            <w:pPr>
              <w:pStyle w:val="a5"/>
            </w:pPr>
          </w:p>
        </w:tc>
        <w:tc>
          <w:tcPr>
            <w:tcW w:w="1476" w:type="dxa"/>
          </w:tcPr>
          <w:p w:rsidR="00977CCA" w:rsidRDefault="00977CCA">
            <w:pPr>
              <w:pStyle w:val="a5"/>
            </w:pPr>
          </w:p>
        </w:tc>
        <w:tc>
          <w:tcPr>
            <w:tcW w:w="1253" w:type="dxa"/>
          </w:tcPr>
          <w:p w:rsidR="00977CCA" w:rsidRDefault="00977CCA" w:rsidP="00977CCA">
            <w:pPr>
              <w:pStyle w:val="a5"/>
            </w:pPr>
          </w:p>
        </w:tc>
        <w:tc>
          <w:tcPr>
            <w:tcW w:w="4439" w:type="dxa"/>
          </w:tcPr>
          <w:p w:rsidR="00935850" w:rsidRDefault="00935850" w:rsidP="000F5992">
            <w:pPr>
              <w:pStyle w:val="a5"/>
            </w:pPr>
          </w:p>
        </w:tc>
      </w:tr>
      <w:tr w:rsidR="009F7E71" w:rsidTr="003467C1">
        <w:trPr>
          <w:trHeight w:val="292"/>
        </w:trPr>
        <w:tc>
          <w:tcPr>
            <w:tcW w:w="1360" w:type="dxa"/>
          </w:tcPr>
          <w:p w:rsidR="009F7E71" w:rsidRDefault="009F7E71">
            <w:pPr>
              <w:pStyle w:val="a5"/>
            </w:pPr>
          </w:p>
        </w:tc>
        <w:tc>
          <w:tcPr>
            <w:tcW w:w="1476" w:type="dxa"/>
          </w:tcPr>
          <w:p w:rsidR="009F7E71" w:rsidRDefault="009F7E71">
            <w:pPr>
              <w:pStyle w:val="a5"/>
            </w:pPr>
          </w:p>
        </w:tc>
        <w:tc>
          <w:tcPr>
            <w:tcW w:w="1253" w:type="dxa"/>
          </w:tcPr>
          <w:p w:rsidR="009F7E71" w:rsidRDefault="009F7E71" w:rsidP="009F7E71">
            <w:pPr>
              <w:pStyle w:val="a5"/>
            </w:pPr>
          </w:p>
        </w:tc>
        <w:tc>
          <w:tcPr>
            <w:tcW w:w="4439" w:type="dxa"/>
          </w:tcPr>
          <w:p w:rsidR="009F7E71" w:rsidRDefault="009F7E71" w:rsidP="0074375F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182C73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2421742" w:history="1">
        <w:r w:rsidR="00182C73" w:rsidRPr="0023383C">
          <w:rPr>
            <w:rStyle w:val="ac"/>
            <w:noProof/>
          </w:rPr>
          <w:t>1.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noProof/>
          </w:rPr>
          <w:t>Wap_rd_logic</w:t>
        </w:r>
        <w:r w:rsidR="00182C73" w:rsidRPr="0023383C">
          <w:rPr>
            <w:rStyle w:val="ac"/>
            <w:rFonts w:hint="eastAsia"/>
            <w:noProof/>
          </w:rPr>
          <w:t>模块规格指标（</w:t>
        </w:r>
        <w:r w:rsidR="00182C73" w:rsidRPr="0023383C">
          <w:rPr>
            <w:rStyle w:val="ac"/>
            <w:noProof/>
          </w:rPr>
          <w:t>Module Features</w:t>
        </w:r>
        <w:r w:rsidR="00182C73" w:rsidRPr="0023383C">
          <w:rPr>
            <w:rStyle w:val="ac"/>
            <w:rFonts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_Toc462421742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4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3" w:history="1">
        <w:r w:rsidR="00182C73" w:rsidRPr="0023383C">
          <w:rPr>
            <w:rStyle w:val="ac"/>
            <w:noProof/>
          </w:rPr>
          <w:t>1.1.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概要设计指标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_Toc462421743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4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4" w:history="1">
        <w:r w:rsidR="00182C73" w:rsidRPr="0023383C">
          <w:rPr>
            <w:rStyle w:val="ac"/>
            <w:noProof/>
          </w:rPr>
          <w:t>1.2.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后级模块约束指标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_Toc462421744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5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5" w:history="1">
        <w:r w:rsidR="00182C73" w:rsidRPr="0023383C">
          <w:rPr>
            <w:rStyle w:val="ac"/>
            <w:rFonts w:ascii="Arial" w:hAnsi="Arial"/>
            <w:noProof/>
          </w:rPr>
          <w:t>2.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ascii="Arial" w:hAnsi="Arial"/>
            <w:noProof/>
          </w:rPr>
          <w:t>Wrap_rd_logic</w:t>
        </w:r>
        <w:r w:rsidR="00182C73" w:rsidRPr="0023383C">
          <w:rPr>
            <w:rStyle w:val="ac"/>
            <w:rFonts w:ascii="Arial" w:hAnsi="Arial" w:hint="eastAsia"/>
            <w:noProof/>
          </w:rPr>
          <w:t>模块</w:t>
        </w:r>
        <w:r w:rsidR="00182C73" w:rsidRPr="0023383C">
          <w:rPr>
            <w:rStyle w:val="ac"/>
            <w:rFonts w:hint="eastAsia"/>
            <w:noProof/>
          </w:rPr>
          <w:t>方案</w:t>
        </w:r>
        <w:r w:rsidR="00182C73" w:rsidRPr="0023383C">
          <w:rPr>
            <w:rStyle w:val="ac"/>
            <w:rFonts w:ascii="Arial" w:hAnsi="Arial" w:hint="eastAsia"/>
            <w:noProof/>
          </w:rPr>
          <w:t>设计（</w:t>
        </w:r>
        <w:r w:rsidR="00182C73" w:rsidRPr="0023383C">
          <w:rPr>
            <w:rStyle w:val="ac"/>
            <w:rFonts w:ascii="Arial" w:hAnsi="Arial"/>
            <w:noProof/>
          </w:rPr>
          <w:t>Module Designs</w:t>
        </w:r>
        <w:r w:rsidR="00182C73" w:rsidRPr="0023383C">
          <w:rPr>
            <w:rStyle w:val="ac"/>
            <w:rFonts w:ascii="Arial" w:hAnsi="Arial"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_Toc462421745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6" w:history="1">
        <w:r w:rsidR="00182C73" w:rsidRPr="0023383C">
          <w:rPr>
            <w:rStyle w:val="ac"/>
            <w:noProof/>
          </w:rPr>
          <w:t>2.1.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noProof/>
          </w:rPr>
          <w:t>Wrap_rd_logic</w:t>
        </w:r>
        <w:r w:rsidR="00182C73" w:rsidRPr="0023383C">
          <w:rPr>
            <w:rStyle w:val="ac"/>
            <w:rFonts w:hint="eastAsia"/>
            <w:noProof/>
          </w:rPr>
          <w:t>结构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_Toc462421746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7" w:history="1">
        <w:r w:rsidR="00182C73" w:rsidRPr="0023383C">
          <w:rPr>
            <w:rStyle w:val="ac"/>
            <w:noProof/>
          </w:rPr>
          <w:t>2.2.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noProof/>
          </w:rPr>
          <w:t>back_buf</w:t>
        </w:r>
        <w:r w:rsidR="00182C73" w:rsidRPr="0023383C">
          <w:rPr>
            <w:rStyle w:val="ac"/>
            <w:rFonts w:hint="eastAsia"/>
            <w:noProof/>
          </w:rPr>
          <w:t>设计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_Toc462421747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8" w:history="1">
        <w:r w:rsidR="00182C73" w:rsidRPr="0023383C">
          <w:rPr>
            <w:rStyle w:val="ac"/>
            <w:noProof/>
          </w:rPr>
          <w:t>3.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模块测试项（</w:t>
        </w:r>
        <w:r w:rsidR="00182C73" w:rsidRPr="0023383C">
          <w:rPr>
            <w:rStyle w:val="ac"/>
            <w:noProof/>
          </w:rPr>
          <w:t>Module Testings</w:t>
        </w:r>
        <w:r w:rsidR="00182C73" w:rsidRPr="0023383C">
          <w:rPr>
            <w:rStyle w:val="ac"/>
            <w:rFonts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_Toc462421748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49" w:history="1">
        <w:r w:rsidR="00182C73" w:rsidRPr="0023383C">
          <w:rPr>
            <w:rStyle w:val="ac"/>
            <w:noProof/>
          </w:rPr>
          <w:t>4.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系统测试传递测试项（可选）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_Toc462421749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50" w:history="1">
        <w:r w:rsidR="00182C73" w:rsidRPr="0023383C">
          <w:rPr>
            <w:rStyle w:val="ac"/>
            <w:noProof/>
          </w:rPr>
          <w:t>5.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重点测试项（可选）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_Toc462421750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51" w:history="1">
        <w:r w:rsidR="00182C73" w:rsidRPr="0023383C">
          <w:rPr>
            <w:rStyle w:val="ac"/>
            <w:noProof/>
          </w:rPr>
          <w:t>6.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单元测试结果（</w:t>
        </w:r>
        <w:r w:rsidR="00182C73" w:rsidRPr="0023383C">
          <w:rPr>
            <w:rStyle w:val="ac"/>
            <w:noProof/>
          </w:rPr>
          <w:t>Module Testings Result</w:t>
        </w:r>
        <w:r w:rsidR="00182C73" w:rsidRPr="0023383C">
          <w:rPr>
            <w:rStyle w:val="ac"/>
            <w:rFonts w:hint="eastAsia"/>
            <w:noProof/>
          </w:rPr>
          <w:t>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_Toc462421751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182C73" w:rsidRDefault="00E8547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21752" w:history="1">
        <w:r w:rsidR="00182C73" w:rsidRPr="0023383C">
          <w:rPr>
            <w:rStyle w:val="ac"/>
            <w:noProof/>
          </w:rPr>
          <w:t>7.</w:t>
        </w:r>
        <w:r w:rsidR="00182C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2C73" w:rsidRPr="0023383C">
          <w:rPr>
            <w:rStyle w:val="ac"/>
            <w:rFonts w:hint="eastAsia"/>
            <w:noProof/>
          </w:rPr>
          <w:t>附录（可选）</w:t>
        </w:r>
        <w:r w:rsidR="00182C73">
          <w:rPr>
            <w:noProof/>
            <w:webHidden/>
          </w:rPr>
          <w:tab/>
        </w:r>
        <w:r w:rsidR="00182C73">
          <w:rPr>
            <w:noProof/>
            <w:webHidden/>
          </w:rPr>
          <w:fldChar w:fldCharType="begin"/>
        </w:r>
        <w:r w:rsidR="00182C73">
          <w:rPr>
            <w:noProof/>
            <w:webHidden/>
          </w:rPr>
          <w:instrText xml:space="preserve"> PAGEREF _Toc462421752 \h </w:instrText>
        </w:r>
        <w:r w:rsidR="00182C73">
          <w:rPr>
            <w:noProof/>
            <w:webHidden/>
          </w:rPr>
        </w:r>
        <w:r w:rsidR="00182C73">
          <w:rPr>
            <w:noProof/>
            <w:webHidden/>
          </w:rPr>
          <w:fldChar w:fldCharType="separate"/>
        </w:r>
        <w:r w:rsidR="00182C73">
          <w:rPr>
            <w:noProof/>
            <w:webHidden/>
          </w:rPr>
          <w:t>6</w:t>
        </w:r>
        <w:r w:rsidR="00182C73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CC76F2" w:rsidP="00C864E8">
      <w:pPr>
        <w:pStyle w:val="1"/>
      </w:pPr>
      <w:bookmarkStart w:id="0" w:name="_Toc356291551"/>
      <w:bookmarkStart w:id="1" w:name="_Toc462421742"/>
      <w:proofErr w:type="spellStart"/>
      <w:r>
        <w:t>Wap_rd_logic</w:t>
      </w:r>
      <w:proofErr w:type="spellEnd"/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74375F" w:rsidRDefault="0074375F" w:rsidP="0074375F">
      <w:pPr>
        <w:pStyle w:val="2"/>
        <w:ind w:left="420"/>
      </w:pPr>
      <w:bookmarkStart w:id="2" w:name="_Toc462421743"/>
      <w:r>
        <w:rPr>
          <w:rFonts w:hint="eastAsia"/>
        </w:rPr>
        <w:t>概要</w:t>
      </w:r>
      <w:r>
        <w:t>设计指标</w:t>
      </w:r>
      <w:bookmarkEnd w:id="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7"/>
        <w:gridCol w:w="4536"/>
      </w:tblGrid>
      <w:tr w:rsidR="0074375F" w:rsidRPr="00590066" w:rsidTr="0074375F">
        <w:trPr>
          <w:tblHeader/>
        </w:trPr>
        <w:tc>
          <w:tcPr>
            <w:tcW w:w="3787" w:type="dxa"/>
            <w:shd w:val="clear" w:color="auto" w:fill="4F81BD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</w:t>
            </w:r>
          </w:p>
        </w:tc>
        <w:tc>
          <w:tcPr>
            <w:tcW w:w="4536" w:type="dxa"/>
            <w:shd w:val="clear" w:color="auto" w:fill="4F81BD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指标分解</w:t>
            </w:r>
          </w:p>
        </w:tc>
      </w:tr>
      <w:tr w:rsidR="0074375F" w:rsidRPr="008F5186" w:rsidTr="0074375F">
        <w:tc>
          <w:tcPr>
            <w:tcW w:w="3787" w:type="dxa"/>
            <w:vAlign w:val="center"/>
          </w:tcPr>
          <w:p w:rsidR="0074375F" w:rsidRPr="008F5186" w:rsidRDefault="0074375F" w:rsidP="006B56ED">
            <w:pPr>
              <w:pStyle w:val="afc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SE=0</w:t>
            </w:r>
            <w:r>
              <w:rPr>
                <w:rFonts w:ascii="华文细黑" w:hAnsi="华文细黑" w:hint="eastAsia"/>
              </w:rPr>
              <w:t>设置</w:t>
            </w:r>
            <w:r>
              <w:rPr>
                <w:rFonts w:ascii="华文细黑" w:hAnsi="华文细黑"/>
              </w:rPr>
              <w:t>完</w:t>
            </w:r>
            <w:r>
              <w:rPr>
                <w:rFonts w:ascii="华文细黑" w:hAnsi="华文细黑" w:hint="eastAsia"/>
              </w:rPr>
              <w:t>0.5ms之内</w:t>
            </w:r>
            <w:r>
              <w:rPr>
                <w:rFonts w:ascii="华文细黑" w:hAnsi="华文细黑"/>
              </w:rPr>
              <w:t>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要停下来</w:t>
            </w:r>
          </w:p>
        </w:tc>
        <w:tc>
          <w:tcPr>
            <w:tcW w:w="4536" w:type="dxa"/>
            <w:vAlign w:val="center"/>
          </w:tcPr>
          <w:p w:rsidR="0074375F" w:rsidRPr="008F518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当se=0</w:t>
            </w:r>
            <w:r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，</w:t>
            </w:r>
            <w:proofErr w:type="spellStart"/>
            <w:r>
              <w:rPr>
                <w:rFonts w:ascii="华文细黑" w:hAnsi="华文细黑"/>
              </w:rPr>
              <w:t>wrap_wr_logic</w:t>
            </w:r>
            <w:proofErr w:type="spellEnd"/>
            <w:r>
              <w:rPr>
                <w:rFonts w:ascii="华文细黑" w:hAnsi="华文细黑" w:hint="eastAsia"/>
              </w:rPr>
              <w:t>立即停止</w:t>
            </w:r>
            <w:r>
              <w:rPr>
                <w:rFonts w:ascii="华文细黑" w:hAnsi="华文细黑"/>
              </w:rPr>
              <w:t>写</w:t>
            </w:r>
            <w:r>
              <w:rPr>
                <w:rFonts w:ascii="华文细黑" w:hAnsi="华文细黑" w:hint="eastAsia"/>
              </w:rPr>
              <w:t>MCB WR FIFO。</w:t>
            </w:r>
            <w:r>
              <w:rPr>
                <w:rFonts w:ascii="华文细黑" w:hAnsi="华文细黑"/>
              </w:rPr>
              <w:t>发出</w:t>
            </w:r>
            <w:r>
              <w:rPr>
                <w:rFonts w:ascii="华文细黑" w:hAnsi="华文细黑" w:hint="eastAsia"/>
              </w:rPr>
              <w:t>WR CMD命令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BL=64。</w:t>
            </w:r>
            <w:r>
              <w:rPr>
                <w:rFonts w:ascii="华文细黑" w:hAnsi="华文细黑"/>
              </w:rPr>
              <w:t>这样</w:t>
            </w:r>
            <w:r>
              <w:rPr>
                <w:rFonts w:ascii="华文细黑" w:hAnsi="华文细黑" w:hint="eastAsia"/>
              </w:rPr>
              <w:t>会将MCB WR FIFO清空</w:t>
            </w:r>
            <w:r>
              <w:rPr>
                <w:rFonts w:ascii="华文细黑" w:hAnsi="华文细黑"/>
              </w:rPr>
              <w:t>。</w:t>
            </w:r>
            <w:r>
              <w:rPr>
                <w:rFonts w:ascii="华文细黑" w:hAnsi="华文细黑" w:hint="eastAsia"/>
              </w:rPr>
              <w:t>但是</w:t>
            </w:r>
            <w:r>
              <w:rPr>
                <w:rFonts w:ascii="华文细黑" w:hAnsi="华文细黑"/>
              </w:rPr>
              <w:t>会造成</w:t>
            </w:r>
            <w:r>
              <w:rPr>
                <w:rFonts w:ascii="华文细黑" w:hAnsi="华文细黑" w:hint="eastAsia"/>
              </w:rPr>
              <w:t xml:space="preserve">MCB WR FIFO </w:t>
            </w:r>
            <w:r>
              <w:rPr>
                <w:rFonts w:ascii="华文细黑" w:hAnsi="华文细黑"/>
              </w:rPr>
              <w:t>underrun的现象，目前认为underrun</w:t>
            </w:r>
            <w:r>
              <w:rPr>
                <w:rFonts w:ascii="华文细黑" w:hAnsi="华文细黑" w:hint="eastAsia"/>
              </w:rPr>
              <w:t>不会</w:t>
            </w:r>
            <w:r>
              <w:rPr>
                <w:rFonts w:ascii="华文细黑" w:hAnsi="华文细黑"/>
              </w:rPr>
              <w:t>影响到后面的传输，</w:t>
            </w:r>
            <w:r>
              <w:rPr>
                <w:rFonts w:ascii="华文细黑" w:hAnsi="华文细黑" w:hint="eastAsia"/>
              </w:rPr>
              <w:t>且</w:t>
            </w:r>
            <w:r>
              <w:rPr>
                <w:rFonts w:ascii="华文细黑" w:hAnsi="华文细黑"/>
              </w:rPr>
              <w:t>一次发出</w:t>
            </w:r>
            <w:r>
              <w:rPr>
                <w:rFonts w:ascii="华文细黑" w:hAnsi="华文细黑" w:hint="eastAsia"/>
              </w:rPr>
              <w:t>64个</w:t>
            </w:r>
            <w:r>
              <w:rPr>
                <w:rFonts w:ascii="华文细黑" w:hAnsi="华文细黑"/>
              </w:rPr>
              <w:t>数据量一定能够将</w:t>
            </w:r>
            <w:r>
              <w:rPr>
                <w:rFonts w:ascii="华文细黑" w:hAnsi="华文细黑" w:hint="eastAsia"/>
              </w:rPr>
              <w:t>MCB WR FIFO清空</w:t>
            </w:r>
            <w:r>
              <w:rPr>
                <w:rFonts w:ascii="华文细黑" w:hAnsi="华文细黑"/>
              </w:rPr>
              <w:t>，这样做是比较安全的。</w:t>
            </w:r>
          </w:p>
        </w:tc>
      </w:tr>
      <w:tr w:rsidR="0074375F" w:rsidRPr="00590066" w:rsidTr="0074375F">
        <w:tc>
          <w:tcPr>
            <w:tcW w:w="3787" w:type="dxa"/>
            <w:vAlign w:val="center"/>
          </w:tcPr>
          <w:p w:rsidR="0074375F" w:rsidRDefault="0074375F" w:rsidP="006B56ED">
            <w:pPr>
              <w:pStyle w:val="afc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590066">
              <w:rPr>
                <w:rFonts w:ascii="华文细黑" w:hAnsi="华文细黑"/>
              </w:rPr>
              <w:t>设置SE=1后，场信号到来后，便允许图像数据进入DDR</w:t>
            </w:r>
          </w:p>
        </w:tc>
        <w:tc>
          <w:tcPr>
            <w:tcW w:w="4536" w:type="dxa"/>
            <w:vAlign w:val="center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se</w:t>
            </w:r>
            <w:r>
              <w:rPr>
                <w:rFonts w:ascii="华文细黑" w:hAnsi="华文细黑" w:hint="eastAsia"/>
              </w:rPr>
              <w:t>上升沿</w:t>
            </w:r>
            <w:r>
              <w:rPr>
                <w:rFonts w:ascii="华文细黑" w:hAnsi="华文细黑"/>
              </w:rPr>
              <w:t>时，</w:t>
            </w:r>
            <w:proofErr w:type="spellStart"/>
            <w:r>
              <w:rPr>
                <w:rFonts w:ascii="华文细黑" w:hAnsi="华文细黑"/>
              </w:rPr>
              <w:t>wrap_wr_logic</w:t>
            </w:r>
            <w:proofErr w:type="spellEnd"/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状态机不能立即启动，要看到一个</w:t>
            </w:r>
            <w:proofErr w:type="spellStart"/>
            <w:r>
              <w:rPr>
                <w:rFonts w:ascii="华文细黑" w:hAnsi="华文细黑"/>
              </w:rPr>
              <w:t>fval</w:t>
            </w:r>
            <w:proofErr w:type="spellEnd"/>
            <w:r>
              <w:rPr>
                <w:rFonts w:ascii="华文细黑" w:hAnsi="华文细黑"/>
              </w:rPr>
              <w:t>上升</w:t>
            </w:r>
            <w:proofErr w:type="gramStart"/>
            <w:r>
              <w:rPr>
                <w:rFonts w:ascii="华文细黑" w:hAnsi="华文细黑"/>
              </w:rPr>
              <w:t>沿才能</w:t>
            </w:r>
            <w:proofErr w:type="gramEnd"/>
            <w:r>
              <w:rPr>
                <w:rFonts w:ascii="华文细黑" w:hAnsi="华文细黑"/>
              </w:rPr>
              <w:t>认为是一帧开始</w:t>
            </w:r>
          </w:p>
        </w:tc>
      </w:tr>
      <w:tr w:rsidR="0074375F" w:rsidRPr="00590066" w:rsidTr="0074375F">
        <w:tc>
          <w:tcPr>
            <w:tcW w:w="3787" w:type="dxa"/>
            <w:vAlign w:val="center"/>
          </w:tcPr>
          <w:p w:rsidR="0074375F" w:rsidRDefault="0074375F" w:rsidP="006B56ED">
            <w:pPr>
              <w:pStyle w:val="afc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236800">
              <w:rPr>
                <w:rFonts w:ascii="华文细黑" w:hAnsi="华文细黑" w:hint="eastAsia"/>
              </w:rPr>
              <w:t>传输阻塞时，FPGA抛弃当前曝光产生的所有ROI的图像，而不是抛弃其中某个ROI的图像</w:t>
            </w:r>
          </w:p>
        </w:tc>
        <w:tc>
          <w:tcPr>
            <w:tcW w:w="4536" w:type="dxa"/>
            <w:vAlign w:val="center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gramStart"/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写指针追上读指针</w:t>
            </w:r>
            <w:proofErr w:type="gramEnd"/>
            <w:r>
              <w:rPr>
                <w:rFonts w:ascii="华文细黑" w:hAnsi="华文细黑"/>
              </w:rPr>
              <w:t>的时候，写指针要跳过读指针</w:t>
            </w:r>
            <w:r>
              <w:rPr>
                <w:rFonts w:ascii="华文细黑" w:hAnsi="华文细黑" w:hint="eastAsia"/>
              </w:rPr>
              <w:t>，这样</w:t>
            </w:r>
            <w:r>
              <w:rPr>
                <w:rFonts w:ascii="华文细黑" w:hAnsi="华文细黑"/>
              </w:rPr>
              <w:t>就会覆盖掉一帧数据</w:t>
            </w:r>
            <w:r>
              <w:rPr>
                <w:rFonts w:ascii="华文细黑" w:hAnsi="华文细黑" w:hint="eastAsia"/>
              </w:rPr>
              <w:t>。</w:t>
            </w:r>
          </w:p>
        </w:tc>
      </w:tr>
      <w:tr w:rsidR="0074375F" w:rsidRPr="00590066" w:rsidTr="0074375F">
        <w:tc>
          <w:tcPr>
            <w:tcW w:w="3787" w:type="dxa"/>
            <w:vAlign w:val="center"/>
          </w:tcPr>
          <w:p w:rsidR="0074375F" w:rsidRPr="008F5186" w:rsidRDefault="0074375F" w:rsidP="006B56ED">
            <w:pPr>
              <w:pStyle w:val="af4"/>
              <w:numPr>
                <w:ilvl w:val="0"/>
                <w:numId w:val="3"/>
              </w:numPr>
              <w:spacing w:before="100" w:after="100" w:line="300" w:lineRule="auto"/>
              <w:ind w:firstLineChars="0"/>
              <w:rPr>
                <w:rFonts w:ascii="华文细黑" w:eastAsia="华文细黑" w:hAnsi="华文细黑" w:cs="Times New Roman"/>
                <w:szCs w:val="21"/>
              </w:rPr>
            </w:pPr>
            <w:r w:rsidRPr="00893E6D">
              <w:rPr>
                <w:rFonts w:ascii="华文细黑" w:eastAsia="华文细黑" w:hAnsi="华文细黑" w:cs="Times New Roman"/>
                <w:szCs w:val="21"/>
              </w:rPr>
              <w:t>一次触发所有窗口都输出完整</w:t>
            </w:r>
          </w:p>
        </w:tc>
        <w:tc>
          <w:tcPr>
            <w:tcW w:w="4536" w:type="dxa"/>
            <w:vAlign w:val="center"/>
          </w:tcPr>
          <w:p w:rsidR="0074375F" w:rsidRPr="00590066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74375F" w:rsidTr="0074375F">
        <w:tc>
          <w:tcPr>
            <w:tcW w:w="3787" w:type="dxa"/>
            <w:vAlign w:val="center"/>
          </w:tcPr>
          <w:p w:rsidR="0074375F" w:rsidRPr="008F5186" w:rsidRDefault="0074375F" w:rsidP="006B56ED">
            <w:pPr>
              <w:pStyle w:val="afc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切换采集</w:t>
            </w:r>
            <w:r w:rsidRPr="00893E6D">
              <w:rPr>
                <w:rFonts w:ascii="华文细黑" w:hAnsi="华文细黑"/>
              </w:rPr>
              <w:t>模式，</w:t>
            </w:r>
            <w:r w:rsidRPr="00893E6D">
              <w:rPr>
                <w:rFonts w:ascii="华文细黑" w:hAnsi="华文细黑" w:hint="eastAsia"/>
              </w:rPr>
              <w:t>采集过程中，由连续切换触发模式，触发模式最多滞后n帧生效，生效后发送触发信号可以得到图像；触发切换连续模式，如果正在采集图像，连续模式最多滞后n帧生效，生效后得到连续图像，如果处于触发等待期间，连续模式可以立即生效；n表示</w:t>
            </w:r>
            <w:r w:rsidRPr="00893E6D">
              <w:rPr>
                <w:rFonts w:ascii="华文细黑" w:hAnsi="华文细黑"/>
              </w:rPr>
              <w:t>当前设置的</w:t>
            </w:r>
            <w:r w:rsidRPr="00893E6D">
              <w:rPr>
                <w:rFonts w:ascii="华文细黑" w:hAnsi="华文细黑" w:hint="eastAsia"/>
              </w:rPr>
              <w:t>ROI的</w:t>
            </w:r>
            <w:r w:rsidRPr="00893E6D">
              <w:rPr>
                <w:rFonts w:ascii="华文细黑" w:hAnsi="华文细黑"/>
              </w:rPr>
              <w:t>个数。</w:t>
            </w:r>
          </w:p>
        </w:tc>
        <w:tc>
          <w:tcPr>
            <w:tcW w:w="4536" w:type="dxa"/>
            <w:vAlign w:val="center"/>
          </w:tcPr>
          <w:p w:rsidR="0074375F" w:rsidRDefault="0074375F" w:rsidP="0074375F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74375F" w:rsidRPr="008F5186" w:rsidTr="0074375F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5F" w:rsidRPr="008F5186" w:rsidRDefault="0074375F" w:rsidP="006B56ED">
            <w:pPr>
              <w:pStyle w:val="afc"/>
              <w:numPr>
                <w:ilvl w:val="0"/>
                <w:numId w:val="3"/>
              </w:numPr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FPGA后端</w:t>
            </w:r>
            <w:proofErr w:type="gramStart"/>
            <w:r w:rsidRPr="00893E6D">
              <w:rPr>
                <w:rFonts w:ascii="华文细黑" w:hAnsi="华文细黑"/>
              </w:rPr>
              <w:t>传输</w:t>
            </w:r>
            <w:r w:rsidRPr="00893E6D">
              <w:rPr>
                <w:rFonts w:ascii="华文细黑" w:hAnsi="华文细黑" w:hint="eastAsia"/>
              </w:rPr>
              <w:t>帧率</w:t>
            </w:r>
            <w:r w:rsidRPr="00893E6D">
              <w:rPr>
                <w:rFonts w:ascii="华文细黑" w:hAnsi="华文细黑"/>
              </w:rPr>
              <w:t>是</w:t>
            </w:r>
            <w:proofErr w:type="gramEnd"/>
            <w:r w:rsidRPr="00893E6D">
              <w:rPr>
                <w:rFonts w:ascii="华文细黑" w:hAnsi="华文细黑"/>
              </w:rPr>
              <w:t>Sensor</w:t>
            </w:r>
            <w:proofErr w:type="gramStart"/>
            <w:r w:rsidRPr="00893E6D">
              <w:rPr>
                <w:rFonts w:ascii="华文细黑" w:hAnsi="华文细黑"/>
              </w:rPr>
              <w:t>输出帧率的</w:t>
            </w:r>
            <w:proofErr w:type="gramEnd"/>
            <w:r w:rsidRPr="00893E6D">
              <w:rPr>
                <w:rFonts w:ascii="华文细黑" w:hAnsi="华文细黑"/>
              </w:rPr>
              <w:t>n</w:t>
            </w:r>
            <w:proofErr w:type="gramStart"/>
            <w:r w:rsidRPr="00893E6D">
              <w:rPr>
                <w:rFonts w:ascii="华文细黑" w:hAnsi="华文细黑"/>
              </w:rPr>
              <w:t>倍</w:t>
            </w:r>
            <w:proofErr w:type="gramEnd"/>
            <w:r w:rsidRPr="00893E6D">
              <w:rPr>
                <w:rFonts w:ascii="华文细黑" w:hAnsi="华文细黑"/>
              </w:rPr>
              <w:t>，n表示当前ROI</w:t>
            </w:r>
            <w:r w:rsidRPr="00893E6D">
              <w:rPr>
                <w:rFonts w:ascii="华文细黑" w:hAnsi="华文细黑" w:hint="eastAsia"/>
              </w:rPr>
              <w:t>的</w:t>
            </w:r>
            <w:r w:rsidRPr="00893E6D">
              <w:rPr>
                <w:rFonts w:ascii="华文细黑" w:hAnsi="华文细黑"/>
              </w:rPr>
              <w:t>个数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5F" w:rsidRPr="008F5186" w:rsidRDefault="0074375F" w:rsidP="0074375F">
            <w:pPr>
              <w:spacing w:line="300" w:lineRule="auto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</w:t>
            </w:r>
            <w:r>
              <w:rPr>
                <w:rFonts w:ascii="华文细黑" w:hAnsi="华文细黑"/>
              </w:rPr>
              <w:t>sensor</w:t>
            </w:r>
            <w:r>
              <w:rPr>
                <w:rFonts w:ascii="华文细黑" w:hAnsi="华文细黑"/>
              </w:rPr>
              <w:t>输出一帧图像，一帧图像中可能包括多个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要将所有的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都</w:t>
            </w:r>
            <w:r>
              <w:rPr>
                <w:rFonts w:ascii="华文细黑" w:hAnsi="华文细黑"/>
              </w:rPr>
              <w:t>读出</w:t>
            </w:r>
          </w:p>
        </w:tc>
      </w:tr>
    </w:tbl>
    <w:p w:rsidR="003C7E39" w:rsidRDefault="003C7E39" w:rsidP="003C7E39">
      <w:pPr>
        <w:pStyle w:val="2"/>
      </w:pPr>
      <w:bookmarkStart w:id="3" w:name="_Toc462421744"/>
      <w:r>
        <w:rPr>
          <w:rFonts w:hint="eastAsia"/>
        </w:rPr>
        <w:t>后级</w:t>
      </w:r>
      <w:r>
        <w:t>模块约束指标</w:t>
      </w:r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4"/>
        <w:gridCol w:w="5699"/>
      </w:tblGrid>
      <w:tr w:rsidR="003C7E39" w:rsidRPr="00590066" w:rsidTr="007F31CE">
        <w:trPr>
          <w:tblHeader/>
        </w:trPr>
        <w:tc>
          <w:tcPr>
            <w:tcW w:w="2624" w:type="dxa"/>
            <w:shd w:val="clear" w:color="auto" w:fill="4F81BD"/>
          </w:tcPr>
          <w:p w:rsidR="003C7E39" w:rsidRPr="00590066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信号</w:t>
            </w:r>
          </w:p>
        </w:tc>
        <w:tc>
          <w:tcPr>
            <w:tcW w:w="5699" w:type="dxa"/>
            <w:shd w:val="clear" w:color="auto" w:fill="4F81BD"/>
          </w:tcPr>
          <w:p w:rsidR="003C7E39" w:rsidRPr="00590066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指标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v_</w:t>
            </w:r>
            <w:r w:rsidR="0063736C">
              <w:rPr>
                <w:rFonts w:ascii="华文细黑" w:hAnsi="华文细黑"/>
              </w:rPr>
              <w:t>rd</w:t>
            </w:r>
            <w:r>
              <w:rPr>
                <w:rFonts w:ascii="华文细黑" w:hAnsi="华文细黑"/>
              </w:rPr>
              <w:t>_ptr</w:t>
            </w:r>
            <w:proofErr w:type="spellEnd"/>
          </w:p>
        </w:tc>
        <w:tc>
          <w:tcPr>
            <w:tcW w:w="5699" w:type="dxa"/>
            <w:vAlign w:val="center"/>
          </w:tcPr>
          <w:p w:rsidR="00082B0B" w:rsidRDefault="00082B0B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当 </w:t>
            </w:r>
            <w:proofErr w:type="spellStart"/>
            <w:r>
              <w:rPr>
                <w:rFonts w:ascii="华文细黑" w:hAnsi="华文细黑"/>
              </w:rPr>
              <w:t>i_wr_ptr_change</w:t>
            </w:r>
            <w:proofErr w:type="spellEnd"/>
            <w:r>
              <w:rPr>
                <w:rFonts w:ascii="华文细黑" w:hAnsi="华文细黑"/>
              </w:rPr>
              <w:t xml:space="preserve"> =0</w:t>
            </w:r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时候改变</w:t>
            </w:r>
          </w:p>
          <w:p w:rsidR="008024A0" w:rsidRPr="00EE2FF5" w:rsidRDefault="008024A0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由于 </w:t>
            </w:r>
            <w:proofErr w:type="spellStart"/>
            <w:r>
              <w:rPr>
                <w:rFonts w:ascii="华文细黑" w:hAnsi="华文细黑"/>
              </w:rPr>
              <w:t>i_wr_ptr_change</w:t>
            </w:r>
            <w:proofErr w:type="spellEnd"/>
            <w:r>
              <w:rPr>
                <w:rFonts w:ascii="华文细黑" w:hAnsi="华文细黑"/>
              </w:rPr>
              <w:t>是</w:t>
            </w:r>
            <w:r>
              <w:rPr>
                <w:rFonts w:ascii="华文细黑" w:hAnsi="华文细黑" w:hint="eastAsia"/>
              </w:rPr>
              <w:t>2拍</w:t>
            </w:r>
            <w:r>
              <w:rPr>
                <w:rFonts w:ascii="华文细黑" w:hAnsi="华文细黑"/>
              </w:rPr>
              <w:t>的宽度，且</w:t>
            </w:r>
            <w:r>
              <w:rPr>
                <w:rFonts w:ascii="华文细黑" w:hAnsi="华文细黑" w:hint="eastAsia"/>
              </w:rPr>
              <w:t xml:space="preserve"> </w:t>
            </w:r>
            <w:proofErr w:type="spellStart"/>
            <w:r>
              <w:rPr>
                <w:rFonts w:ascii="华文细黑" w:hAnsi="华文细黑" w:hint="eastAsia"/>
              </w:rPr>
              <w:t>iv</w:t>
            </w:r>
            <w:r>
              <w:rPr>
                <w:rFonts w:ascii="华文细黑" w:hAnsi="华文细黑"/>
              </w:rPr>
              <w:t>_wr_ptr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r>
              <w:rPr>
                <w:rFonts w:ascii="华文细黑" w:hAnsi="华文细黑" w:hint="eastAsia"/>
              </w:rPr>
              <w:t xml:space="preserve">在 </w:t>
            </w:r>
            <w:proofErr w:type="spellStart"/>
            <w:r>
              <w:rPr>
                <w:rFonts w:ascii="华文细黑" w:hAnsi="华文细黑"/>
              </w:rPr>
              <w:t>i_wr_ptr_change</w:t>
            </w:r>
            <w:proofErr w:type="spellEnd"/>
            <w:proofErr w:type="gramStart"/>
            <w:r>
              <w:rPr>
                <w:rFonts w:ascii="华文细黑" w:hAnsi="华文细黑"/>
              </w:rPr>
              <w:t>第二</w:t>
            </w:r>
            <w:r>
              <w:rPr>
                <w:rFonts w:ascii="华文细黑" w:hAnsi="华文细黑" w:hint="eastAsia"/>
              </w:rPr>
              <w:t>拍</w:t>
            </w:r>
            <w:proofErr w:type="gramEnd"/>
            <w:r>
              <w:rPr>
                <w:rFonts w:ascii="华文细黑" w:hAnsi="华文细黑"/>
              </w:rPr>
              <w:t>的</w:t>
            </w:r>
            <w:r>
              <w:rPr>
                <w:rFonts w:ascii="华文细黑" w:hAnsi="华文细黑" w:hint="eastAsia"/>
              </w:rPr>
              <w:t>时候</w:t>
            </w:r>
            <w:r>
              <w:rPr>
                <w:rFonts w:ascii="华文细黑" w:hAnsi="华文细黑"/>
              </w:rPr>
              <w:t>改变，因此</w:t>
            </w:r>
            <w:r>
              <w:rPr>
                <w:rFonts w:ascii="华文细黑" w:hAnsi="华文细黑" w:hint="eastAsia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ov_rd_ptr</w:t>
            </w:r>
            <w:proofErr w:type="spellEnd"/>
            <w:r>
              <w:rPr>
                <w:rFonts w:ascii="华文细黑" w:hAnsi="华文细黑" w:hint="eastAsia"/>
              </w:rPr>
              <w:t xml:space="preserve">和 </w:t>
            </w:r>
            <w:proofErr w:type="spellStart"/>
            <w:r>
              <w:rPr>
                <w:rFonts w:ascii="华文细黑" w:hAnsi="华文细黑"/>
              </w:rPr>
              <w:t>iv_wr_ptr</w:t>
            </w:r>
            <w:proofErr w:type="spellEnd"/>
            <w:r>
              <w:rPr>
                <w:rFonts w:ascii="华文细黑" w:hAnsi="华文细黑"/>
              </w:rPr>
              <w:t>不会在同一时间改变。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ov_rd</w:t>
            </w:r>
            <w:r w:rsidR="003C7E39" w:rsidRPr="00EE2FF5">
              <w:rPr>
                <w:rFonts w:ascii="华文细黑" w:hAnsi="华文细黑"/>
              </w:rPr>
              <w:t>_addr</w:t>
            </w:r>
            <w:proofErr w:type="spellEnd"/>
          </w:p>
        </w:tc>
        <w:tc>
          <w:tcPr>
            <w:tcW w:w="5699" w:type="dxa"/>
            <w:vAlign w:val="center"/>
          </w:tcPr>
          <w:p w:rsidR="003C7E39" w:rsidRPr="008F5186" w:rsidRDefault="00A802E0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读</w:t>
            </w:r>
            <w:r w:rsidR="003C7E39">
              <w:rPr>
                <w:rFonts w:ascii="华文细黑" w:hAnsi="华文细黑"/>
              </w:rPr>
              <w:t>地址，在</w:t>
            </w:r>
            <w:r w:rsidR="003C7E39">
              <w:rPr>
                <w:rFonts w:ascii="华文细黑" w:hAnsi="华文细黑" w:hint="eastAsia"/>
              </w:rPr>
              <w:t xml:space="preserve"> </w:t>
            </w:r>
            <w:proofErr w:type="spellStart"/>
            <w:r w:rsidR="003C7E39"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rd</w:t>
            </w:r>
            <w:r w:rsidR="003C7E39" w:rsidRPr="008F0C89">
              <w:rPr>
                <w:rFonts w:ascii="华文细黑" w:hAnsi="华文细黑"/>
              </w:rPr>
              <w:t>_cmd_en</w:t>
            </w:r>
            <w:proofErr w:type="spellEnd"/>
            <w:r w:rsidR="003C7E39">
              <w:rPr>
                <w:rFonts w:ascii="华文细黑" w:hAnsi="华文细黑"/>
              </w:rPr>
              <w:t xml:space="preserve"> =1</w:t>
            </w:r>
            <w:r w:rsidR="001E141B">
              <w:rPr>
                <w:rFonts w:ascii="华文细黑" w:hAnsi="华文细黑" w:hint="eastAsia"/>
              </w:rPr>
              <w:t>时</w:t>
            </w:r>
            <w:r w:rsidR="003C7E39">
              <w:rPr>
                <w:rFonts w:ascii="华文细黑" w:hAnsi="华文细黑"/>
              </w:rPr>
              <w:t>改变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 w:rsidRPr="008F0C89">
              <w:rPr>
                <w:rFonts w:ascii="华文细黑" w:hAnsi="华文细黑"/>
              </w:rPr>
              <w:t>o_</w:t>
            </w:r>
            <w:r w:rsidR="001E141B">
              <w:rPr>
                <w:rFonts w:ascii="华文细黑" w:hAnsi="华文细黑"/>
              </w:rPr>
              <w:t>rd</w:t>
            </w:r>
            <w:r w:rsidRPr="008F0C89">
              <w:rPr>
                <w:rFonts w:ascii="华文细黑" w:hAnsi="华文细黑"/>
              </w:rPr>
              <w:t>_cmd_en</w:t>
            </w:r>
            <w:proofErr w:type="spellEnd"/>
          </w:p>
        </w:tc>
        <w:tc>
          <w:tcPr>
            <w:tcW w:w="5699" w:type="dxa"/>
            <w:vAlign w:val="center"/>
          </w:tcPr>
          <w:p w:rsidR="00B52176" w:rsidRDefault="00B52176" w:rsidP="00B5217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发出</w:t>
            </w:r>
            <w:proofErr w:type="spellStart"/>
            <w:r>
              <w:rPr>
                <w:rFonts w:ascii="华文细黑" w:hAnsi="华文细黑" w:hint="eastAsia"/>
              </w:rPr>
              <w:t>o</w:t>
            </w:r>
            <w:r>
              <w:rPr>
                <w:rFonts w:ascii="华文细黑" w:hAnsi="华文细黑"/>
              </w:rPr>
              <w:t>_rd_cmd_en</w:t>
            </w:r>
            <w:proofErr w:type="spellEnd"/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条件</w:t>
            </w:r>
          </w:p>
          <w:p w:rsidR="00B52176" w:rsidRDefault="00B52176" w:rsidP="006B56ED">
            <w:pPr>
              <w:pStyle w:val="afc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处于 </w:t>
            </w:r>
            <w:r>
              <w:rPr>
                <w:rFonts w:ascii="华文细黑" w:hAnsi="华文细黑"/>
              </w:rPr>
              <w:t xml:space="preserve">RD_CMD </w:t>
            </w:r>
            <w:r>
              <w:rPr>
                <w:rFonts w:ascii="华文细黑" w:hAnsi="华文细黑" w:hint="eastAsia"/>
              </w:rPr>
              <w:t>状态</w:t>
            </w:r>
          </w:p>
          <w:p w:rsidR="00B52176" w:rsidRDefault="00B52176" w:rsidP="006B56ED">
            <w:pPr>
              <w:pStyle w:val="afc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后端FIFO有</w:t>
            </w:r>
            <w:r>
              <w:rPr>
                <w:rFonts w:ascii="华文细黑" w:hAnsi="华文细黑"/>
              </w:rPr>
              <w:t>足够的数据量，</w:t>
            </w:r>
            <w:proofErr w:type="spellStart"/>
            <w:r>
              <w:rPr>
                <w:rFonts w:ascii="华文细黑" w:hAnsi="华文细黑"/>
              </w:rPr>
              <w:t>prog_full</w:t>
            </w:r>
            <w:proofErr w:type="spellEnd"/>
            <w:r>
              <w:rPr>
                <w:rFonts w:ascii="华文细黑" w:hAnsi="华文细黑"/>
              </w:rPr>
              <w:t>=0</w:t>
            </w:r>
          </w:p>
          <w:p w:rsidR="003C7E39" w:rsidRPr="006911F9" w:rsidRDefault="00B52176" w:rsidP="006B56ED">
            <w:pPr>
              <w:pStyle w:val="afc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Mcb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rd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cmd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r>
              <w:rPr>
                <w:rFonts w:ascii="华文细黑" w:hAnsi="华文细黑" w:hint="eastAsia"/>
              </w:rPr>
              <w:t>不满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ov_rd</w:t>
            </w:r>
            <w:r w:rsidR="003C7E39" w:rsidRPr="008D1872">
              <w:rPr>
                <w:rFonts w:ascii="华文细黑" w:hAnsi="华文细黑"/>
              </w:rPr>
              <w:t>_cmd_bl</w:t>
            </w:r>
            <w:proofErr w:type="spellEnd"/>
          </w:p>
        </w:tc>
        <w:tc>
          <w:tcPr>
            <w:tcW w:w="5699" w:type="dxa"/>
            <w:vAlign w:val="center"/>
          </w:tcPr>
          <w:p w:rsidR="00231289" w:rsidRDefault="00231289" w:rsidP="006B56ED">
            <w:pPr>
              <w:pStyle w:val="afc"/>
              <w:numPr>
                <w:ilvl w:val="0"/>
                <w:numId w:val="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前</w:t>
            </w:r>
            <w:r>
              <w:rPr>
                <w:rFonts w:ascii="华文细黑" w:hAnsi="华文细黑" w:hint="eastAsia"/>
              </w:rPr>
              <w:t>ROI的</w:t>
            </w:r>
            <w:r>
              <w:rPr>
                <w:rFonts w:ascii="华文细黑" w:hAnsi="华文细黑"/>
              </w:rPr>
              <w:t>宽度</w:t>
            </w:r>
            <w:r>
              <w:rPr>
                <w:rFonts w:ascii="华文细黑" w:hAnsi="华文细黑" w:hint="eastAsia"/>
              </w:rPr>
              <w:t>-已经</w:t>
            </w:r>
            <w:r>
              <w:rPr>
                <w:rFonts w:ascii="华文细黑" w:hAnsi="华文细黑"/>
              </w:rPr>
              <w:t>读走的数据量</w:t>
            </w:r>
            <w:r>
              <w:rPr>
                <w:rFonts w:ascii="华文细黑" w:hAnsi="华文细黑" w:hint="eastAsia"/>
              </w:rPr>
              <w:t>&gt;256byte时</w:t>
            </w:r>
            <w:r>
              <w:rPr>
                <w:rFonts w:ascii="华文细黑" w:hAnsi="华文细黑"/>
              </w:rPr>
              <w:t>，</w:t>
            </w:r>
            <w:proofErr w:type="spellStart"/>
            <w:r>
              <w:rPr>
                <w:rFonts w:ascii="华文细黑" w:hAnsi="华文细黑"/>
              </w:rPr>
              <w:t>bl</w:t>
            </w:r>
            <w:proofErr w:type="spellEnd"/>
            <w:r>
              <w:rPr>
                <w:rFonts w:ascii="华文细黑" w:hAnsi="华文细黑"/>
              </w:rPr>
              <w:t>=32</w:t>
            </w:r>
          </w:p>
          <w:p w:rsidR="003C7E39" w:rsidRPr="00231289" w:rsidRDefault="00231289" w:rsidP="006B56ED">
            <w:pPr>
              <w:pStyle w:val="afc"/>
              <w:numPr>
                <w:ilvl w:val="0"/>
                <w:numId w:val="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前</w:t>
            </w:r>
            <w:r>
              <w:rPr>
                <w:rFonts w:ascii="华文细黑" w:hAnsi="华文细黑" w:hint="eastAsia"/>
              </w:rPr>
              <w:t>ROI的</w:t>
            </w:r>
            <w:r>
              <w:rPr>
                <w:rFonts w:ascii="华文细黑" w:hAnsi="华文细黑"/>
              </w:rPr>
              <w:t>宽度</w:t>
            </w:r>
            <w:r>
              <w:rPr>
                <w:rFonts w:ascii="华文细黑" w:hAnsi="华文细黑" w:hint="eastAsia"/>
              </w:rPr>
              <w:t>-已经</w:t>
            </w:r>
            <w:r>
              <w:rPr>
                <w:rFonts w:ascii="华文细黑" w:hAnsi="华文细黑"/>
              </w:rPr>
              <w:t>读走的数据量</w:t>
            </w:r>
            <w:r>
              <w:rPr>
                <w:rFonts w:ascii="华文细黑" w:hAnsi="华文细黑" w:hint="eastAsia"/>
              </w:rPr>
              <w:t>&lt;256byte时</w:t>
            </w:r>
            <w:r>
              <w:rPr>
                <w:rFonts w:ascii="华文细黑" w:hAnsi="华文细黑"/>
              </w:rPr>
              <w:t>，</w:t>
            </w:r>
            <w:proofErr w:type="spellStart"/>
            <w:r>
              <w:rPr>
                <w:rFonts w:ascii="华文细黑" w:hAnsi="华文细黑"/>
              </w:rPr>
              <w:t>bl</w:t>
            </w:r>
            <w:proofErr w:type="spellEnd"/>
            <w:r>
              <w:rPr>
                <w:rFonts w:ascii="华文细黑" w:hAnsi="华文细黑"/>
              </w:rPr>
              <w:t>=</w:t>
            </w:r>
            <w:r>
              <w:rPr>
                <w:rFonts w:ascii="华文细黑" w:hAnsi="华文细黑" w:hint="eastAsia"/>
              </w:rPr>
              <w:t>剩余数据量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ov_rd</w:t>
            </w:r>
            <w:r w:rsidR="003C7E39" w:rsidRPr="00C63016">
              <w:rPr>
                <w:rFonts w:ascii="华文细黑" w:hAnsi="华文细黑"/>
              </w:rPr>
              <w:t>_cmd_instr</w:t>
            </w:r>
            <w:proofErr w:type="spellEnd"/>
          </w:p>
        </w:tc>
        <w:tc>
          <w:tcPr>
            <w:tcW w:w="5699" w:type="dxa"/>
            <w:vAlign w:val="center"/>
          </w:tcPr>
          <w:p w:rsidR="003C7E39" w:rsidRPr="008F5186" w:rsidRDefault="003C7E39" w:rsidP="0063736C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固定为3</w:t>
            </w:r>
            <w:proofErr w:type="gramStart"/>
            <w:r>
              <w:rPr>
                <w:rFonts w:ascii="华文细黑" w:hAnsi="华文细黑"/>
              </w:rPr>
              <w:t>’</w:t>
            </w:r>
            <w:proofErr w:type="gramEnd"/>
            <w:r>
              <w:rPr>
                <w:rFonts w:ascii="华文细黑" w:hAnsi="华文细黑"/>
              </w:rPr>
              <w:t>b</w:t>
            </w:r>
            <w:r w:rsidR="0063736C">
              <w:rPr>
                <w:rFonts w:ascii="华文细黑" w:hAnsi="华文细黑"/>
              </w:rPr>
              <w:t>001</w:t>
            </w:r>
            <w:r>
              <w:rPr>
                <w:rFonts w:ascii="华文细黑" w:hAnsi="华文细黑" w:hint="eastAsia"/>
              </w:rPr>
              <w:t>，不加</w:t>
            </w:r>
            <w:proofErr w:type="spellStart"/>
            <w:r>
              <w:rPr>
                <w:rFonts w:ascii="华文细黑" w:hAnsi="华文细黑"/>
              </w:rPr>
              <w:t>precharge</w:t>
            </w:r>
            <w:proofErr w:type="spellEnd"/>
            <w:r>
              <w:rPr>
                <w:rFonts w:ascii="华文细黑" w:hAnsi="华文细黑"/>
              </w:rPr>
              <w:t>的</w:t>
            </w:r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指令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ov_rd</w:t>
            </w:r>
            <w:r w:rsidR="003C7E39" w:rsidRPr="00D17437">
              <w:rPr>
                <w:rFonts w:ascii="华文细黑" w:hAnsi="华文细黑"/>
              </w:rPr>
              <w:t>_cmd_byte_addr</w:t>
            </w:r>
            <w:proofErr w:type="spellEnd"/>
          </w:p>
        </w:tc>
        <w:tc>
          <w:tcPr>
            <w:tcW w:w="5699" w:type="dxa"/>
            <w:vAlign w:val="center"/>
          </w:tcPr>
          <w:p w:rsidR="003C7E39" w:rsidRPr="00D17437" w:rsidRDefault="0063736C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读</w:t>
            </w:r>
            <w:r w:rsidR="003C7E39">
              <w:rPr>
                <w:rFonts w:ascii="华文细黑" w:hAnsi="华文细黑"/>
              </w:rPr>
              <w:t>地址</w:t>
            </w:r>
            <w:r w:rsidR="003C7E39">
              <w:rPr>
                <w:rFonts w:ascii="华文细黑" w:hAnsi="华文细黑" w:hint="eastAsia"/>
              </w:rPr>
              <w:t>，</w:t>
            </w:r>
            <w:r w:rsidR="003C7E39">
              <w:rPr>
                <w:rFonts w:ascii="华文细黑" w:hAnsi="华文细黑"/>
              </w:rPr>
              <w:t>在</w:t>
            </w:r>
            <w:proofErr w:type="spellStart"/>
            <w:r>
              <w:rPr>
                <w:rFonts w:ascii="华文细黑" w:hAnsi="华文细黑"/>
              </w:rPr>
              <w:t>o_rd</w:t>
            </w:r>
            <w:r w:rsidR="003C7E39">
              <w:rPr>
                <w:rFonts w:ascii="华文细黑" w:hAnsi="华文细黑"/>
              </w:rPr>
              <w:t>_cmd_en</w:t>
            </w:r>
            <w:proofErr w:type="spellEnd"/>
            <w:r w:rsidR="003C7E39">
              <w:rPr>
                <w:rFonts w:ascii="华文细黑" w:hAnsi="华文细黑"/>
              </w:rPr>
              <w:t xml:space="preserve"> </w:t>
            </w:r>
            <w:r w:rsidR="003C7E39">
              <w:rPr>
                <w:rFonts w:ascii="华文细黑" w:hAnsi="华文细黑" w:hint="eastAsia"/>
              </w:rPr>
              <w:t>之后</w:t>
            </w:r>
            <w:r w:rsidR="003C7E39">
              <w:rPr>
                <w:rFonts w:ascii="华文细黑" w:hAnsi="华文细黑"/>
              </w:rPr>
              <w:t>改变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o_</w:t>
            </w:r>
            <w:r w:rsidR="0063736C">
              <w:rPr>
                <w:rFonts w:ascii="华文细黑" w:hAnsi="华文细黑"/>
              </w:rPr>
              <w:t>rd</w:t>
            </w:r>
            <w:r w:rsidRPr="00D17437">
              <w:rPr>
                <w:rFonts w:ascii="华文细黑" w:hAnsi="华文细黑"/>
              </w:rPr>
              <w:t>_en</w:t>
            </w:r>
            <w:proofErr w:type="spellEnd"/>
          </w:p>
        </w:tc>
        <w:tc>
          <w:tcPr>
            <w:tcW w:w="5699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M</w:t>
            </w:r>
            <w:r>
              <w:rPr>
                <w:rFonts w:ascii="华文细黑" w:hAnsi="华文细黑" w:hint="eastAsia"/>
              </w:rPr>
              <w:t>cb</w:t>
            </w:r>
            <w:proofErr w:type="spellEnd"/>
            <w:r w:rsidR="0063736C">
              <w:rPr>
                <w:rFonts w:ascii="华文细黑" w:hAnsi="华文细黑"/>
              </w:rPr>
              <w:t xml:space="preserve"> </w:t>
            </w:r>
            <w:proofErr w:type="spellStart"/>
            <w:r w:rsidR="0063736C">
              <w:rPr>
                <w:rFonts w:ascii="华文细黑" w:hAnsi="华文细黑"/>
              </w:rPr>
              <w:t>rd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fifo</w:t>
            </w:r>
            <w:proofErr w:type="spellEnd"/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使能</w:t>
            </w:r>
            <w:r>
              <w:rPr>
                <w:rFonts w:ascii="华文细黑" w:hAnsi="华文细黑" w:hint="eastAsia"/>
              </w:rPr>
              <w:t>，</w:t>
            </w:r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使能为</w:t>
            </w:r>
            <w:r>
              <w:rPr>
                <w:rFonts w:ascii="华文细黑" w:hAnsi="华文细黑" w:hint="eastAsia"/>
              </w:rPr>
              <w:t>1的</w:t>
            </w:r>
            <w:r>
              <w:rPr>
                <w:rFonts w:ascii="华文细黑" w:hAnsi="华文细黑"/>
              </w:rPr>
              <w:t>条件为</w:t>
            </w:r>
          </w:p>
          <w:p w:rsidR="003C7E39" w:rsidRDefault="003C7E39" w:rsidP="006B56ED">
            <w:pPr>
              <w:pStyle w:val="afc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处于</w:t>
            </w:r>
            <w:r w:rsidR="0063736C"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状态</w:t>
            </w:r>
          </w:p>
          <w:p w:rsidR="003C7E39" w:rsidRDefault="0063736C" w:rsidP="006B56ED">
            <w:pPr>
              <w:pStyle w:val="afc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Mcb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rd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 w:rsidR="003C7E39">
              <w:rPr>
                <w:rFonts w:ascii="华文细黑" w:hAnsi="华文细黑"/>
              </w:rPr>
              <w:t>fifo</w:t>
            </w:r>
            <w:proofErr w:type="spellEnd"/>
            <w:r w:rsidR="003C7E39">
              <w:rPr>
                <w:rFonts w:ascii="华文细黑" w:hAnsi="华文细黑"/>
              </w:rPr>
              <w:t>不空</w:t>
            </w:r>
          </w:p>
          <w:p w:rsidR="003C7E39" w:rsidRPr="00D17437" w:rsidRDefault="0063736C" w:rsidP="006B56ED">
            <w:pPr>
              <w:pStyle w:val="afc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</w:t>
            </w:r>
            <w:proofErr w:type="spellStart"/>
            <w:r w:rsidR="003C7E39">
              <w:rPr>
                <w:rFonts w:ascii="华文细黑" w:hAnsi="华文细黑"/>
              </w:rPr>
              <w:t>fifo</w:t>
            </w:r>
            <w:proofErr w:type="spellEnd"/>
            <w:r w:rsidR="003C7E39">
              <w:rPr>
                <w:rFonts w:ascii="华文细黑" w:hAnsi="华文细黑" w:hint="eastAsia"/>
              </w:rPr>
              <w:t>不满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</w:t>
            </w:r>
            <w:r w:rsidR="00E8120E">
              <w:rPr>
                <w:rFonts w:ascii="华文细黑" w:hAnsi="华文细黑"/>
              </w:rPr>
              <w:t>_rd</w:t>
            </w:r>
            <w:r w:rsidRPr="00253D98">
              <w:rPr>
                <w:rFonts w:ascii="华文细黑" w:hAnsi="华文细黑"/>
              </w:rPr>
              <w:t>_data</w:t>
            </w:r>
            <w:proofErr w:type="spellEnd"/>
          </w:p>
        </w:tc>
        <w:tc>
          <w:tcPr>
            <w:tcW w:w="5699" w:type="dxa"/>
            <w:vAlign w:val="center"/>
          </w:tcPr>
          <w:p w:rsidR="003C7E39" w:rsidRDefault="00E8120E" w:rsidP="00E8120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</w:t>
            </w:r>
            <w:r w:rsidR="003C7E39">
              <w:rPr>
                <w:rFonts w:ascii="华文细黑" w:hAnsi="华文细黑" w:hint="eastAsia"/>
              </w:rPr>
              <w:t>FIFO</w:t>
            </w:r>
            <w:r>
              <w:rPr>
                <w:rFonts w:ascii="华文细黑" w:hAnsi="华文细黑" w:hint="eastAsia"/>
              </w:rPr>
              <w:t>3</w:t>
            </w:r>
            <w:r>
              <w:rPr>
                <w:rFonts w:ascii="华文细黑" w:hAnsi="华文细黑"/>
              </w:rPr>
              <w:t>2</w:t>
            </w:r>
            <w:r w:rsidR="003C7E39">
              <w:rPr>
                <w:rFonts w:ascii="华文细黑" w:hAnsi="华文细黑"/>
              </w:rPr>
              <w:t>bit数据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后端</w:t>
            </w:r>
            <w:proofErr w:type="spellStart"/>
            <w:r>
              <w:rPr>
                <w:rFonts w:ascii="华文细黑" w:hAnsi="华文细黑" w:hint="eastAsia"/>
              </w:rPr>
              <w:t>fifo</w:t>
            </w:r>
            <w:proofErr w:type="spellEnd"/>
            <w:r>
              <w:rPr>
                <w:rFonts w:ascii="华文细黑" w:hAnsi="华文细黑"/>
              </w:rPr>
              <w:t>读时钟域</w:t>
            </w:r>
          </w:p>
        </w:tc>
      </w:tr>
      <w:tr w:rsidR="003C7E39" w:rsidRPr="008F5186" w:rsidTr="007F31CE">
        <w:tc>
          <w:tcPr>
            <w:tcW w:w="2624" w:type="dxa"/>
            <w:vAlign w:val="center"/>
          </w:tcPr>
          <w:p w:rsidR="003C7E39" w:rsidRDefault="003C7E39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</w:t>
            </w:r>
            <w:r w:rsidR="00E8120E">
              <w:rPr>
                <w:rFonts w:ascii="华文细黑" w:hAnsi="华文细黑" w:hint="eastAsia"/>
              </w:rPr>
              <w:t>_emtpy</w:t>
            </w:r>
            <w:proofErr w:type="spellEnd"/>
          </w:p>
        </w:tc>
        <w:tc>
          <w:tcPr>
            <w:tcW w:w="5699" w:type="dxa"/>
            <w:vAlign w:val="center"/>
          </w:tcPr>
          <w:p w:rsidR="003C7E39" w:rsidRDefault="00E8120E" w:rsidP="00E8120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后端FIFO空</w:t>
            </w:r>
            <w:r>
              <w:rPr>
                <w:rFonts w:ascii="华文细黑" w:hAnsi="华文细黑"/>
              </w:rPr>
              <w:t>标志，后端</w:t>
            </w:r>
            <w:proofErr w:type="spellStart"/>
            <w:r>
              <w:rPr>
                <w:rFonts w:ascii="华文细黑" w:hAnsi="华文细黑"/>
              </w:rPr>
              <w:t>fifo</w:t>
            </w:r>
            <w:proofErr w:type="spellEnd"/>
            <w:r>
              <w:rPr>
                <w:rFonts w:ascii="华文细黑" w:hAnsi="华文细黑"/>
              </w:rPr>
              <w:t>读时钟域</w:t>
            </w:r>
          </w:p>
        </w:tc>
      </w:tr>
      <w:tr w:rsidR="00CF2FC6" w:rsidTr="00CF2FC6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FC6" w:rsidRDefault="00CF2FC6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</w:t>
            </w:r>
            <w:r>
              <w:rPr>
                <w:rFonts w:ascii="华文细黑" w:hAnsi="华文细黑"/>
              </w:rPr>
              <w:t>reading</w:t>
            </w:r>
            <w:proofErr w:type="spellEnd"/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FC6" w:rsidRDefault="00CF2FC6" w:rsidP="007F31CE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正在读</w:t>
            </w:r>
            <w:r>
              <w:rPr>
                <w:rFonts w:ascii="华文细黑" w:hAnsi="华文细黑"/>
              </w:rPr>
              <w:t>标志</w:t>
            </w:r>
          </w:p>
          <w:p w:rsidR="00CF2FC6" w:rsidRDefault="00CF2FC6" w:rsidP="006B56ED">
            <w:pPr>
              <w:pStyle w:val="afc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当开始</w:t>
            </w:r>
            <w:r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的时候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设为</w:t>
            </w:r>
            <w:r>
              <w:rPr>
                <w:rFonts w:ascii="华文细黑" w:hAnsi="华文细黑" w:hint="eastAsia"/>
              </w:rPr>
              <w:t>1</w:t>
            </w:r>
          </w:p>
          <w:p w:rsidR="00CF2FC6" w:rsidRDefault="00CF2FC6" w:rsidP="006B56ED">
            <w:pPr>
              <w:pStyle w:val="afc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一帧</w:t>
            </w:r>
            <w:r>
              <w:rPr>
                <w:rFonts w:ascii="华文细黑" w:hAnsi="华文细黑" w:hint="eastAsia"/>
              </w:rPr>
              <w:t>读</w:t>
            </w:r>
            <w:r>
              <w:rPr>
                <w:rFonts w:ascii="华文细黑" w:hAnsi="华文细黑"/>
              </w:rPr>
              <w:t>完的时候，设为</w:t>
            </w:r>
            <w:r>
              <w:rPr>
                <w:rFonts w:ascii="华文细黑" w:hAnsi="华文细黑" w:hint="eastAsia"/>
              </w:rPr>
              <w:t>0</w:t>
            </w:r>
          </w:p>
        </w:tc>
      </w:tr>
    </w:tbl>
    <w:p w:rsidR="00B5276E" w:rsidRPr="00CF2FC6" w:rsidRDefault="00B5276E" w:rsidP="00E80ED4">
      <w:pPr>
        <w:ind w:left="420"/>
      </w:pPr>
    </w:p>
    <w:p w:rsidR="00D50376" w:rsidRDefault="007648A2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4" w:name="_Toc356291564"/>
      <w:bookmarkStart w:id="5" w:name="_Toc462421745"/>
      <w:proofErr w:type="spellStart"/>
      <w:r>
        <w:rPr>
          <w:rFonts w:ascii="Arial" w:hAnsi="Arial"/>
          <w:kern w:val="2"/>
          <w:sz w:val="30"/>
          <w:szCs w:val="30"/>
        </w:rPr>
        <w:t>Wrap_rd_logic</w:t>
      </w:r>
      <w:proofErr w:type="spellEnd"/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4"/>
      <w:bookmarkEnd w:id="5"/>
    </w:p>
    <w:p w:rsidR="00F932BF" w:rsidRDefault="00F932BF" w:rsidP="00F932BF">
      <w:pPr>
        <w:pStyle w:val="2"/>
      </w:pPr>
      <w:bookmarkStart w:id="6" w:name="_Toc462421277"/>
      <w:bookmarkStart w:id="7" w:name="_Toc462421746"/>
      <w:proofErr w:type="spellStart"/>
      <w:r>
        <w:t>W</w:t>
      </w:r>
      <w:r>
        <w:rPr>
          <w:rFonts w:hint="eastAsia"/>
        </w:rPr>
        <w:t>rap</w:t>
      </w:r>
      <w:r>
        <w:t>_rd</w:t>
      </w:r>
      <w:r>
        <w:rPr>
          <w:rFonts w:hint="eastAsia"/>
        </w:rPr>
        <w:t>_logic</w:t>
      </w:r>
      <w:proofErr w:type="spellEnd"/>
      <w:r>
        <w:t>结构</w:t>
      </w:r>
      <w:bookmarkEnd w:id="6"/>
      <w:bookmarkEnd w:id="7"/>
    </w:p>
    <w:p w:rsidR="00F932BF" w:rsidRDefault="00466270" w:rsidP="00F932BF">
      <w:r>
        <w:object w:dxaOrig="8730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08pt" o:ole="">
            <v:imagedata r:id="rId8" o:title=""/>
          </v:shape>
          <o:OLEObject Type="Embed" ProgID="Visio.Drawing.15" ShapeID="_x0000_i1025" DrawAspect="Content" ObjectID="_1537537664" r:id="rId9"/>
        </w:object>
      </w:r>
    </w:p>
    <w:p w:rsidR="00BB13CA" w:rsidRDefault="00BB13CA" w:rsidP="00BB13CA">
      <w:pPr>
        <w:ind w:firstLine="420"/>
      </w:pPr>
      <w:proofErr w:type="spellStart"/>
      <w:r>
        <w:t>Wrap_rd_logic</w:t>
      </w:r>
      <w:proofErr w:type="spellEnd"/>
      <w:r>
        <w:rPr>
          <w:rFonts w:hint="eastAsia"/>
        </w:rPr>
        <w:t>由</w:t>
      </w:r>
      <w:r>
        <w:t>两部分组成，</w:t>
      </w:r>
      <w:proofErr w:type="spellStart"/>
      <w:r w:rsidR="00E3201C">
        <w:rPr>
          <w:rFonts w:hint="eastAsia"/>
        </w:rPr>
        <w:t>rd_logic</w:t>
      </w:r>
      <w:proofErr w:type="spellEnd"/>
      <w:r w:rsidR="00E3201C">
        <w:rPr>
          <w:rFonts w:hint="eastAsia"/>
        </w:rPr>
        <w:t>和</w:t>
      </w:r>
      <w:proofErr w:type="spellStart"/>
      <w:r w:rsidR="00E3201C">
        <w:t>back</w:t>
      </w:r>
      <w:r>
        <w:t>_bufc</w:t>
      </w:r>
      <w:proofErr w:type="spellEnd"/>
      <w:r>
        <w:rPr>
          <w:rFonts w:hint="eastAsia"/>
        </w:rPr>
        <w:t>。</w:t>
      </w:r>
      <w:proofErr w:type="spellStart"/>
      <w:r w:rsidR="00E3201C">
        <w:t>rd_logic</w:t>
      </w:r>
      <w:proofErr w:type="spellEnd"/>
      <w:r w:rsidR="00E3201C">
        <w:rPr>
          <w:rFonts w:hint="eastAsia"/>
        </w:rPr>
        <w:t>完成</w:t>
      </w:r>
      <w:r w:rsidR="00E3201C">
        <w:t>写逻辑的操作，工作在</w:t>
      </w:r>
      <w:proofErr w:type="spellStart"/>
      <w:r w:rsidR="00E3201C">
        <w:t>clk_frame_buf</w:t>
      </w:r>
      <w:proofErr w:type="spellEnd"/>
      <w:r w:rsidR="00E3201C">
        <w:rPr>
          <w:rFonts w:hint="eastAsia"/>
        </w:rPr>
        <w:t>时钟域</w:t>
      </w:r>
      <w:r w:rsidR="00E3201C">
        <w:t>。</w:t>
      </w:r>
      <w:proofErr w:type="spellStart"/>
      <w:r w:rsidR="00E3201C">
        <w:rPr>
          <w:rFonts w:hint="eastAsia"/>
        </w:rPr>
        <w:t>back</w:t>
      </w:r>
      <w:r>
        <w:t>_buf</w:t>
      </w:r>
      <w:proofErr w:type="spellEnd"/>
      <w:r>
        <w:rPr>
          <w:rFonts w:hint="eastAsia"/>
        </w:rPr>
        <w:t>是</w:t>
      </w:r>
      <w:r>
        <w:t>一个</w:t>
      </w:r>
      <w:proofErr w:type="spellStart"/>
      <w:r>
        <w:t>fifo</w:t>
      </w:r>
      <w:proofErr w:type="spellEnd"/>
      <w:r>
        <w:t>，完成</w:t>
      </w:r>
      <w:proofErr w:type="gramStart"/>
      <w:r>
        <w:t>缓存</w:t>
      </w:r>
      <w:r w:rsidR="00E3201C">
        <w:rPr>
          <w:rFonts w:hint="eastAsia"/>
        </w:rPr>
        <w:t>帧存</w:t>
      </w:r>
      <w:r>
        <w:t>数据</w:t>
      </w:r>
      <w:proofErr w:type="gramEnd"/>
      <w:r>
        <w:t>，隔离时钟域的作用。</w:t>
      </w:r>
    </w:p>
    <w:p w:rsidR="00BB13CA" w:rsidRDefault="00BB13CA" w:rsidP="00F932BF"/>
    <w:p w:rsidR="00940712" w:rsidRDefault="00940712" w:rsidP="00940712">
      <w:pPr>
        <w:pStyle w:val="2"/>
      </w:pPr>
      <w:bookmarkStart w:id="8" w:name="_Toc462421278"/>
      <w:bookmarkStart w:id="9" w:name="_Toc462421747"/>
      <w:proofErr w:type="spellStart"/>
      <w:r>
        <w:t>back_buf</w:t>
      </w:r>
      <w:proofErr w:type="spellEnd"/>
      <w:r>
        <w:t>设计</w:t>
      </w:r>
      <w:bookmarkEnd w:id="8"/>
      <w:bookmarkEnd w:id="9"/>
      <w:r>
        <w:t xml:space="preserve"> </w:t>
      </w:r>
    </w:p>
    <w:p w:rsidR="0029049D" w:rsidRDefault="0029049D" w:rsidP="0029049D">
      <w:pPr>
        <w:pStyle w:val="3"/>
      </w:pPr>
      <w:bookmarkStart w:id="10" w:name="_Toc462763026"/>
      <w:proofErr w:type="spellStart"/>
      <w:r>
        <w:t>f</w:t>
      </w:r>
      <w:r>
        <w:rPr>
          <w:rFonts w:hint="eastAsia"/>
        </w:rPr>
        <w:t>ifo</w:t>
      </w:r>
      <w:proofErr w:type="spellEnd"/>
      <w:r>
        <w:t>选择</w:t>
      </w:r>
      <w:bookmarkEnd w:id="10"/>
    </w:p>
    <w:p w:rsidR="00D1034F" w:rsidRDefault="00DF6E68" w:rsidP="0029049D">
      <w:pPr>
        <w:ind w:firstLine="420"/>
      </w:pPr>
      <w:r>
        <w:rPr>
          <w:rFonts w:hint="eastAsia"/>
        </w:rPr>
        <w:t>MCB</w:t>
      </w:r>
      <w:r>
        <w:rPr>
          <w:rFonts w:hint="eastAsia"/>
        </w:rPr>
        <w:t>的</w:t>
      </w:r>
      <w:r>
        <w:t>数据位宽是</w:t>
      </w:r>
      <w:r>
        <w:rPr>
          <w:rFonts w:hint="eastAsia"/>
        </w:rPr>
        <w:t>64</w:t>
      </w:r>
      <w:r>
        <w:t>bit</w:t>
      </w:r>
      <w:r>
        <w:t>，</w:t>
      </w:r>
      <w:r>
        <w:t>GPIF</w:t>
      </w:r>
      <w:r>
        <w:rPr>
          <w:rFonts w:hint="eastAsia"/>
        </w:rPr>
        <w:t>传输</w:t>
      </w:r>
      <w:proofErr w:type="gramStart"/>
      <w:r>
        <w:t>的位宽是</w:t>
      </w:r>
      <w:proofErr w:type="gramEnd"/>
      <w:r>
        <w:rPr>
          <w:rFonts w:hint="eastAsia"/>
        </w:rPr>
        <w:t>32</w:t>
      </w:r>
      <w:r>
        <w:t>bit</w:t>
      </w:r>
      <w:r>
        <w:t>。</w:t>
      </w:r>
      <w:r>
        <w:rPr>
          <w:rFonts w:hint="eastAsia"/>
        </w:rPr>
        <w:t>当</w:t>
      </w:r>
      <w:r>
        <w:rPr>
          <w:rFonts w:hint="eastAsia"/>
        </w:rPr>
        <w:t>ROI</w:t>
      </w:r>
      <w:r>
        <w:rPr>
          <w:rFonts w:hint="eastAsia"/>
        </w:rPr>
        <w:t>的</w:t>
      </w:r>
      <w:r>
        <w:t>行宽是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倍数的时候，</w:t>
      </w:r>
      <w:r>
        <w:rPr>
          <w:rFonts w:hint="eastAsia"/>
        </w:rPr>
        <w:t>一行</w:t>
      </w:r>
      <w:r>
        <w:t>的宽度</w:t>
      </w:r>
      <w:r>
        <w:rPr>
          <w:rFonts w:hint="eastAsia"/>
        </w:rPr>
        <w:t>有可能</w:t>
      </w:r>
      <w:r>
        <w:t>不能被</w:t>
      </w:r>
      <w:r>
        <w:rPr>
          <w:rFonts w:hint="eastAsia"/>
        </w:rPr>
        <w:t>8</w:t>
      </w:r>
      <w:r>
        <w:rPr>
          <w:rFonts w:hint="eastAsia"/>
        </w:rPr>
        <w:t>整除</w:t>
      </w:r>
      <w:r>
        <w:t>。比如</w:t>
      </w:r>
      <w:r>
        <w:rPr>
          <w:rFonts w:hint="eastAsia"/>
        </w:rPr>
        <w:t>ROI0</w:t>
      </w:r>
      <w:r>
        <w:rPr>
          <w:rFonts w:hint="eastAsia"/>
        </w:rPr>
        <w:t>的行宽</w:t>
      </w:r>
      <w:r>
        <w:t>是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像素格式是</w:t>
      </w:r>
      <w:r>
        <w:rPr>
          <w:rFonts w:hint="eastAsia"/>
        </w:rPr>
        <w:t>8</w:t>
      </w:r>
      <w:r>
        <w:t>bit</w:t>
      </w:r>
      <w:r>
        <w:t>，此时</w:t>
      </w:r>
      <w:r>
        <w:rPr>
          <w:rFonts w:hint="eastAsia"/>
        </w:rPr>
        <w:t>ROI0</w:t>
      </w:r>
      <w:r>
        <w:rPr>
          <w:rFonts w:hint="eastAsia"/>
        </w:rPr>
        <w:t>的</w:t>
      </w:r>
      <w:r>
        <w:t>每一行的数据量是</w:t>
      </w:r>
      <w:r>
        <w:rPr>
          <w:rFonts w:hint="eastAsia"/>
        </w:rPr>
        <w:t>100</w:t>
      </w:r>
      <w:r>
        <w:t>byte</w:t>
      </w:r>
      <w:r>
        <w:t>，不能被</w:t>
      </w:r>
      <w:r>
        <w:rPr>
          <w:rFonts w:hint="eastAsia"/>
        </w:rPr>
        <w:t>8</w:t>
      </w:r>
      <w:r>
        <w:rPr>
          <w:rFonts w:hint="eastAsia"/>
        </w:rPr>
        <w:t>整除</w:t>
      </w:r>
      <w:r>
        <w:t>。由于</w:t>
      </w:r>
      <w:r>
        <w:rPr>
          <w:rFonts w:hint="eastAsia"/>
        </w:rPr>
        <w:t>MCB</w:t>
      </w:r>
      <w:r>
        <w:rPr>
          <w:rFonts w:hint="eastAsia"/>
        </w:rPr>
        <w:t>的</w:t>
      </w:r>
      <w:r>
        <w:t>数据位宽是</w:t>
      </w:r>
      <w:r>
        <w:rPr>
          <w:rFonts w:hint="eastAsia"/>
        </w:rPr>
        <w:t>8</w:t>
      </w:r>
      <w:r>
        <w:t>byte</w:t>
      </w:r>
      <w:r>
        <w:t>，</w:t>
      </w:r>
      <w:r>
        <w:rPr>
          <w:rFonts w:hint="eastAsia"/>
        </w:rPr>
        <w:t>因此</w:t>
      </w:r>
      <w:r>
        <w:t>在每一行的末尾会</w:t>
      </w:r>
      <w:r>
        <w:rPr>
          <w:rFonts w:hint="eastAsia"/>
        </w:rPr>
        <w:t>多</w:t>
      </w:r>
      <w:r>
        <w:t>读出</w:t>
      </w:r>
      <w:r>
        <w:rPr>
          <w:rFonts w:hint="eastAsia"/>
        </w:rPr>
        <w:t>4</w:t>
      </w:r>
      <w:r>
        <w:t>byte</w:t>
      </w:r>
      <w:r>
        <w:t>的数据。因此</w:t>
      </w:r>
      <w:r>
        <w:rPr>
          <w:rFonts w:hint="eastAsia"/>
        </w:rPr>
        <w:t>将</w:t>
      </w:r>
      <w:r w:rsidR="00D1034F">
        <w:rPr>
          <w:rFonts w:hint="eastAsia"/>
        </w:rPr>
        <w:t>后端</w:t>
      </w:r>
      <w:proofErr w:type="spellStart"/>
      <w:r w:rsidR="00D1034F">
        <w:t>fifo</w:t>
      </w:r>
      <w:proofErr w:type="spellEnd"/>
      <w:r w:rsidR="00D1034F">
        <w:t>的写入的数据位宽</w:t>
      </w:r>
      <w:r>
        <w:rPr>
          <w:rFonts w:hint="eastAsia"/>
        </w:rPr>
        <w:t>定为</w:t>
      </w:r>
      <w:r w:rsidR="00D1034F">
        <w:rPr>
          <w:rFonts w:hint="eastAsia"/>
        </w:rPr>
        <w:t>6</w:t>
      </w:r>
      <w:r w:rsidR="00230475">
        <w:t>6</w:t>
      </w:r>
      <w:r w:rsidR="00D1034F">
        <w:t>bit</w:t>
      </w:r>
      <w:r w:rsidR="00D1034F">
        <w:t>，读出的</w:t>
      </w:r>
      <w:r w:rsidR="00D1034F">
        <w:rPr>
          <w:rFonts w:hint="eastAsia"/>
        </w:rPr>
        <w:t>数据</w:t>
      </w:r>
      <w:r w:rsidR="00D1034F">
        <w:t>位宽</w:t>
      </w:r>
      <w:r>
        <w:rPr>
          <w:rFonts w:hint="eastAsia"/>
        </w:rPr>
        <w:t>定位</w:t>
      </w:r>
      <w:r w:rsidR="00D1034F">
        <w:rPr>
          <w:rFonts w:hint="eastAsia"/>
        </w:rPr>
        <w:t>3</w:t>
      </w:r>
      <w:r>
        <w:t>3</w:t>
      </w:r>
      <w:r w:rsidR="00D1034F">
        <w:t>bit</w:t>
      </w:r>
      <w:r w:rsidR="00D1034F">
        <w:rPr>
          <w:rFonts w:hint="eastAsia"/>
        </w:rPr>
        <w:t>。</w:t>
      </w:r>
      <w:r>
        <w:rPr>
          <w:rFonts w:hint="eastAsia"/>
        </w:rPr>
        <w:t>高</w:t>
      </w:r>
      <w:r>
        <w:rPr>
          <w:rFonts w:hint="eastAsia"/>
        </w:rPr>
        <w:t>bit</w:t>
      </w:r>
      <w:r>
        <w:t>作为判断标记，如果读出端看到</w:t>
      </w:r>
      <w:r>
        <w:t>bit32=1</w:t>
      </w:r>
      <w:r>
        <w:rPr>
          <w:rFonts w:hint="eastAsia"/>
        </w:rPr>
        <w:t>，</w:t>
      </w:r>
      <w:r>
        <w:t>则说明是多余的</w:t>
      </w:r>
      <w:r>
        <w:t>byte</w:t>
      </w:r>
      <w:r>
        <w:t>，需要丢弃</w:t>
      </w:r>
      <w:r>
        <w:rPr>
          <w:rFonts w:hint="eastAsia"/>
        </w:rPr>
        <w:t>。</w:t>
      </w:r>
    </w:p>
    <w:p w:rsidR="00DF6E68" w:rsidRDefault="00DF6E68" w:rsidP="0029049D">
      <w:pPr>
        <w:ind w:firstLine="420"/>
      </w:pPr>
      <w:r>
        <w:rPr>
          <w:rFonts w:hint="eastAsia"/>
        </w:rPr>
        <w:t>同理</w:t>
      </w:r>
      <w:r>
        <w:t>，在</w:t>
      </w:r>
      <w:r>
        <w:t>leader</w:t>
      </w:r>
      <w:r>
        <w:t>、</w:t>
      </w:r>
      <w:r>
        <w:t>trailer</w:t>
      </w:r>
      <w:r>
        <w:t>中，也存在长度不是</w:t>
      </w:r>
      <w:r>
        <w:rPr>
          <w:rFonts w:hint="eastAsia"/>
        </w:rPr>
        <w:t>8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t>的情况，需要用</w:t>
      </w:r>
      <w:r>
        <w:rPr>
          <w:rFonts w:hint="eastAsia"/>
        </w:rPr>
        <w:t>bit</w:t>
      </w:r>
      <w:r>
        <w:t>32</w:t>
      </w:r>
      <w:r>
        <w:rPr>
          <w:rFonts w:hint="eastAsia"/>
        </w:rPr>
        <w:t>标记</w:t>
      </w:r>
      <w:r>
        <w:t>。</w:t>
      </w:r>
    </w:p>
    <w:p w:rsidR="002A6883" w:rsidRPr="00DF6E68" w:rsidRDefault="004D054C" w:rsidP="0029049D">
      <w:pPr>
        <w:ind w:firstLine="420"/>
      </w:pPr>
      <w:r>
        <w:object w:dxaOrig="13351" w:dyaOrig="7275">
          <v:shape id="_x0000_i1026" type="#_x0000_t75" style="width:417.75pt;height:230.25pt" o:ole="">
            <v:imagedata r:id="rId10" o:title=""/>
          </v:shape>
          <o:OLEObject Type="Embed" ProgID="Visio.Drawing.15" ShapeID="_x0000_i1026" DrawAspect="Content" ObjectID="_1537537665" r:id="rId11"/>
        </w:object>
      </w:r>
      <w:r w:rsidR="002A6883">
        <w:tab/>
      </w:r>
      <w:r w:rsidR="002A6883">
        <w:rPr>
          <w:rFonts w:hint="eastAsia"/>
        </w:rPr>
        <w:t>上图</w:t>
      </w:r>
      <w:r w:rsidR="002A6883">
        <w:t>是后端</w:t>
      </w:r>
      <w:proofErr w:type="spellStart"/>
      <w:r w:rsidR="002A6883">
        <w:t>fifo</w:t>
      </w:r>
      <w:proofErr w:type="spellEnd"/>
      <w:r w:rsidR="002A6883">
        <w:t>读写端口的情况</w:t>
      </w:r>
    </w:p>
    <w:p w:rsidR="00166CF2" w:rsidRDefault="00166CF2" w:rsidP="0029049D">
      <w:pPr>
        <w:ind w:firstLine="420"/>
      </w:pPr>
      <w:r>
        <w:rPr>
          <w:rFonts w:hint="eastAsia"/>
        </w:rPr>
        <w:t>在写入端</w:t>
      </w:r>
      <w:r>
        <w:t>看来，</w:t>
      </w:r>
      <w:proofErr w:type="spellStart"/>
      <w:r>
        <w:t>fifo</w:t>
      </w:r>
      <w:proofErr w:type="spellEnd"/>
      <w:r>
        <w:t>的深度是</w:t>
      </w:r>
      <w:r w:rsidR="00A37748">
        <w:rPr>
          <w:rFonts w:hint="eastAsia"/>
        </w:rPr>
        <w:t>512</w:t>
      </w:r>
      <w:r w:rsidR="00A37748">
        <w:rPr>
          <w:rFonts w:hint="eastAsia"/>
        </w:rPr>
        <w:t>。</w:t>
      </w:r>
      <w:r w:rsidR="00A37748">
        <w:t>在</w:t>
      </w:r>
      <w:r w:rsidR="00A37748">
        <w:rPr>
          <w:rFonts w:hint="eastAsia"/>
        </w:rPr>
        <w:t>读出</w:t>
      </w:r>
      <w:r w:rsidR="00A37748">
        <w:t>端看来，</w:t>
      </w:r>
      <w:proofErr w:type="spellStart"/>
      <w:r w:rsidR="00A37748">
        <w:t>fifo</w:t>
      </w:r>
      <w:proofErr w:type="spellEnd"/>
      <w:r w:rsidR="00A37748">
        <w:t>的深度是</w:t>
      </w:r>
      <w:r w:rsidR="008D092A">
        <w:t>102</w:t>
      </w:r>
      <w:r w:rsidR="00A37748">
        <w:rPr>
          <w:rFonts w:hint="eastAsia"/>
        </w:rPr>
        <w:t>4</w:t>
      </w:r>
      <w:r w:rsidR="00A37748">
        <w:rPr>
          <w:rFonts w:hint="eastAsia"/>
        </w:rPr>
        <w:t>。</w:t>
      </w:r>
      <w:r w:rsidR="00A37748">
        <w:t>此时</w:t>
      </w:r>
      <w:r w:rsidR="00A37748">
        <w:rPr>
          <w:rFonts w:hint="eastAsia"/>
        </w:rPr>
        <w:t>的</w:t>
      </w:r>
      <w:proofErr w:type="spellStart"/>
      <w:r w:rsidR="00A37748">
        <w:t>fifo</w:t>
      </w:r>
      <w:proofErr w:type="spellEnd"/>
      <w:r w:rsidR="00A37748">
        <w:t>占用了</w:t>
      </w:r>
      <w:r w:rsidR="00A37748">
        <w:rPr>
          <w:rFonts w:hint="eastAsia"/>
        </w:rPr>
        <w:t>4</w:t>
      </w:r>
      <w:r w:rsidR="00A37748">
        <w:rPr>
          <w:rFonts w:hint="eastAsia"/>
        </w:rPr>
        <w:t>个</w:t>
      </w:r>
      <w:r w:rsidR="00A37748">
        <w:rPr>
          <w:rFonts w:hint="eastAsia"/>
        </w:rPr>
        <w:t>M18K</w:t>
      </w:r>
      <w:r w:rsidR="00A37748">
        <w:rPr>
          <w:rFonts w:hint="eastAsia"/>
        </w:rPr>
        <w:t>。</w:t>
      </w:r>
    </w:p>
    <w:p w:rsidR="005602D2" w:rsidRDefault="00FC6CD1" w:rsidP="0029049D">
      <w:pPr>
        <w:ind w:firstLine="420"/>
      </w:pPr>
      <w:r>
        <w:rPr>
          <w:noProof/>
        </w:rPr>
        <w:drawing>
          <wp:inline distT="0" distB="0" distL="0" distR="0" wp14:anchorId="67FC9FAB" wp14:editId="71CB403A">
            <wp:extent cx="5278120" cy="2916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5" w:rsidRDefault="00037465" w:rsidP="00037465">
      <w:pPr>
        <w:ind w:firstLine="420"/>
      </w:pPr>
      <w:r>
        <w:rPr>
          <w:rFonts w:hint="eastAsia"/>
        </w:rPr>
        <w:t>通过</w:t>
      </w:r>
      <w:r>
        <w:t>上图可以看到，</w:t>
      </w:r>
      <w:r>
        <w:rPr>
          <w:rFonts w:hint="eastAsia"/>
        </w:rPr>
        <w:t>如果</w:t>
      </w:r>
      <w:r>
        <w:t>写入宽度是</w:t>
      </w:r>
      <w:r>
        <w:rPr>
          <w:rFonts w:hint="eastAsia"/>
        </w:rPr>
        <w:t>6</w:t>
      </w:r>
      <w:r w:rsidR="00FC6CD1">
        <w:t>6</w:t>
      </w:r>
      <w:r>
        <w:rPr>
          <w:rFonts w:hint="eastAsia"/>
        </w:rPr>
        <w:t>，</w:t>
      </w:r>
      <w:r>
        <w:t>读出宽度是</w:t>
      </w:r>
      <w:r>
        <w:rPr>
          <w:rFonts w:hint="eastAsia"/>
        </w:rPr>
        <w:t>3</w:t>
      </w:r>
      <w:r w:rsidR="00FC6CD1">
        <w:t>3</w:t>
      </w:r>
      <w:r>
        <w:rPr>
          <w:rFonts w:hint="eastAsia"/>
        </w:rPr>
        <w:t>，</w:t>
      </w:r>
      <w:r>
        <w:t>则必须占用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M9K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把</w:t>
      </w:r>
      <w:r>
        <w:t>写深度设定为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t>最大限度的利用了</w:t>
      </w:r>
      <w:proofErr w:type="spellStart"/>
      <w:r>
        <w:t>blockRam</w:t>
      </w:r>
      <w:proofErr w:type="spellEnd"/>
      <w:r>
        <w:t>的存储资源。</w:t>
      </w:r>
    </w:p>
    <w:p w:rsidR="00D70784" w:rsidRDefault="00404084" w:rsidP="00F932BF">
      <w:r>
        <w:tab/>
      </w:r>
      <w:proofErr w:type="spellStart"/>
      <w:r>
        <w:t>Fifo</w:t>
      </w:r>
      <w:proofErr w:type="spellEnd"/>
      <w:r>
        <w:t>的最大</w:t>
      </w:r>
      <w:r>
        <w:rPr>
          <w:rFonts w:hint="eastAsia"/>
        </w:rPr>
        <w:t>存储</w:t>
      </w:r>
      <w:r>
        <w:t>容量是</w:t>
      </w:r>
      <w:r>
        <w:rPr>
          <w:rFonts w:hint="eastAsia"/>
        </w:rPr>
        <w:t>4</w:t>
      </w:r>
      <w:r>
        <w:t>Kbyte</w:t>
      </w:r>
      <w:r>
        <w:t>，</w:t>
      </w:r>
      <w:r>
        <w:rPr>
          <w:rFonts w:hint="eastAsia"/>
        </w:rPr>
        <w:t xml:space="preserve">MCB </w:t>
      </w:r>
      <w:r>
        <w:rPr>
          <w:rFonts w:hint="eastAsia"/>
        </w:rPr>
        <w:t>一次</w:t>
      </w:r>
      <w:r>
        <w:t>读的数据量是</w:t>
      </w:r>
      <w:r>
        <w:rPr>
          <w:rFonts w:hint="eastAsia"/>
        </w:rPr>
        <w:t>256</w:t>
      </w:r>
      <w:r>
        <w:t>byte</w:t>
      </w:r>
      <w:r>
        <w:t>，考虑到有可能升级为</w:t>
      </w:r>
      <w:r>
        <w:rPr>
          <w:rFonts w:hint="eastAsia"/>
        </w:rPr>
        <w:t>512</w:t>
      </w:r>
      <w:r>
        <w:t>byte</w:t>
      </w:r>
      <w:r>
        <w:t>，因此后端</w:t>
      </w:r>
      <w:proofErr w:type="spellStart"/>
      <w:r>
        <w:t>fifo</w:t>
      </w:r>
      <w:proofErr w:type="spellEnd"/>
      <w:r>
        <w:t xml:space="preserve"> program full</w:t>
      </w:r>
      <w:r>
        <w:rPr>
          <w:rFonts w:hint="eastAsia"/>
        </w:rPr>
        <w:t>的条件</w:t>
      </w:r>
      <w:r>
        <w:t>是还差</w:t>
      </w:r>
      <w:r>
        <w:rPr>
          <w:rFonts w:hint="eastAsia"/>
        </w:rPr>
        <w:t>512</w:t>
      </w:r>
      <w:r>
        <w:t>byte</w:t>
      </w:r>
      <w:r>
        <w:t>就要满。因此</w:t>
      </w:r>
      <w:r>
        <w:rPr>
          <w:rFonts w:hint="eastAsia"/>
        </w:rPr>
        <w:t>将</w:t>
      </w:r>
      <w:r>
        <w:t>program full</w:t>
      </w:r>
      <w:r>
        <w:t>的阈值设为</w:t>
      </w:r>
      <w:r>
        <w:rPr>
          <w:rFonts w:hint="eastAsia"/>
        </w:rPr>
        <w:t>440</w:t>
      </w:r>
      <w:r>
        <w:rPr>
          <w:rFonts w:hint="eastAsia"/>
        </w:rPr>
        <w:t>。</w:t>
      </w:r>
    </w:p>
    <w:p w:rsidR="00404084" w:rsidRPr="0029049D" w:rsidRDefault="00404084" w:rsidP="00F932BF"/>
    <w:p w:rsidR="00AD4F73" w:rsidRPr="004E5B69" w:rsidRDefault="00AD4F73" w:rsidP="00AD4F73">
      <w:pPr>
        <w:pStyle w:val="3"/>
      </w:pPr>
      <w:bookmarkStart w:id="11" w:name="_Toc462763027"/>
      <w:proofErr w:type="spellStart"/>
      <w:r>
        <w:t>f</w:t>
      </w:r>
      <w:r>
        <w:rPr>
          <w:rFonts w:hint="eastAsia"/>
        </w:rPr>
        <w:t>ifo</w:t>
      </w:r>
      <w:proofErr w:type="spellEnd"/>
      <w:r>
        <w:rPr>
          <w:rFonts w:hint="eastAsia"/>
        </w:rPr>
        <w:t>复位</w:t>
      </w:r>
      <w:bookmarkEnd w:id="11"/>
    </w:p>
    <w:p w:rsidR="00AD4F73" w:rsidRDefault="00AD4F73" w:rsidP="00AD4F73">
      <w:pPr>
        <w:ind w:left="420"/>
      </w:pPr>
      <w:r>
        <w:rPr>
          <w:rFonts w:hint="eastAsia"/>
        </w:rPr>
        <w:t>在</w:t>
      </w:r>
      <w:r>
        <w:t>以下条件下，</w:t>
      </w:r>
      <w:proofErr w:type="spellStart"/>
      <w:r>
        <w:t>fifo</w:t>
      </w:r>
      <w:proofErr w:type="spellEnd"/>
      <w:r>
        <w:t>需要复位：</w:t>
      </w:r>
      <w:r>
        <w:rPr>
          <w:rFonts w:hint="eastAsia"/>
        </w:rPr>
        <w:t>（或</w:t>
      </w:r>
      <w:r>
        <w:t>操作）</w:t>
      </w:r>
    </w:p>
    <w:p w:rsidR="00AD4F73" w:rsidRDefault="002A59F2" w:rsidP="006B56ED">
      <w:pPr>
        <w:pStyle w:val="af4"/>
        <w:numPr>
          <w:ilvl w:val="0"/>
          <w:numId w:val="8"/>
        </w:numPr>
        <w:ind w:firstLineChars="0"/>
      </w:pPr>
      <w:r>
        <w:t>reset</w:t>
      </w:r>
      <w:r>
        <w:rPr>
          <w:rFonts w:hint="eastAsia"/>
        </w:rPr>
        <w:t>有效</w:t>
      </w:r>
      <w:r w:rsidR="001D0640">
        <w:rPr>
          <w:rFonts w:hint="eastAsia"/>
        </w:rPr>
        <w:t>(</w:t>
      </w:r>
      <w:proofErr w:type="gramStart"/>
      <w:r w:rsidR="001D0640">
        <w:rPr>
          <w:rFonts w:hint="eastAsia"/>
        </w:rPr>
        <w:t>帧存</w:t>
      </w:r>
      <w:r w:rsidR="001D0640">
        <w:t>时钟</w:t>
      </w:r>
      <w:proofErr w:type="gramEnd"/>
      <w:r w:rsidR="001D0640">
        <w:t>域</w:t>
      </w:r>
      <w:r w:rsidR="001D0640">
        <w:rPr>
          <w:rFonts w:hint="eastAsia"/>
        </w:rPr>
        <w:t>)</w:t>
      </w:r>
    </w:p>
    <w:p w:rsidR="00AD4F73" w:rsidRPr="00AD4266" w:rsidRDefault="00AD4F73" w:rsidP="006B56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se</w:t>
      </w:r>
      <w:r>
        <w:t>=0</w:t>
      </w:r>
    </w:p>
    <w:p w:rsidR="00940712" w:rsidRDefault="00132E0B" w:rsidP="00132E0B">
      <w:pPr>
        <w:ind w:left="420"/>
      </w:pPr>
      <w:proofErr w:type="gramStart"/>
      <w:r>
        <w:rPr>
          <w:rFonts w:hint="eastAsia"/>
        </w:rPr>
        <w:t>在</w:t>
      </w:r>
      <w:r>
        <w:t>例化</w:t>
      </w:r>
      <w:proofErr w:type="spellStart"/>
      <w:proofErr w:type="gramEnd"/>
      <w:r>
        <w:t>fifo</w:t>
      </w:r>
      <w:proofErr w:type="spellEnd"/>
      <w:r>
        <w:t>的时候，</w:t>
      </w:r>
      <w:r>
        <w:t>full</w:t>
      </w:r>
      <w:r>
        <w:t>信号</w:t>
      </w:r>
      <w:r>
        <w:rPr>
          <w:rFonts w:hint="eastAsia"/>
        </w:rPr>
        <w:t>在</w:t>
      </w:r>
      <w:r>
        <w:t>复位时要设置为</w:t>
      </w:r>
      <w:r>
        <w:rPr>
          <w:rFonts w:hint="eastAsia"/>
        </w:rPr>
        <w:t>0</w:t>
      </w:r>
      <w:r w:rsidR="00A80921">
        <w:rPr>
          <w:rFonts w:hint="eastAsia"/>
        </w:rPr>
        <w:t>。</w:t>
      </w:r>
      <w:r w:rsidR="00A80921">
        <w:t>因为</w:t>
      </w:r>
      <w:r w:rsidR="00A80921">
        <w:rPr>
          <w:rFonts w:hint="eastAsia"/>
        </w:rPr>
        <w:t>在</w:t>
      </w:r>
      <w:r w:rsidR="00A80921">
        <w:t>se=0</w:t>
      </w:r>
      <w:r w:rsidR="00A80921">
        <w:rPr>
          <w:rFonts w:hint="eastAsia"/>
        </w:rPr>
        <w:t>时</w:t>
      </w:r>
      <w:r w:rsidR="00A80921">
        <w:t>，还要继续从</w:t>
      </w:r>
      <w:proofErr w:type="spellStart"/>
      <w:r w:rsidR="00A80921">
        <w:t>mcb</w:t>
      </w:r>
      <w:proofErr w:type="spellEnd"/>
      <w:r w:rsidR="00A80921">
        <w:t xml:space="preserve"> </w:t>
      </w:r>
      <w:proofErr w:type="spellStart"/>
      <w:r w:rsidR="00A80921">
        <w:t>rd</w:t>
      </w:r>
      <w:proofErr w:type="spellEnd"/>
      <w:r w:rsidR="00A80921">
        <w:t xml:space="preserve"> </w:t>
      </w:r>
      <w:proofErr w:type="spellStart"/>
      <w:r w:rsidR="00A80921">
        <w:t>fifo</w:t>
      </w:r>
      <w:proofErr w:type="spellEnd"/>
      <w:r w:rsidR="00A80921">
        <w:rPr>
          <w:rFonts w:hint="eastAsia"/>
        </w:rPr>
        <w:t>中</w:t>
      </w:r>
      <w:r w:rsidR="00A80921">
        <w:t>读取数据。</w:t>
      </w:r>
    </w:p>
    <w:p w:rsidR="00132E0B" w:rsidRDefault="00132E0B" w:rsidP="00F932BF"/>
    <w:p w:rsidR="006165C0" w:rsidRPr="004E5B69" w:rsidRDefault="006165C0" w:rsidP="006165C0">
      <w:pPr>
        <w:pStyle w:val="3"/>
      </w:pPr>
      <w:proofErr w:type="spellStart"/>
      <w:r>
        <w:t>f</w:t>
      </w:r>
      <w:r>
        <w:rPr>
          <w:rFonts w:hint="eastAsia"/>
        </w:rPr>
        <w:t>ifo</w:t>
      </w:r>
      <w:proofErr w:type="spellEnd"/>
      <w:r w:rsidR="00785745">
        <w:rPr>
          <w:rFonts w:hint="eastAsia"/>
        </w:rPr>
        <w:t>写</w:t>
      </w:r>
    </w:p>
    <w:p w:rsidR="00A50E2D" w:rsidRPr="00AD4266" w:rsidRDefault="00A50E2D" w:rsidP="00A50E2D">
      <w:pPr>
        <w:ind w:left="420"/>
      </w:pPr>
      <w:proofErr w:type="spellStart"/>
      <w:r>
        <w:rPr>
          <w:rFonts w:hint="eastAsia"/>
        </w:rPr>
        <w:t>fifo</w:t>
      </w:r>
      <w:proofErr w:type="spellEnd"/>
      <w:r>
        <w:t>写的条件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A50E2D" w:rsidRDefault="00A50E2D" w:rsidP="006B56ED">
      <w:pPr>
        <w:pStyle w:val="af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mcb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不空</w:t>
      </w:r>
    </w:p>
    <w:p w:rsidR="00A50E2D" w:rsidRDefault="00352119" w:rsidP="006B56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后端</w:t>
      </w:r>
      <w:proofErr w:type="spellStart"/>
      <w:r>
        <w:t>fifo</w:t>
      </w:r>
      <w:proofErr w:type="spellEnd"/>
      <w:r>
        <w:t>不满</w:t>
      </w:r>
    </w:p>
    <w:p w:rsidR="00352119" w:rsidRDefault="00352119" w:rsidP="006B56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处于</w:t>
      </w:r>
      <w:r>
        <w:t>读</w:t>
      </w:r>
      <w:proofErr w:type="spellStart"/>
      <w:r w:rsidR="00227922">
        <w:t>mcb</w:t>
      </w:r>
      <w:proofErr w:type="spellEnd"/>
      <w:r>
        <w:rPr>
          <w:rFonts w:hint="eastAsia"/>
        </w:rPr>
        <w:t>的</w:t>
      </w:r>
      <w:r>
        <w:t>状态</w:t>
      </w:r>
    </w:p>
    <w:p w:rsidR="000A439A" w:rsidRPr="00AD4266" w:rsidRDefault="00352119" w:rsidP="006B56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开采</w:t>
      </w:r>
      <w:r>
        <w:t>信号有效</w:t>
      </w:r>
    </w:p>
    <w:p w:rsidR="006165C0" w:rsidRDefault="00ED5A62" w:rsidP="00ED5A62">
      <w:pPr>
        <w:ind w:firstLine="420"/>
      </w:pPr>
      <w:r>
        <w:rPr>
          <w:rFonts w:hint="eastAsia"/>
        </w:rPr>
        <w:t>从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t>读出来的数据是</w:t>
      </w:r>
      <w:r>
        <w:rPr>
          <w:rFonts w:hint="eastAsia"/>
        </w:rPr>
        <w:t>8</w:t>
      </w:r>
      <w:r>
        <w:t>byte</w:t>
      </w:r>
      <w:r>
        <w:t>的倍数，如果当前的数据</w:t>
      </w:r>
      <w:r>
        <w:rPr>
          <w:rFonts w:hint="eastAsia"/>
        </w:rPr>
        <w:t>块</w:t>
      </w:r>
      <w:r>
        <w:t>的长度是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倍数，而不是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倍数，</w:t>
      </w:r>
      <w:r>
        <w:rPr>
          <w:rFonts w:hint="eastAsia"/>
        </w:rPr>
        <w:t>需要</w:t>
      </w:r>
      <w:proofErr w:type="gramStart"/>
      <w:r>
        <w:t>写标志位</w:t>
      </w:r>
      <w:proofErr w:type="gramEnd"/>
      <w:r>
        <w:t>。</w:t>
      </w:r>
    </w:p>
    <w:p w:rsidR="00ED5A62" w:rsidRDefault="00ED5A62" w:rsidP="00ED5A62">
      <w:pPr>
        <w:ind w:left="420"/>
      </w:pPr>
    </w:p>
    <w:p w:rsidR="00B557FD" w:rsidRPr="004E5B69" w:rsidRDefault="00B557FD" w:rsidP="00B557FD">
      <w:pPr>
        <w:pStyle w:val="3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rPr>
          <w:rFonts w:hint="eastAsia"/>
        </w:rPr>
        <w:t>读</w:t>
      </w:r>
    </w:p>
    <w:p w:rsidR="00B557FD" w:rsidRPr="00AD4266" w:rsidRDefault="00B557FD" w:rsidP="00B557FD">
      <w:pPr>
        <w:ind w:left="420"/>
      </w:pPr>
      <w:proofErr w:type="spellStart"/>
      <w:r>
        <w:t>fifo</w:t>
      </w:r>
      <w:proofErr w:type="spellEnd"/>
      <w:r>
        <w:rPr>
          <w:rFonts w:hint="eastAsia"/>
        </w:rPr>
        <w:t>读</w:t>
      </w:r>
      <w:r>
        <w:t>的逻辑由后端模块控制，</w:t>
      </w:r>
      <w:r>
        <w:rPr>
          <w:rFonts w:hint="eastAsia"/>
        </w:rPr>
        <w:t>后端</w:t>
      </w:r>
      <w:proofErr w:type="spellStart"/>
      <w:r>
        <w:t>fifo</w:t>
      </w:r>
      <w:proofErr w:type="spellEnd"/>
      <w:r>
        <w:t>空信号会输出，因此建议后端读模块：</w:t>
      </w:r>
    </w:p>
    <w:p w:rsidR="00B557FD" w:rsidRDefault="005A173E" w:rsidP="006B56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后端</w:t>
      </w:r>
      <w:proofErr w:type="spellStart"/>
      <w:r w:rsidR="00B557FD">
        <w:t>fifo</w:t>
      </w:r>
      <w:proofErr w:type="spellEnd"/>
      <w:r w:rsidR="00B557FD">
        <w:t>不空</w:t>
      </w:r>
    </w:p>
    <w:p w:rsidR="006165C0" w:rsidRDefault="000A439A" w:rsidP="000A439A">
      <w:pPr>
        <w:ind w:left="420"/>
      </w:pPr>
      <w:r>
        <w:rPr>
          <w:rFonts w:hint="eastAsia"/>
        </w:rPr>
        <w:t>如果</w:t>
      </w:r>
      <w:r>
        <w:t>bit32=1</w:t>
      </w:r>
      <w:r>
        <w:rPr>
          <w:rFonts w:hint="eastAsia"/>
        </w:rPr>
        <w:t>，</w:t>
      </w:r>
      <w:r>
        <w:t>则说明是</w:t>
      </w:r>
      <w:r>
        <w:t>dummy byte</w:t>
      </w:r>
      <w:r>
        <w:t>，需要丢弃。</w:t>
      </w:r>
    </w:p>
    <w:p w:rsidR="000A439A" w:rsidRDefault="000A439A" w:rsidP="000A439A">
      <w:pPr>
        <w:ind w:left="420"/>
      </w:pPr>
    </w:p>
    <w:p w:rsidR="009B26C3" w:rsidRPr="004E5B69" w:rsidRDefault="00887D9E" w:rsidP="009B26C3">
      <w:pPr>
        <w:pStyle w:val="3"/>
      </w:pPr>
      <w:proofErr w:type="spellStart"/>
      <w:r>
        <w:t>f</w:t>
      </w:r>
      <w:r w:rsidR="009B26C3">
        <w:rPr>
          <w:rFonts w:hint="eastAsia"/>
        </w:rPr>
        <w:t>ifo</w:t>
      </w:r>
      <w:proofErr w:type="spellEnd"/>
      <w:r w:rsidR="009B26C3">
        <w:rPr>
          <w:rFonts w:hint="eastAsia"/>
        </w:rPr>
        <w:t>读写</w:t>
      </w:r>
      <w:r w:rsidR="009B26C3">
        <w:t>波形</w:t>
      </w:r>
    </w:p>
    <w:p w:rsidR="009B26C3" w:rsidRDefault="009B26C3" w:rsidP="00F932BF"/>
    <w:p w:rsidR="00FD517C" w:rsidRDefault="000B3DD9" w:rsidP="00FD517C">
      <w:pPr>
        <w:pStyle w:val="2"/>
      </w:pPr>
      <w:bookmarkStart w:id="12" w:name="_Toc462763030"/>
      <w:r>
        <w:rPr>
          <w:rFonts w:hint="eastAsia"/>
        </w:rPr>
        <w:t>读</w:t>
      </w:r>
      <w:r w:rsidR="00FD517C">
        <w:t>逻辑设计</w:t>
      </w:r>
      <w:bookmarkEnd w:id="12"/>
      <w:r w:rsidR="00FD517C">
        <w:t xml:space="preserve"> </w:t>
      </w:r>
    </w:p>
    <w:p w:rsidR="00FD517C" w:rsidRPr="004E5B69" w:rsidRDefault="00FD517C" w:rsidP="00FD517C">
      <w:pPr>
        <w:pStyle w:val="3"/>
      </w:pPr>
      <w:bookmarkStart w:id="13" w:name="_Toc462763031"/>
      <w:r>
        <w:rPr>
          <w:rFonts w:hint="eastAsia"/>
        </w:rPr>
        <w:t>状态机</w:t>
      </w:r>
      <w:bookmarkEnd w:id="13"/>
    </w:p>
    <w:p w:rsidR="00FD517C" w:rsidRDefault="00450979" w:rsidP="00490D01">
      <w:pPr>
        <w:jc w:val="center"/>
      </w:pPr>
      <w:r>
        <w:object w:dxaOrig="5071" w:dyaOrig="13065">
          <v:shape id="_x0000_i1031" type="#_x0000_t75" style="width:218.25pt;height:562.5pt" o:ole="">
            <v:imagedata r:id="rId13" o:title=""/>
          </v:shape>
          <o:OLEObject Type="Embed" ProgID="Visio.Drawing.15" ShapeID="_x0000_i1031" DrawAspect="Content" ObjectID="_1537537666" r:id="rId14"/>
        </w:object>
      </w:r>
    </w:p>
    <w:p w:rsidR="00490D01" w:rsidRPr="00D60F26" w:rsidRDefault="00490D01" w:rsidP="00490D01">
      <w:pPr>
        <w:rPr>
          <w:b/>
        </w:rPr>
      </w:pPr>
      <w:r w:rsidRPr="00D60F26">
        <w:rPr>
          <w:rFonts w:hint="eastAsia"/>
          <w:b/>
        </w:rPr>
        <w:t>状态机状态</w:t>
      </w:r>
      <w:r w:rsidRPr="00D60F26">
        <w:rPr>
          <w:b/>
        </w:rPr>
        <w:t>说明</w:t>
      </w:r>
    </w:p>
    <w:p w:rsidR="00490D01" w:rsidRDefault="00490D01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IDLE</w:t>
      </w:r>
      <w:r>
        <w:t xml:space="preserve"> </w:t>
      </w:r>
      <w:r>
        <w:rPr>
          <w:rFonts w:hint="eastAsia"/>
        </w:rPr>
        <w:t>空闲</w:t>
      </w:r>
      <w:r>
        <w:t>状态</w:t>
      </w:r>
    </w:p>
    <w:p w:rsidR="00490D01" w:rsidRDefault="00490D01" w:rsidP="006B56ED">
      <w:pPr>
        <w:pStyle w:val="af4"/>
        <w:numPr>
          <w:ilvl w:val="0"/>
          <w:numId w:val="9"/>
        </w:numPr>
        <w:ind w:firstLineChars="0"/>
      </w:pPr>
      <w:r>
        <w:t xml:space="preserve">PTR </w:t>
      </w:r>
      <w:r w:rsidR="000E4FF7">
        <w:rPr>
          <w:rFonts w:hint="eastAsia"/>
        </w:rPr>
        <w:t>读</w:t>
      </w:r>
      <w:r>
        <w:rPr>
          <w:rFonts w:hint="eastAsia"/>
        </w:rPr>
        <w:t>指针</w:t>
      </w:r>
      <w:r>
        <w:t>改变状态</w:t>
      </w:r>
    </w:p>
    <w:p w:rsidR="000E4FF7" w:rsidRDefault="000E4FF7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发出</w:t>
      </w:r>
      <w:r>
        <w:t>命令状态</w:t>
      </w:r>
    </w:p>
    <w:p w:rsidR="00490D01" w:rsidRDefault="00490D01" w:rsidP="006B56ED">
      <w:pPr>
        <w:pStyle w:val="af4"/>
        <w:numPr>
          <w:ilvl w:val="0"/>
          <w:numId w:val="9"/>
        </w:numPr>
        <w:ind w:firstLineChars="0"/>
      </w:pPr>
      <w:r>
        <w:t xml:space="preserve">RD </w:t>
      </w:r>
      <w:r w:rsidR="000E4FF7">
        <w:rPr>
          <w:rFonts w:hint="eastAsia"/>
        </w:rPr>
        <w:t>读</w:t>
      </w:r>
      <w:r>
        <w:t>一帧</w:t>
      </w:r>
      <w:r>
        <w:rPr>
          <w:rFonts w:hint="eastAsia"/>
        </w:rPr>
        <w:t>数据</w:t>
      </w:r>
      <w:r>
        <w:t>状态</w:t>
      </w:r>
    </w:p>
    <w:p w:rsidR="000E4FF7" w:rsidRDefault="000E4FF7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LINE </w:t>
      </w:r>
      <w:r>
        <w:rPr>
          <w:rFonts w:hint="eastAsia"/>
        </w:rPr>
        <w:t>切换</w:t>
      </w:r>
      <w:r>
        <w:t>行状态</w:t>
      </w:r>
    </w:p>
    <w:p w:rsidR="00490D01" w:rsidRDefault="00490D01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FLAG </w:t>
      </w:r>
      <w:r>
        <w:rPr>
          <w:rFonts w:hint="eastAsia"/>
        </w:rPr>
        <w:t>切换</w:t>
      </w:r>
      <w:r>
        <w:t>flag</w:t>
      </w:r>
      <w:r>
        <w:t>状态</w:t>
      </w:r>
    </w:p>
    <w:p w:rsidR="002C4242" w:rsidRDefault="002C4242" w:rsidP="002C4242">
      <w:pPr>
        <w:pStyle w:val="af4"/>
        <w:numPr>
          <w:ilvl w:val="0"/>
          <w:numId w:val="9"/>
        </w:numPr>
        <w:ind w:firstLineChars="0"/>
      </w:pPr>
      <w:r>
        <w:t>ROI</w:t>
      </w:r>
      <w:r>
        <w:rPr>
          <w:rFonts w:hint="eastAsia"/>
        </w:rPr>
        <w:t xml:space="preserve"> </w:t>
      </w:r>
      <w:r>
        <w:rPr>
          <w:rFonts w:hint="eastAsia"/>
        </w:rPr>
        <w:t>切换</w:t>
      </w:r>
      <w:proofErr w:type="spellStart"/>
      <w:r>
        <w:t>roi</w:t>
      </w:r>
      <w:proofErr w:type="spellEnd"/>
      <w:r>
        <w:t>状态</w:t>
      </w:r>
    </w:p>
    <w:p w:rsidR="002C4242" w:rsidRDefault="002C4242" w:rsidP="002C4242">
      <w:pPr>
        <w:pStyle w:val="af4"/>
        <w:ind w:left="420" w:firstLineChars="0" w:firstLine="0"/>
        <w:rPr>
          <w:rFonts w:hint="eastAsia"/>
        </w:rPr>
      </w:pPr>
    </w:p>
    <w:p w:rsidR="00490D01" w:rsidRDefault="00490D01" w:rsidP="00490D01"/>
    <w:p w:rsidR="00776C43" w:rsidRPr="00D60F26" w:rsidRDefault="00776C43" w:rsidP="00776C43">
      <w:pPr>
        <w:rPr>
          <w:b/>
        </w:rPr>
      </w:pPr>
      <w:r w:rsidRPr="00D60F26">
        <w:rPr>
          <w:rFonts w:hint="eastAsia"/>
          <w:b/>
        </w:rPr>
        <w:t>状态机跳转</w:t>
      </w:r>
    </w:p>
    <w:p w:rsidR="00776C43" w:rsidRDefault="00776C43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IDLE-&gt;</w:t>
      </w:r>
      <w:r>
        <w:t xml:space="preserve"> PTR</w:t>
      </w:r>
    </w:p>
    <w:p w:rsidR="00776C43" w:rsidRDefault="00776C43" w:rsidP="006B56ED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se=1</w:t>
      </w:r>
      <w:r>
        <w:rPr>
          <w:rFonts w:hint="eastAsia"/>
        </w:rPr>
        <w:t>，</w:t>
      </w:r>
      <w:r>
        <w:t>且</w:t>
      </w:r>
    </w:p>
    <w:p w:rsidR="00776C43" w:rsidRDefault="00776C43" w:rsidP="006B56ED">
      <w:pPr>
        <w:pStyle w:val="af4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alibr</w:t>
      </w:r>
      <w:r>
        <w:t>ation</w:t>
      </w:r>
      <w:r>
        <w:t>完成</w:t>
      </w:r>
    </w:p>
    <w:p w:rsidR="00776C43" w:rsidRDefault="00776C43" w:rsidP="00490D01"/>
    <w:p w:rsidR="00E44550" w:rsidRDefault="00E44550" w:rsidP="006B56ED">
      <w:pPr>
        <w:pStyle w:val="af4"/>
        <w:numPr>
          <w:ilvl w:val="0"/>
          <w:numId w:val="9"/>
        </w:numPr>
        <w:ind w:firstLineChars="0"/>
      </w:pPr>
      <w:r>
        <w:t>PTR -</w:t>
      </w:r>
      <w:r>
        <w:rPr>
          <w:rFonts w:hint="eastAsia"/>
        </w:rPr>
        <w:t>&gt;</w:t>
      </w:r>
      <w:r>
        <w:t xml:space="preserve"> </w:t>
      </w:r>
      <w:r w:rsidR="00324F88">
        <w:t>IDLE</w:t>
      </w:r>
    </w:p>
    <w:p w:rsidR="00E44550" w:rsidRDefault="00E44550" w:rsidP="006B56E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proofErr w:type="spellStart"/>
      <w:r>
        <w:t>wr_ptr_change</w:t>
      </w:r>
      <w:proofErr w:type="spellEnd"/>
      <w:r>
        <w:t>=</w:t>
      </w:r>
      <w:r w:rsidR="00D94E1E">
        <w:t>0</w:t>
      </w:r>
      <w:r>
        <w:t>时</w:t>
      </w:r>
      <w:r>
        <w:rPr>
          <w:rFonts w:hint="eastAsia"/>
        </w:rPr>
        <w:t>，</w:t>
      </w:r>
      <w:r w:rsidR="00B0197D">
        <w:rPr>
          <w:rFonts w:hint="eastAsia"/>
        </w:rPr>
        <w:t>且</w:t>
      </w:r>
    </w:p>
    <w:p w:rsidR="00324F88" w:rsidRDefault="00324F88" w:rsidP="006B56E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允许读</w:t>
      </w:r>
      <w:r>
        <w:rPr>
          <w:rFonts w:hint="eastAsia"/>
        </w:rPr>
        <w:t>=</w:t>
      </w:r>
      <w:r w:rsidR="008F0D37">
        <w:t>0</w:t>
      </w:r>
    </w:p>
    <w:p w:rsidR="00324F88" w:rsidRDefault="00324F88" w:rsidP="006B56ED">
      <w:pPr>
        <w:pStyle w:val="af4"/>
        <w:numPr>
          <w:ilvl w:val="1"/>
          <w:numId w:val="11"/>
        </w:numPr>
        <w:ind w:firstLineChars="0"/>
      </w:pPr>
      <w:proofErr w:type="gramStart"/>
      <w:r>
        <w:rPr>
          <w:rFonts w:hint="eastAsia"/>
        </w:rPr>
        <w:t>如果</w:t>
      </w:r>
      <w:r>
        <w:t>帧存深度</w:t>
      </w:r>
      <w:proofErr w:type="gramEnd"/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</w:t>
      </w:r>
      <w:proofErr w:type="gramStart"/>
      <w:r>
        <w:rPr>
          <w:rFonts w:hint="eastAsia"/>
        </w:rPr>
        <w:t>只有</w:t>
      </w:r>
      <w:r>
        <w:t>当写刷新</w:t>
      </w:r>
      <w:proofErr w:type="gramEnd"/>
      <w:r>
        <w:t>过之后，才能读</w:t>
      </w:r>
    </w:p>
    <w:p w:rsidR="00324F88" w:rsidRDefault="00324F88" w:rsidP="006B56ED">
      <w:pPr>
        <w:pStyle w:val="af4"/>
        <w:numPr>
          <w:ilvl w:val="1"/>
          <w:numId w:val="11"/>
        </w:numPr>
        <w:ind w:firstLineChars="0"/>
      </w:pPr>
      <w:proofErr w:type="gramStart"/>
      <w:r>
        <w:rPr>
          <w:rFonts w:hint="eastAsia"/>
        </w:rPr>
        <w:t>如果</w:t>
      </w:r>
      <w:r>
        <w:t>帧存深度</w:t>
      </w:r>
      <w:proofErr w:type="gramEnd"/>
      <w:r>
        <w:t>大于</w:t>
      </w:r>
      <w:r>
        <w:rPr>
          <w:rFonts w:hint="eastAsia"/>
        </w:rPr>
        <w:t>1</w:t>
      </w:r>
      <w:r>
        <w:rPr>
          <w:rFonts w:hint="eastAsia"/>
        </w:rPr>
        <w:t>，只有</w:t>
      </w:r>
      <w:r>
        <w:t>当</w:t>
      </w:r>
      <w:r>
        <w:rPr>
          <w:rFonts w:hint="eastAsia"/>
        </w:rPr>
        <w:t>读指针</w:t>
      </w:r>
      <w:r>
        <w:t>不等于写指针时才能读</w:t>
      </w:r>
    </w:p>
    <w:p w:rsidR="00E44550" w:rsidRDefault="00E44550" w:rsidP="00490D01"/>
    <w:p w:rsidR="00CA3D18" w:rsidRDefault="00CA3D18" w:rsidP="006B56ED">
      <w:pPr>
        <w:pStyle w:val="af4"/>
        <w:numPr>
          <w:ilvl w:val="0"/>
          <w:numId w:val="9"/>
        </w:numPr>
        <w:ind w:firstLineChars="0"/>
      </w:pPr>
      <w:r>
        <w:t>PTR -</w:t>
      </w:r>
      <w:r>
        <w:rPr>
          <w:rFonts w:hint="eastAsia"/>
        </w:rPr>
        <w:t>&gt;</w:t>
      </w:r>
      <w:r>
        <w:t xml:space="preserve"> </w:t>
      </w:r>
      <w:r w:rsidR="002B0EF2">
        <w:t>CMD</w:t>
      </w:r>
    </w:p>
    <w:p w:rsidR="00CA3D18" w:rsidRDefault="00CA3D18" w:rsidP="006B56ED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proofErr w:type="spellStart"/>
      <w:r>
        <w:t>wr_ptr_change</w:t>
      </w:r>
      <w:proofErr w:type="spellEnd"/>
      <w:r>
        <w:t>=0</w:t>
      </w:r>
      <w:r>
        <w:t>时</w:t>
      </w:r>
      <w:r>
        <w:rPr>
          <w:rFonts w:hint="eastAsia"/>
        </w:rPr>
        <w:t>，</w:t>
      </w:r>
      <w:r w:rsidR="00B0197D">
        <w:rPr>
          <w:rFonts w:hint="eastAsia"/>
        </w:rPr>
        <w:t>且</w:t>
      </w:r>
    </w:p>
    <w:p w:rsidR="00CA3D18" w:rsidRDefault="00CA3D18" w:rsidP="006B56ED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允许读</w:t>
      </w:r>
      <w:r>
        <w:rPr>
          <w:rFonts w:hint="eastAsia"/>
        </w:rPr>
        <w:t>=1</w:t>
      </w:r>
    </w:p>
    <w:p w:rsidR="00CA3D18" w:rsidRDefault="00CA3D18" w:rsidP="006B56ED">
      <w:pPr>
        <w:pStyle w:val="af4"/>
        <w:numPr>
          <w:ilvl w:val="1"/>
          <w:numId w:val="21"/>
        </w:numPr>
        <w:ind w:firstLineChars="0"/>
      </w:pPr>
      <w:proofErr w:type="gramStart"/>
      <w:r>
        <w:rPr>
          <w:rFonts w:hint="eastAsia"/>
        </w:rPr>
        <w:t>如果</w:t>
      </w:r>
      <w:r>
        <w:t>帧存深度</w:t>
      </w:r>
      <w:proofErr w:type="gramEnd"/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</w:t>
      </w:r>
      <w:proofErr w:type="gramStart"/>
      <w:r>
        <w:rPr>
          <w:rFonts w:hint="eastAsia"/>
        </w:rPr>
        <w:t>只有</w:t>
      </w:r>
      <w:r>
        <w:t>当写刷新</w:t>
      </w:r>
      <w:proofErr w:type="gramEnd"/>
      <w:r>
        <w:t>过之后，才能读</w:t>
      </w:r>
    </w:p>
    <w:p w:rsidR="00CA3D18" w:rsidRDefault="00CA3D18" w:rsidP="006B56ED">
      <w:pPr>
        <w:pStyle w:val="af4"/>
        <w:numPr>
          <w:ilvl w:val="1"/>
          <w:numId w:val="21"/>
        </w:numPr>
        <w:ind w:firstLineChars="0"/>
      </w:pPr>
      <w:proofErr w:type="gramStart"/>
      <w:r>
        <w:rPr>
          <w:rFonts w:hint="eastAsia"/>
        </w:rPr>
        <w:t>如果</w:t>
      </w:r>
      <w:r>
        <w:t>帧存深度</w:t>
      </w:r>
      <w:proofErr w:type="gramEnd"/>
      <w:r>
        <w:t>大于</w:t>
      </w:r>
      <w:r>
        <w:rPr>
          <w:rFonts w:hint="eastAsia"/>
        </w:rPr>
        <w:t>1</w:t>
      </w:r>
      <w:r>
        <w:rPr>
          <w:rFonts w:hint="eastAsia"/>
        </w:rPr>
        <w:t>，只有</w:t>
      </w:r>
      <w:r>
        <w:t>当</w:t>
      </w:r>
      <w:r>
        <w:rPr>
          <w:rFonts w:hint="eastAsia"/>
        </w:rPr>
        <w:t>读指针</w:t>
      </w:r>
      <w:r>
        <w:t>不等于写指针时才能读</w:t>
      </w:r>
    </w:p>
    <w:p w:rsidR="00CA3D18" w:rsidRDefault="00CA3D18" w:rsidP="00490D01"/>
    <w:p w:rsidR="006B56ED" w:rsidRDefault="006B56ED" w:rsidP="006B56ED">
      <w:pPr>
        <w:pStyle w:val="af4"/>
        <w:numPr>
          <w:ilvl w:val="0"/>
          <w:numId w:val="9"/>
        </w:numPr>
        <w:ind w:firstLineChars="0"/>
      </w:pPr>
      <w:r>
        <w:t>CMD -</w:t>
      </w:r>
      <w:r>
        <w:rPr>
          <w:rFonts w:hint="eastAsia"/>
        </w:rPr>
        <w:t>&gt;</w:t>
      </w:r>
      <w:r>
        <w:t xml:space="preserve"> RD</w:t>
      </w:r>
    </w:p>
    <w:p w:rsidR="006B56ED" w:rsidRDefault="006B56ED" w:rsidP="00B0197D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当</w:t>
      </w:r>
      <w:proofErr w:type="spellStart"/>
      <w:r w:rsidR="00F23214">
        <w:t>mcb</w:t>
      </w:r>
      <w:proofErr w:type="spellEnd"/>
      <w:r w:rsidR="00F23214">
        <w:t xml:space="preserve"> </w:t>
      </w:r>
      <w:proofErr w:type="spellStart"/>
      <w:r w:rsidR="00F23214">
        <w:t>rd</w:t>
      </w:r>
      <w:proofErr w:type="spellEnd"/>
      <w:r w:rsidR="00F23214">
        <w:t xml:space="preserve"> </w:t>
      </w:r>
      <w:proofErr w:type="spellStart"/>
      <w:r w:rsidR="00F23214">
        <w:t>cmd</w:t>
      </w:r>
      <w:proofErr w:type="spellEnd"/>
      <w:r w:rsidR="00F23214">
        <w:t xml:space="preserve"> </w:t>
      </w:r>
      <w:proofErr w:type="spellStart"/>
      <w:r w:rsidR="00F23214">
        <w:t>fifo</w:t>
      </w:r>
      <w:proofErr w:type="spellEnd"/>
      <w:r w:rsidR="00F23214">
        <w:t xml:space="preserve"> </w:t>
      </w:r>
      <w:r w:rsidR="00F23214">
        <w:rPr>
          <w:rFonts w:hint="eastAsia"/>
        </w:rPr>
        <w:t>不满</w:t>
      </w:r>
      <w:r w:rsidR="00F23214">
        <w:t>的时候</w:t>
      </w:r>
      <w:r>
        <w:rPr>
          <w:rFonts w:hint="eastAsia"/>
        </w:rPr>
        <w:t>，</w:t>
      </w:r>
      <w:r w:rsidR="00F23214">
        <w:rPr>
          <w:rFonts w:hint="eastAsia"/>
        </w:rPr>
        <w:t>且</w:t>
      </w:r>
    </w:p>
    <w:p w:rsidR="006B56ED" w:rsidRDefault="007D7537" w:rsidP="00B0197D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读地址</w:t>
      </w:r>
      <w:r>
        <w:t>允许</w:t>
      </w:r>
      <w:r>
        <w:rPr>
          <w:rFonts w:hint="eastAsia"/>
        </w:rPr>
        <w:t>=1</w:t>
      </w:r>
    </w:p>
    <w:p w:rsidR="001855F6" w:rsidRDefault="001855F6" w:rsidP="001855F6">
      <w:pPr>
        <w:pStyle w:val="af4"/>
        <w:numPr>
          <w:ilvl w:val="1"/>
          <w:numId w:val="22"/>
        </w:numPr>
        <w:ind w:firstLineChars="0"/>
      </w:pPr>
      <w:r>
        <w:rPr>
          <w:rFonts w:hint="eastAsia"/>
        </w:rPr>
        <w:t>如果读写</w:t>
      </w:r>
      <w:r>
        <w:t>指针相等，且此时正在</w:t>
      </w:r>
      <w:r>
        <w:rPr>
          <w:rFonts w:hint="eastAsia"/>
        </w:rPr>
        <w:t>写</w:t>
      </w:r>
      <w:r>
        <w:t>，那么读地址要小于写地址</w:t>
      </w:r>
      <w:r>
        <w:rPr>
          <w:rFonts w:hint="eastAsia"/>
        </w:rPr>
        <w:t>且</w:t>
      </w:r>
      <w:proofErr w:type="spellStart"/>
      <w:r>
        <w:t>mcb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fifo</w:t>
      </w:r>
      <w:proofErr w:type="spellEnd"/>
      <w:r>
        <w:t>是空的</w:t>
      </w:r>
      <w:r w:rsidR="00950B87">
        <w:rPr>
          <w:rFonts w:hint="eastAsia"/>
        </w:rPr>
        <w:t>。或</w:t>
      </w:r>
    </w:p>
    <w:p w:rsidR="006B56ED" w:rsidRDefault="001B1CE0" w:rsidP="00B0197D">
      <w:pPr>
        <w:pStyle w:val="af4"/>
        <w:numPr>
          <w:ilvl w:val="1"/>
          <w:numId w:val="22"/>
        </w:numPr>
        <w:ind w:firstLineChars="0"/>
      </w:pPr>
      <w:r>
        <w:rPr>
          <w:rFonts w:hint="eastAsia"/>
        </w:rPr>
        <w:t>如果读写</w:t>
      </w:r>
      <w:r>
        <w:t>指针相等，且此时不在写</w:t>
      </w:r>
      <w:r w:rsidR="00950B87">
        <w:rPr>
          <w:rFonts w:hint="eastAsia"/>
        </w:rPr>
        <w:t>。</w:t>
      </w:r>
      <w:r w:rsidR="00950B87">
        <w:t>或</w:t>
      </w:r>
    </w:p>
    <w:p w:rsidR="006B56ED" w:rsidRDefault="00950B87" w:rsidP="00B0197D">
      <w:pPr>
        <w:pStyle w:val="af4"/>
        <w:numPr>
          <w:ilvl w:val="1"/>
          <w:numId w:val="22"/>
        </w:numPr>
        <w:ind w:firstLineChars="0"/>
      </w:pPr>
      <w:r>
        <w:rPr>
          <w:rFonts w:hint="eastAsia"/>
        </w:rPr>
        <w:t>如果读写</w:t>
      </w:r>
      <w:r>
        <w:t>指针</w:t>
      </w:r>
      <w:r w:rsidR="00B35677">
        <w:rPr>
          <w:rFonts w:hint="eastAsia"/>
        </w:rPr>
        <w:t>不</w:t>
      </w:r>
      <w:r>
        <w:t>相等</w:t>
      </w:r>
    </w:p>
    <w:p w:rsidR="00CA3D18" w:rsidRPr="00D94E1E" w:rsidRDefault="00CA3D18" w:rsidP="00490D01"/>
    <w:p w:rsidR="00D94E1E" w:rsidRDefault="00D94E1E" w:rsidP="006B56ED">
      <w:pPr>
        <w:pStyle w:val="af4"/>
        <w:numPr>
          <w:ilvl w:val="0"/>
          <w:numId w:val="9"/>
        </w:numPr>
        <w:ind w:firstLineChars="0"/>
      </w:pPr>
      <w:r>
        <w:t>RD -&gt; IDLE</w:t>
      </w:r>
    </w:p>
    <w:p w:rsidR="00620889" w:rsidRDefault="00E263A3" w:rsidP="006B56E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从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>burst_cnt-</w:t>
      </w:r>
      <w:r w:rsidR="000F2039">
        <w:t>1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。且</w:t>
      </w:r>
    </w:p>
    <w:p w:rsidR="00E263A3" w:rsidRDefault="00E263A3" w:rsidP="006B56ED">
      <w:pPr>
        <w:pStyle w:val="af4"/>
        <w:numPr>
          <w:ilvl w:val="0"/>
          <w:numId w:val="12"/>
        </w:numPr>
        <w:ind w:firstLineChars="0"/>
      </w:pPr>
      <w:r>
        <w:t>Se=0</w:t>
      </w:r>
    </w:p>
    <w:p w:rsidR="00E44550" w:rsidRDefault="00E44550" w:rsidP="00490D01"/>
    <w:p w:rsidR="00B50AE0" w:rsidRDefault="00B50AE0" w:rsidP="006B56ED">
      <w:pPr>
        <w:pStyle w:val="af4"/>
        <w:numPr>
          <w:ilvl w:val="0"/>
          <w:numId w:val="9"/>
        </w:numPr>
        <w:ind w:firstLineChars="0"/>
      </w:pPr>
      <w:r>
        <w:t>RD -&gt; CMD</w:t>
      </w:r>
    </w:p>
    <w:p w:rsidR="00B50AE0" w:rsidRDefault="00B50AE0" w:rsidP="006B56E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从</w:t>
      </w:r>
      <w:proofErr w:type="spellStart"/>
      <w:r w:rsidR="00226D72">
        <w:t>mcb</w:t>
      </w:r>
      <w:proofErr w:type="spellEnd"/>
      <w:r w:rsidR="00226D72">
        <w:t xml:space="preserve"> </w:t>
      </w:r>
      <w:proofErr w:type="spellStart"/>
      <w:r w:rsidR="00226D72">
        <w:t>rd</w:t>
      </w:r>
      <w:proofErr w:type="spellEnd"/>
      <w:r w:rsidR="00226D72">
        <w:t xml:space="preserve"> </w:t>
      </w:r>
      <w:proofErr w:type="spellStart"/>
      <w:r>
        <w:t>fifo</w:t>
      </w:r>
      <w:proofErr w:type="spellEnd"/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 w:rsidR="007F1957">
        <w:t>burst_cnt</w:t>
      </w:r>
      <w:r>
        <w:t xml:space="preserve">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 w:rsidR="00226D72">
        <w:t>读</w:t>
      </w:r>
      <w:proofErr w:type="spellStart"/>
      <w:r w:rsidR="00226D72">
        <w:t>mcb</w:t>
      </w:r>
      <w:proofErr w:type="spellEnd"/>
      <w:r w:rsidR="00226D72">
        <w:t xml:space="preserve"> </w:t>
      </w:r>
      <w:proofErr w:type="spellStart"/>
      <w:r w:rsidR="00226D72">
        <w:t>rd</w:t>
      </w:r>
      <w:proofErr w:type="spellEnd"/>
      <w:r w:rsidR="00226D72"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。</w:t>
      </w:r>
      <w:r w:rsidR="00226D72">
        <w:rPr>
          <w:rFonts w:hint="eastAsia"/>
        </w:rPr>
        <w:t>且</w:t>
      </w:r>
    </w:p>
    <w:p w:rsidR="00B50AE0" w:rsidRDefault="00226D72" w:rsidP="006B56E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没有</w:t>
      </w:r>
      <w:r>
        <w:t>满足一行的数据量</w:t>
      </w:r>
      <w:r w:rsidR="00C72DCE">
        <w:rPr>
          <w:rFonts w:hint="eastAsia"/>
        </w:rPr>
        <w:t>。</w:t>
      </w:r>
      <w:r w:rsidR="00C72DCE">
        <w:t>且</w:t>
      </w:r>
    </w:p>
    <w:p w:rsidR="00B50AE0" w:rsidRDefault="00B50AE0" w:rsidP="006B56ED">
      <w:pPr>
        <w:pStyle w:val="af4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</w:t>
      </w:r>
      <w:r>
        <w:t>=</w:t>
      </w:r>
      <w:r w:rsidR="009F27EE">
        <w:t>1</w:t>
      </w:r>
    </w:p>
    <w:p w:rsidR="00E44550" w:rsidRDefault="00E44550" w:rsidP="00490D01"/>
    <w:p w:rsidR="007F1957" w:rsidRDefault="007F1957" w:rsidP="006B56ED">
      <w:pPr>
        <w:pStyle w:val="af4"/>
        <w:numPr>
          <w:ilvl w:val="0"/>
          <w:numId w:val="9"/>
        </w:numPr>
        <w:ind w:firstLineChars="0"/>
      </w:pPr>
      <w:r>
        <w:t>RD -&gt; LINE</w:t>
      </w:r>
    </w:p>
    <w:p w:rsidR="0049747C" w:rsidRDefault="0049747C" w:rsidP="006B56ED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当正在</w:t>
      </w:r>
      <w:r>
        <w:t>读</w:t>
      </w:r>
      <w:proofErr w:type="spellStart"/>
      <w:r>
        <w:t>image_flag</w:t>
      </w:r>
      <w:proofErr w:type="spellEnd"/>
      <w:r>
        <w:rPr>
          <w:rFonts w:hint="eastAsia"/>
        </w:rPr>
        <w:t>的</w:t>
      </w:r>
      <w:r>
        <w:t>阶段</w:t>
      </w:r>
    </w:p>
    <w:p w:rsidR="007F1957" w:rsidRDefault="007F1957" w:rsidP="006B56ED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proofErr w:type="spellStart"/>
      <w:r w:rsidR="009556DA">
        <w:t>burst_cnt</w:t>
      </w:r>
      <w:proofErr w:type="spellEnd"/>
      <w:r w:rsidR="009556DA">
        <w:t xml:space="preserve"> </w:t>
      </w:r>
      <w:r>
        <w:t xml:space="preserve">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。且</w:t>
      </w:r>
    </w:p>
    <w:p w:rsidR="007F1957" w:rsidRDefault="007F1957" w:rsidP="006B56ED">
      <w:pPr>
        <w:pStyle w:val="af4"/>
        <w:numPr>
          <w:ilvl w:val="0"/>
          <w:numId w:val="14"/>
        </w:numPr>
        <w:ind w:firstLineChars="0"/>
      </w:pPr>
      <w:r>
        <w:t>满足一行的数据量</w:t>
      </w:r>
      <w:r w:rsidR="00C72DCE">
        <w:rPr>
          <w:rFonts w:hint="eastAsia"/>
        </w:rPr>
        <w:t>。</w:t>
      </w:r>
      <w:r w:rsidR="00C72DCE">
        <w:t>且</w:t>
      </w:r>
    </w:p>
    <w:p w:rsidR="00406470" w:rsidRDefault="007F1957" w:rsidP="006B56ED">
      <w:pPr>
        <w:pStyle w:val="af4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</w:t>
      </w:r>
      <w:r>
        <w:t>=1</w:t>
      </w:r>
    </w:p>
    <w:p w:rsidR="00406470" w:rsidRDefault="00406470" w:rsidP="006B56ED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当正在非</w:t>
      </w:r>
      <w:proofErr w:type="spellStart"/>
      <w:r>
        <w:t>image_flag</w:t>
      </w:r>
      <w:proofErr w:type="spellEnd"/>
      <w:r>
        <w:rPr>
          <w:rFonts w:hint="eastAsia"/>
        </w:rPr>
        <w:t>的</w:t>
      </w:r>
      <w:r>
        <w:t>阶段</w:t>
      </w:r>
    </w:p>
    <w:p w:rsidR="00406470" w:rsidRDefault="00406470" w:rsidP="006B56ED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不会</w:t>
      </w:r>
      <w:r>
        <w:t>进入到</w:t>
      </w:r>
      <w:r>
        <w:rPr>
          <w:rFonts w:hint="eastAsia"/>
        </w:rPr>
        <w:t>LINE</w:t>
      </w:r>
      <w:r>
        <w:rPr>
          <w:rFonts w:hint="eastAsia"/>
        </w:rPr>
        <w:t>状态</w:t>
      </w:r>
    </w:p>
    <w:p w:rsidR="00BD79B3" w:rsidRDefault="00BD79B3" w:rsidP="00BD79B3"/>
    <w:p w:rsidR="00BD79B3" w:rsidRDefault="00BD79B3" w:rsidP="006B56ED">
      <w:pPr>
        <w:pStyle w:val="af4"/>
        <w:numPr>
          <w:ilvl w:val="0"/>
          <w:numId w:val="9"/>
        </w:numPr>
        <w:ind w:firstLineChars="0"/>
      </w:pPr>
      <w:r>
        <w:t>RD -&gt; FLAG</w:t>
      </w:r>
    </w:p>
    <w:p w:rsidR="002F1C34" w:rsidRDefault="002F1C34" w:rsidP="006B56ED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当正在</w:t>
      </w:r>
      <w:r>
        <w:t>读</w:t>
      </w:r>
      <w:proofErr w:type="spellStart"/>
      <w:r>
        <w:t>image_flag</w:t>
      </w:r>
      <w:proofErr w:type="spellEnd"/>
      <w:r>
        <w:rPr>
          <w:rFonts w:hint="eastAsia"/>
        </w:rPr>
        <w:t>的</w:t>
      </w:r>
      <w:r>
        <w:t>阶段</w:t>
      </w:r>
    </w:p>
    <w:p w:rsidR="00BD79B3" w:rsidRDefault="00BD79B3" w:rsidP="006B56ED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从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proofErr w:type="spellStart"/>
      <w:r>
        <w:t>burst_cnt</w:t>
      </w:r>
      <w:proofErr w:type="spellEnd"/>
      <w:r>
        <w:t xml:space="preserve"> 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。且</w:t>
      </w:r>
    </w:p>
    <w:p w:rsidR="00BD79B3" w:rsidRDefault="00BD79B3" w:rsidP="006B56ED">
      <w:pPr>
        <w:pStyle w:val="af4"/>
        <w:numPr>
          <w:ilvl w:val="0"/>
          <w:numId w:val="19"/>
        </w:numPr>
        <w:ind w:firstLineChars="0"/>
      </w:pPr>
      <w:r>
        <w:t>满足一</w:t>
      </w:r>
      <w:r>
        <w:rPr>
          <w:rFonts w:hint="eastAsia"/>
        </w:rPr>
        <w:t>个</w:t>
      </w:r>
      <w:r>
        <w:rPr>
          <w:rFonts w:hint="eastAsia"/>
        </w:rPr>
        <w:t>flag</w:t>
      </w:r>
      <w:r>
        <w:t>的数据量</w:t>
      </w:r>
      <w:r>
        <w:rPr>
          <w:rFonts w:hint="eastAsia"/>
        </w:rPr>
        <w:t>。</w:t>
      </w:r>
      <w:r>
        <w:t>且</w:t>
      </w:r>
    </w:p>
    <w:p w:rsidR="00BD79B3" w:rsidRDefault="00BD79B3" w:rsidP="006B56ED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ROI</w:t>
      </w:r>
      <w:r>
        <w:rPr>
          <w:rFonts w:hint="eastAsia"/>
        </w:rPr>
        <w:t>的</w:t>
      </w:r>
      <w:r>
        <w:t>行宽与</w:t>
      </w:r>
      <w:r w:rsidR="00CA5C34">
        <w:rPr>
          <w:rFonts w:hint="eastAsia"/>
        </w:rPr>
        <w:t>总</w:t>
      </w:r>
      <w:r w:rsidR="00CA5C34">
        <w:t>行</w:t>
      </w:r>
      <w:r w:rsidR="00CA5C34">
        <w:rPr>
          <w:rFonts w:hint="eastAsia"/>
        </w:rPr>
        <w:t>宽</w:t>
      </w:r>
      <w:r w:rsidR="00CA5C34">
        <w:t>相等</w:t>
      </w:r>
    </w:p>
    <w:p w:rsidR="00BD79B3" w:rsidRDefault="00BD79B3" w:rsidP="006B56ED">
      <w:pPr>
        <w:pStyle w:val="af4"/>
        <w:numPr>
          <w:ilvl w:val="0"/>
          <w:numId w:val="19"/>
        </w:numPr>
        <w:ind w:firstLineChars="0"/>
      </w:pPr>
      <w:r>
        <w:t>S</w:t>
      </w:r>
      <w:r>
        <w:rPr>
          <w:rFonts w:hint="eastAsia"/>
        </w:rPr>
        <w:t>e</w:t>
      </w:r>
      <w:r>
        <w:t>=1</w:t>
      </w:r>
    </w:p>
    <w:p w:rsidR="00D5311D" w:rsidRDefault="00D5311D" w:rsidP="006B56ED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当</w:t>
      </w:r>
      <w:proofErr w:type="gramStart"/>
      <w:r>
        <w:t>正在读</w:t>
      </w:r>
      <w:r>
        <w:rPr>
          <w:rFonts w:hint="eastAsia"/>
        </w:rPr>
        <w:t>非</w:t>
      </w:r>
      <w:proofErr w:type="spellStart"/>
      <w:proofErr w:type="gramEnd"/>
      <w:r>
        <w:t>image_flag</w:t>
      </w:r>
      <w:proofErr w:type="spellEnd"/>
      <w:r>
        <w:rPr>
          <w:rFonts w:hint="eastAsia"/>
        </w:rPr>
        <w:t>的</w:t>
      </w:r>
      <w:r>
        <w:t>阶段</w:t>
      </w:r>
    </w:p>
    <w:p w:rsidR="00B567AD" w:rsidRDefault="00B567AD" w:rsidP="006B56ED">
      <w:pPr>
        <w:pStyle w:val="af4"/>
        <w:numPr>
          <w:ilvl w:val="2"/>
          <w:numId w:val="20"/>
        </w:numPr>
        <w:ind w:firstLineChars="0"/>
      </w:pPr>
      <w:r>
        <w:rPr>
          <w:rFonts w:hint="eastAsia"/>
        </w:rPr>
        <w:t>从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proofErr w:type="spellStart"/>
      <w:r>
        <w:t>burst_cnt</w:t>
      </w:r>
      <w:proofErr w:type="spellEnd"/>
      <w:r>
        <w:t xml:space="preserve"> 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。且</w:t>
      </w:r>
    </w:p>
    <w:p w:rsidR="00B567AD" w:rsidRDefault="00B567AD" w:rsidP="006B56ED">
      <w:pPr>
        <w:pStyle w:val="af4"/>
        <w:numPr>
          <w:ilvl w:val="2"/>
          <w:numId w:val="20"/>
        </w:numPr>
        <w:ind w:firstLineChars="0"/>
      </w:pPr>
      <w:r>
        <w:t>满足一</w:t>
      </w:r>
      <w:r>
        <w:rPr>
          <w:rFonts w:hint="eastAsia"/>
        </w:rPr>
        <w:t>个</w:t>
      </w:r>
      <w:r>
        <w:rPr>
          <w:rFonts w:hint="eastAsia"/>
        </w:rPr>
        <w:t>flag</w:t>
      </w:r>
      <w:r>
        <w:t>的数据量</w:t>
      </w:r>
      <w:r>
        <w:rPr>
          <w:rFonts w:hint="eastAsia"/>
        </w:rPr>
        <w:t>。</w:t>
      </w:r>
      <w:r>
        <w:t>且</w:t>
      </w:r>
    </w:p>
    <w:p w:rsidR="007F1957" w:rsidRDefault="00B567AD" w:rsidP="006B56ED">
      <w:pPr>
        <w:pStyle w:val="af4"/>
        <w:numPr>
          <w:ilvl w:val="2"/>
          <w:numId w:val="20"/>
        </w:numPr>
        <w:ind w:firstLineChars="0"/>
      </w:pPr>
      <w:r>
        <w:t>S</w:t>
      </w:r>
      <w:r>
        <w:rPr>
          <w:rFonts w:hint="eastAsia"/>
        </w:rPr>
        <w:t>e</w:t>
      </w:r>
      <w:r>
        <w:t>=1</w:t>
      </w:r>
    </w:p>
    <w:p w:rsidR="00D5311D" w:rsidRDefault="00D5311D" w:rsidP="00490D01"/>
    <w:p w:rsidR="004453D4" w:rsidRDefault="004453D4" w:rsidP="006B56ED">
      <w:pPr>
        <w:pStyle w:val="af4"/>
        <w:numPr>
          <w:ilvl w:val="0"/>
          <w:numId w:val="9"/>
        </w:numPr>
        <w:ind w:firstLineChars="0"/>
      </w:pPr>
      <w:r>
        <w:t>LINE -&gt; CMD</w:t>
      </w:r>
    </w:p>
    <w:p w:rsidR="009438C2" w:rsidRDefault="009438C2" w:rsidP="006B56ED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不满足</w:t>
      </w:r>
      <w:r>
        <w:t>一个</w:t>
      </w:r>
      <w:r>
        <w:t>flag</w:t>
      </w:r>
      <w:r>
        <w:t>的数据量</w:t>
      </w:r>
    </w:p>
    <w:p w:rsidR="004453D4" w:rsidRDefault="004453D4" w:rsidP="00490D01"/>
    <w:p w:rsidR="00CC6310" w:rsidRDefault="00CC6310" w:rsidP="006B56ED">
      <w:pPr>
        <w:pStyle w:val="af4"/>
        <w:numPr>
          <w:ilvl w:val="0"/>
          <w:numId w:val="9"/>
        </w:numPr>
        <w:ind w:firstLineChars="0"/>
      </w:pPr>
      <w:r>
        <w:t>LINE -&gt; FLAG</w:t>
      </w:r>
    </w:p>
    <w:p w:rsidR="00CC6310" w:rsidRDefault="00CC6310" w:rsidP="006B56ED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满足</w:t>
      </w:r>
      <w:r>
        <w:t>一个</w:t>
      </w:r>
      <w:r>
        <w:t>flag</w:t>
      </w:r>
      <w:r>
        <w:t>的数据量</w:t>
      </w:r>
    </w:p>
    <w:p w:rsidR="00CC6310" w:rsidRPr="00CC6310" w:rsidRDefault="00CC6310" w:rsidP="00490D01"/>
    <w:p w:rsidR="002B7941" w:rsidRDefault="002B7941" w:rsidP="006B56ED">
      <w:pPr>
        <w:pStyle w:val="af4"/>
        <w:numPr>
          <w:ilvl w:val="0"/>
          <w:numId w:val="9"/>
        </w:numPr>
        <w:ind w:firstLineChars="0"/>
      </w:pPr>
      <w:r>
        <w:t>FLAG -&gt; CMD</w:t>
      </w:r>
    </w:p>
    <w:p w:rsidR="002B7941" w:rsidRDefault="002B7941" w:rsidP="006B56ED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当前</w:t>
      </w:r>
      <w:r w:rsidR="000F0C64">
        <w:t>flag</w:t>
      </w:r>
      <w:r>
        <w:rPr>
          <w:rFonts w:hint="eastAsia"/>
        </w:rPr>
        <w:t>不是</w:t>
      </w:r>
      <w:r>
        <w:t>最后一个</w:t>
      </w:r>
      <w:r w:rsidR="000F0C64">
        <w:rPr>
          <w:rFonts w:hint="eastAsia"/>
        </w:rPr>
        <w:t>flag</w:t>
      </w:r>
    </w:p>
    <w:p w:rsidR="00CC6310" w:rsidRDefault="00CC6310" w:rsidP="00490D01"/>
    <w:p w:rsidR="004A6C2E" w:rsidRDefault="000F0C64" w:rsidP="006B56ED">
      <w:pPr>
        <w:pStyle w:val="af4"/>
        <w:numPr>
          <w:ilvl w:val="0"/>
          <w:numId w:val="9"/>
        </w:numPr>
        <w:ind w:firstLineChars="0"/>
      </w:pPr>
      <w:r>
        <w:t>FLAG -&gt; ROI</w:t>
      </w:r>
    </w:p>
    <w:p w:rsidR="004A6C2E" w:rsidRDefault="004A6C2E" w:rsidP="006B56ED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当前</w:t>
      </w:r>
      <w:r w:rsidR="000F0C64">
        <w:t>flag</w:t>
      </w:r>
      <w:r>
        <w:rPr>
          <w:rFonts w:hint="eastAsia"/>
        </w:rPr>
        <w:t>是</w:t>
      </w:r>
      <w:r>
        <w:t>最后一个</w:t>
      </w:r>
      <w:r w:rsidR="000F0C64">
        <w:rPr>
          <w:rFonts w:hint="eastAsia"/>
        </w:rPr>
        <w:t>flag</w:t>
      </w:r>
    </w:p>
    <w:p w:rsidR="00E85472" w:rsidRPr="00CC6310" w:rsidRDefault="00E85472" w:rsidP="00E85472"/>
    <w:p w:rsidR="00E85472" w:rsidRDefault="00E85472" w:rsidP="00E85472">
      <w:pPr>
        <w:pStyle w:val="af4"/>
        <w:numPr>
          <w:ilvl w:val="0"/>
          <w:numId w:val="9"/>
        </w:numPr>
        <w:ind w:firstLineChars="0"/>
      </w:pPr>
      <w:r>
        <w:t>ROI</w:t>
      </w:r>
      <w:r>
        <w:t xml:space="preserve"> -&gt; CMD</w:t>
      </w:r>
    </w:p>
    <w:p w:rsidR="00E85472" w:rsidRDefault="00E85472" w:rsidP="00E85472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当前</w:t>
      </w:r>
      <w:r>
        <w:t>ROI</w:t>
      </w:r>
      <w:r>
        <w:rPr>
          <w:rFonts w:hint="eastAsia"/>
        </w:rPr>
        <w:t>不是</w:t>
      </w:r>
      <w:r>
        <w:t>最后一个</w:t>
      </w:r>
      <w:r>
        <w:rPr>
          <w:rFonts w:hint="eastAsia"/>
        </w:rPr>
        <w:t>ROI</w:t>
      </w:r>
    </w:p>
    <w:p w:rsidR="00E85472" w:rsidRPr="00E85472" w:rsidRDefault="00E85472" w:rsidP="00E85472"/>
    <w:p w:rsidR="00E85472" w:rsidRDefault="00E85472" w:rsidP="00E85472">
      <w:pPr>
        <w:pStyle w:val="af4"/>
        <w:numPr>
          <w:ilvl w:val="0"/>
          <w:numId w:val="9"/>
        </w:numPr>
        <w:ind w:firstLineChars="0"/>
      </w:pPr>
      <w:r>
        <w:t>ROI -&gt; IDLE</w:t>
      </w:r>
    </w:p>
    <w:p w:rsidR="00E85472" w:rsidRDefault="00E85472" w:rsidP="00E85472">
      <w:pPr>
        <w:pStyle w:val="af4"/>
        <w:numPr>
          <w:ilvl w:val="0"/>
          <w:numId w:val="25"/>
        </w:numPr>
        <w:ind w:firstLineChars="0"/>
      </w:pPr>
      <w:bookmarkStart w:id="14" w:name="_GoBack"/>
      <w:bookmarkEnd w:id="14"/>
      <w:r>
        <w:rPr>
          <w:rFonts w:hint="eastAsia"/>
        </w:rPr>
        <w:t>当前</w:t>
      </w:r>
      <w:r>
        <w:t>flag</w:t>
      </w:r>
      <w:r>
        <w:rPr>
          <w:rFonts w:hint="eastAsia"/>
        </w:rPr>
        <w:t>是</w:t>
      </w:r>
      <w:r>
        <w:t>最后一个</w:t>
      </w:r>
      <w:r>
        <w:rPr>
          <w:rFonts w:hint="eastAsia"/>
        </w:rPr>
        <w:t>flag</w:t>
      </w:r>
    </w:p>
    <w:p w:rsidR="002B7941" w:rsidRPr="004A6C2E" w:rsidRDefault="002B7941" w:rsidP="00490D01"/>
    <w:p w:rsidR="00FD517C" w:rsidRPr="004E5B69" w:rsidRDefault="007134A2" w:rsidP="00FD517C">
      <w:pPr>
        <w:pStyle w:val="3"/>
      </w:pPr>
      <w:bookmarkStart w:id="15" w:name="_Toc462763032"/>
      <w:proofErr w:type="spellStart"/>
      <w:r>
        <w:t>m</w:t>
      </w:r>
      <w:r w:rsidR="00FD517C">
        <w:rPr>
          <w:rFonts w:hint="eastAsia"/>
        </w:rPr>
        <w:t>cb</w:t>
      </w:r>
      <w:proofErr w:type="spellEnd"/>
      <w:r w:rsidR="00FD517C">
        <w:rPr>
          <w:rFonts w:hint="eastAsia"/>
        </w:rPr>
        <w:t>读</w:t>
      </w:r>
      <w:r w:rsidR="00FD517C">
        <w:t>模块整体波形图</w:t>
      </w:r>
      <w:bookmarkEnd w:id="15"/>
    </w:p>
    <w:p w:rsidR="00FD517C" w:rsidRPr="00FD517C" w:rsidRDefault="002E48A4" w:rsidP="002E48A4">
      <w:pPr>
        <w:ind w:left="420"/>
      </w:pPr>
      <w:r>
        <w:rPr>
          <w:rFonts w:hint="eastAsia"/>
        </w:rPr>
        <w:t>略</w:t>
      </w:r>
    </w:p>
    <w:p w:rsidR="00FD517C" w:rsidRDefault="009D46A5" w:rsidP="00F904AB">
      <w:pPr>
        <w:pStyle w:val="3"/>
      </w:pPr>
      <w:bookmarkStart w:id="16" w:name="_Toc462763033"/>
      <w:proofErr w:type="spellStart"/>
      <w:r>
        <w:rPr>
          <w:rFonts w:hint="eastAsia"/>
        </w:rPr>
        <w:t>mcb</w:t>
      </w:r>
      <w:proofErr w:type="spellEnd"/>
      <w:r>
        <w:rPr>
          <w:rFonts w:hint="eastAsia"/>
        </w:rPr>
        <w:t>读</w:t>
      </w:r>
      <w:r>
        <w:t>逻辑</w:t>
      </w:r>
      <w:bookmarkEnd w:id="16"/>
    </w:p>
    <w:p w:rsidR="00F904AB" w:rsidRPr="00AD4266" w:rsidRDefault="00F904AB" w:rsidP="00F904AB">
      <w:pPr>
        <w:ind w:left="420"/>
      </w:pP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读</w:t>
      </w:r>
      <w:r>
        <w:t>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F904AB" w:rsidRDefault="00F904AB" w:rsidP="006B56ED">
      <w:pPr>
        <w:pStyle w:val="af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mcb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不空</w:t>
      </w:r>
    </w:p>
    <w:p w:rsidR="00F904AB" w:rsidRDefault="00F904AB" w:rsidP="006B56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后端</w:t>
      </w:r>
      <w:proofErr w:type="spellStart"/>
      <w:r>
        <w:t>fifo</w:t>
      </w:r>
      <w:proofErr w:type="spellEnd"/>
      <w:r>
        <w:t>不满</w:t>
      </w:r>
    </w:p>
    <w:p w:rsidR="00F904AB" w:rsidRDefault="00F904AB" w:rsidP="006B56ED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处于</w:t>
      </w:r>
      <w:r>
        <w:t>读</w:t>
      </w:r>
      <w:proofErr w:type="spellStart"/>
      <w:r>
        <w:t>mcb</w:t>
      </w:r>
      <w:proofErr w:type="spellEnd"/>
      <w:r>
        <w:rPr>
          <w:rFonts w:hint="eastAsia"/>
        </w:rPr>
        <w:t>的</w:t>
      </w:r>
      <w:r>
        <w:t>状态</w:t>
      </w:r>
    </w:p>
    <w:p w:rsidR="00F904AB" w:rsidRPr="00F904AB" w:rsidRDefault="00F904AB" w:rsidP="00CE3A34">
      <w:pPr>
        <w:ind w:left="420"/>
      </w:pPr>
    </w:p>
    <w:p w:rsidR="009D46A5" w:rsidRDefault="009D46A5" w:rsidP="009D46A5">
      <w:pPr>
        <w:pStyle w:val="3"/>
      </w:pPr>
      <w:proofErr w:type="spellStart"/>
      <w:r>
        <w:rPr>
          <w:rFonts w:hint="eastAsia"/>
        </w:rPr>
        <w:t>mcb</w:t>
      </w:r>
      <w:proofErr w:type="spellEnd"/>
      <w:proofErr w:type="gramStart"/>
      <w:r>
        <w:rPr>
          <w:rFonts w:hint="eastAsia"/>
        </w:rPr>
        <w:t>读命令</w:t>
      </w:r>
      <w:proofErr w:type="gramEnd"/>
      <w:r>
        <w:t>逻辑</w:t>
      </w:r>
    </w:p>
    <w:p w:rsidR="0090151D" w:rsidRDefault="0090151D" w:rsidP="0090151D">
      <w:pPr>
        <w:ind w:left="420"/>
      </w:pPr>
      <w:r>
        <w:rPr>
          <w:rFonts w:hint="eastAsia"/>
        </w:rPr>
        <w:t>只有在</w:t>
      </w:r>
      <w:r>
        <w:rPr>
          <w:rFonts w:hint="eastAsia"/>
        </w:rPr>
        <w:t>CMD</w:t>
      </w:r>
      <w:r>
        <w:t>状态会发出写命令</w:t>
      </w:r>
    </w:p>
    <w:p w:rsidR="0090151D" w:rsidRDefault="0090151D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状态</w:t>
      </w:r>
      <w:r>
        <w:t>：</w:t>
      </w:r>
    </w:p>
    <w:p w:rsidR="0090151D" w:rsidRDefault="0090151D" w:rsidP="0090151D">
      <w:pPr>
        <w:ind w:left="420"/>
      </w:pPr>
      <w:r>
        <w:rPr>
          <w:rFonts w:hint="eastAsia"/>
        </w:rPr>
        <w:t>当</w:t>
      </w:r>
      <w:proofErr w:type="spellStart"/>
      <w:r>
        <w:t>mcb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不满发出读命令</w:t>
      </w:r>
    </w:p>
    <w:p w:rsidR="00FD517C" w:rsidRPr="00D26778" w:rsidRDefault="00FD517C" w:rsidP="00D26778">
      <w:pPr>
        <w:ind w:left="420"/>
      </w:pPr>
    </w:p>
    <w:p w:rsidR="009D46A5" w:rsidRDefault="009D46A5" w:rsidP="009D46A5">
      <w:pPr>
        <w:pStyle w:val="3"/>
      </w:pPr>
      <w:proofErr w:type="spellStart"/>
      <w:r>
        <w:rPr>
          <w:rFonts w:hint="eastAsia"/>
        </w:rPr>
        <w:t>mcb</w:t>
      </w:r>
      <w:proofErr w:type="spellEnd"/>
      <w:r>
        <w:rPr>
          <w:rFonts w:hint="eastAsia"/>
        </w:rPr>
        <w:t>读</w:t>
      </w:r>
      <w:proofErr w:type="spellStart"/>
      <w:r>
        <w:rPr>
          <w:rFonts w:hint="eastAsia"/>
        </w:rPr>
        <w:t>burst</w:t>
      </w:r>
      <w:r>
        <w:t>_length</w:t>
      </w:r>
      <w:proofErr w:type="spellEnd"/>
    </w:p>
    <w:p w:rsidR="00FD517C" w:rsidRDefault="006A57A6" w:rsidP="006A57A6">
      <w:pPr>
        <w:ind w:firstLine="420"/>
      </w:pPr>
      <w:r>
        <w:rPr>
          <w:rFonts w:hint="eastAsia"/>
        </w:rPr>
        <w:t>读</w:t>
      </w:r>
      <w:r>
        <w:t>burst length</w:t>
      </w:r>
      <w:r>
        <w:t>的最大长度是</w:t>
      </w:r>
      <w:r>
        <w:rPr>
          <w:rFonts w:hint="eastAsia"/>
        </w:rPr>
        <w:t>32</w:t>
      </w:r>
      <w:r>
        <w:rPr>
          <w:rFonts w:hint="eastAsia"/>
        </w:rPr>
        <w:t>，由于</w:t>
      </w:r>
      <w:r>
        <w:rPr>
          <w:rFonts w:hint="eastAsia"/>
        </w:rPr>
        <w:t>MCB</w:t>
      </w:r>
      <w:r>
        <w:t xml:space="preserve"> RD FIFO</w:t>
      </w:r>
      <w:r>
        <w:rPr>
          <w:rFonts w:hint="eastAsia"/>
        </w:rPr>
        <w:t>的</w:t>
      </w:r>
      <w:r>
        <w:t>数据位宽是</w:t>
      </w:r>
      <w:r>
        <w:rPr>
          <w:rFonts w:hint="eastAsia"/>
        </w:rPr>
        <w:t>64</w:t>
      </w:r>
      <w:r>
        <w:t>bit</w:t>
      </w:r>
      <w:r>
        <w:t>，因此每次读操作的数据量是</w:t>
      </w:r>
      <w:r>
        <w:rPr>
          <w:rFonts w:hint="eastAsia"/>
        </w:rPr>
        <w:t>32*8=256</w:t>
      </w:r>
      <w:r>
        <w:t>byte</w:t>
      </w:r>
      <w:r>
        <w:t>。</w:t>
      </w:r>
      <w:r w:rsidR="005E3276">
        <w:rPr>
          <w:rFonts w:hint="eastAsia"/>
        </w:rPr>
        <w:t>读</w:t>
      </w:r>
      <w:r w:rsidR="005E3276">
        <w:t>的数据量是固定的。</w:t>
      </w:r>
    </w:p>
    <w:p w:rsidR="005E3276" w:rsidRDefault="005E3276" w:rsidP="006A57A6">
      <w:pPr>
        <w:ind w:firstLine="420"/>
      </w:pPr>
      <w:r>
        <w:rPr>
          <w:rFonts w:hint="eastAsia"/>
        </w:rPr>
        <w:t>当</w:t>
      </w:r>
      <w:r>
        <w:t>flag</w:t>
      </w:r>
      <w:r>
        <w:t>末尾或者</w:t>
      </w:r>
      <w:r>
        <w:rPr>
          <w:rFonts w:hint="eastAsia"/>
        </w:rPr>
        <w:t>image</w:t>
      </w:r>
      <w:r>
        <w:t>阶段行尾的时候</w:t>
      </w:r>
      <w:r>
        <w:rPr>
          <w:rFonts w:hint="eastAsia"/>
        </w:rPr>
        <w:t>，有效</w:t>
      </w:r>
      <w:r>
        <w:t>数据量不足一个</w:t>
      </w:r>
      <w:r>
        <w:t>burst</w:t>
      </w:r>
      <w:r>
        <w:rPr>
          <w:rFonts w:hint="eastAsia"/>
        </w:rPr>
        <w:t>，此时</w:t>
      </w:r>
      <w:r>
        <w:t>读的数据量还是</w:t>
      </w:r>
      <w:r>
        <w:rPr>
          <w:rFonts w:hint="eastAsia"/>
        </w:rPr>
        <w:t>一个</w:t>
      </w:r>
      <w:r>
        <w:t>完整的</w:t>
      </w:r>
      <w:r>
        <w:t>burst</w:t>
      </w:r>
      <w:r>
        <w:t>，只不过写到后端</w:t>
      </w:r>
      <w:proofErr w:type="spellStart"/>
      <w:r>
        <w:t>fifo</w:t>
      </w:r>
      <w:proofErr w:type="spellEnd"/>
      <w:r>
        <w:t>中的数据只有有效的数据量而已。</w:t>
      </w:r>
    </w:p>
    <w:p w:rsidR="006A57A6" w:rsidRDefault="006A57A6" w:rsidP="00AE4409">
      <w:pPr>
        <w:ind w:firstLine="420"/>
      </w:pPr>
    </w:p>
    <w:p w:rsidR="005E3276" w:rsidRDefault="005E3276" w:rsidP="005E3276">
      <w:pPr>
        <w:pStyle w:val="3"/>
      </w:pPr>
      <w:proofErr w:type="spellStart"/>
      <w:r>
        <w:rPr>
          <w:rFonts w:hint="eastAsia"/>
        </w:rPr>
        <w:t>mcb</w:t>
      </w:r>
      <w:proofErr w:type="spellEnd"/>
      <w:r>
        <w:rPr>
          <w:rFonts w:hint="eastAsia"/>
        </w:rPr>
        <w:t>读</w:t>
      </w:r>
      <w:r w:rsidR="00B87C2B">
        <w:rPr>
          <w:rFonts w:hint="eastAsia"/>
        </w:rPr>
        <w:t>每个</w:t>
      </w:r>
      <w:r w:rsidR="00B87C2B">
        <w:t>flag</w:t>
      </w:r>
      <w:r w:rsidR="00B87C2B">
        <w:t>的大小</w:t>
      </w:r>
    </w:p>
    <w:p w:rsidR="00FB4B39" w:rsidRPr="00FB4B39" w:rsidRDefault="00FB4B39" w:rsidP="00FB4B3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ROI NUM</w:t>
      </w:r>
    </w:p>
    <w:p w:rsidR="009C1229" w:rsidRDefault="00592F81" w:rsidP="009C1229">
      <w:pPr>
        <w:ind w:firstLine="420"/>
      </w:pPr>
      <w:r>
        <w:rPr>
          <w:rFonts w:hint="eastAsia"/>
        </w:rPr>
        <w:t>下图</w:t>
      </w:r>
      <w:r>
        <w:t>是</w:t>
      </w:r>
      <w:r>
        <w:rPr>
          <w:rFonts w:hint="eastAsia"/>
        </w:rPr>
        <w:t>u3v_forma</w:t>
      </w:r>
      <w:r>
        <w:t>t</w:t>
      </w:r>
      <w:r>
        <w:rPr>
          <w:rFonts w:hint="eastAsia"/>
        </w:rPr>
        <w:t>模块中</w:t>
      </w:r>
      <w:r>
        <w:t>leader</w:t>
      </w:r>
      <w:r>
        <w:rPr>
          <w:rFonts w:hint="eastAsia"/>
        </w:rPr>
        <w:t>包</w:t>
      </w:r>
      <w:r>
        <w:t>中最后一个</w:t>
      </w:r>
      <w:r>
        <w:rPr>
          <w:rFonts w:hint="eastAsia"/>
        </w:rPr>
        <w:t>8</w:t>
      </w:r>
      <w:r>
        <w:t>byte</w:t>
      </w:r>
      <w:r>
        <w:t>数据示意图。</w:t>
      </w:r>
      <w:r>
        <w:t>Byte0-byte3</w:t>
      </w:r>
      <w:r>
        <w:rPr>
          <w:rFonts w:hint="eastAsia"/>
        </w:rPr>
        <w:t>都是</w:t>
      </w:r>
      <w:r>
        <w:t>无效数据，</w:t>
      </w:r>
      <w:proofErr w:type="gramStart"/>
      <w:r>
        <w:rPr>
          <w:rFonts w:hint="eastAsia"/>
        </w:rPr>
        <w:t>帧存</w:t>
      </w:r>
      <w:r>
        <w:t>模块</w:t>
      </w:r>
      <w:proofErr w:type="gramEnd"/>
      <w:r>
        <w:t>要解析出</w:t>
      </w:r>
      <w:r>
        <w:t>byte0</w:t>
      </w:r>
      <w:r>
        <w:rPr>
          <w:rFonts w:hint="eastAsia"/>
        </w:rPr>
        <w:t>和</w:t>
      </w:r>
      <w:r>
        <w:t>byte1</w:t>
      </w:r>
      <w:r>
        <w:rPr>
          <w:rFonts w:hint="eastAsia"/>
        </w:rPr>
        <w:t>。</w:t>
      </w:r>
    </w:p>
    <w:p w:rsidR="009C1229" w:rsidRDefault="009C1229" w:rsidP="009C1229">
      <w:pPr>
        <w:ind w:firstLine="420"/>
      </w:pPr>
      <w:r>
        <w:t>Byte0</w:t>
      </w:r>
      <w:r>
        <w:rPr>
          <w:rFonts w:hint="eastAsia"/>
        </w:rPr>
        <w:t>是</w:t>
      </w:r>
      <w:r>
        <w:rPr>
          <w:rFonts w:hint="eastAsia"/>
        </w:rPr>
        <w:t>ROI NUM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帧存</w:t>
      </w:r>
      <w:r>
        <w:t>读</w:t>
      </w:r>
      <w:proofErr w:type="gramEnd"/>
      <w:r>
        <w:t>逻辑根据</w:t>
      </w:r>
      <w:r>
        <w:rPr>
          <w:rFonts w:hint="eastAsia"/>
        </w:rPr>
        <w:t>ROI NUM</w:t>
      </w:r>
      <w:r>
        <w:t>选择对应的</w:t>
      </w:r>
      <w:proofErr w:type="spellStart"/>
      <w:r>
        <w:t>image_size</w:t>
      </w:r>
      <w:proofErr w:type="spellEnd"/>
      <w:r>
        <w:rPr>
          <w:rFonts w:hint="eastAsia"/>
        </w:rPr>
        <w:t>。</w:t>
      </w:r>
      <w:r>
        <w:t>B</w:t>
      </w:r>
      <w:r>
        <w:rPr>
          <w:rFonts w:hint="eastAsia"/>
        </w:rPr>
        <w:t>yte</w:t>
      </w:r>
      <w:r>
        <w:t>1</w:t>
      </w:r>
      <w:r>
        <w:rPr>
          <w:rFonts w:hint="eastAsia"/>
        </w:rPr>
        <w:t>是</w:t>
      </w:r>
      <w:r>
        <w:t>最后一个</w:t>
      </w:r>
      <w:r>
        <w:t>ROI</w:t>
      </w:r>
      <w:r>
        <w:rPr>
          <w:rFonts w:hint="eastAsia"/>
        </w:rPr>
        <w:t>的</w:t>
      </w:r>
      <w:r>
        <w:t>标志位，如果</w:t>
      </w:r>
      <w:r>
        <w:rPr>
          <w:rFonts w:hint="eastAsia"/>
        </w:rPr>
        <w:t>不</w:t>
      </w:r>
      <w:r>
        <w:t>是最后一个</w:t>
      </w:r>
      <w:r>
        <w:rPr>
          <w:rFonts w:hint="eastAsia"/>
        </w:rPr>
        <w:t>ROI</w:t>
      </w:r>
      <w:r>
        <w:rPr>
          <w:rFonts w:hint="eastAsia"/>
        </w:rPr>
        <w:t>，</w:t>
      </w:r>
      <w:r>
        <w:t>trailer</w:t>
      </w:r>
      <w:r>
        <w:t>从</w:t>
      </w:r>
      <w:r>
        <w:rPr>
          <w:rFonts w:hint="eastAsia"/>
        </w:rPr>
        <w:t>TRAILER</w:t>
      </w:r>
      <w:r>
        <w:rPr>
          <w:rFonts w:hint="eastAsia"/>
        </w:rPr>
        <w:t>地址段</w:t>
      </w:r>
      <w:r>
        <w:t>中读取。如果</w:t>
      </w:r>
      <w:r>
        <w:rPr>
          <w:rFonts w:hint="eastAsia"/>
        </w:rPr>
        <w:t>是</w:t>
      </w:r>
      <w:r>
        <w:t>最后一个</w:t>
      </w:r>
      <w:r>
        <w:rPr>
          <w:rFonts w:hint="eastAsia"/>
        </w:rPr>
        <w:t>ROI</w:t>
      </w:r>
      <w:r>
        <w:rPr>
          <w:rFonts w:hint="eastAsia"/>
        </w:rPr>
        <w:t>，</w:t>
      </w:r>
      <w:r>
        <w:t>trailer</w:t>
      </w:r>
      <w:r>
        <w:t>从</w:t>
      </w:r>
      <w:r>
        <w:rPr>
          <w:rFonts w:hint="eastAsia"/>
        </w:rPr>
        <w:t>TRAILER FINAL</w:t>
      </w:r>
      <w:r>
        <w:rPr>
          <w:rFonts w:hint="eastAsia"/>
        </w:rPr>
        <w:t>地址段中</w:t>
      </w:r>
      <w:r>
        <w:t>读取。</w:t>
      </w:r>
    </w:p>
    <w:p w:rsidR="00592F81" w:rsidRDefault="00592F81" w:rsidP="00592F81">
      <w:r>
        <w:object w:dxaOrig="18165" w:dyaOrig="1155">
          <v:shape id="_x0000_i1028" type="#_x0000_t75" style="width:417.75pt;height:28.5pt" o:ole="">
            <v:imagedata r:id="rId15" o:title=""/>
          </v:shape>
          <o:OLEObject Type="Embed" ProgID="Visio.Drawing.15" ShapeID="_x0000_i1028" DrawAspect="Content" ObjectID="_1537537667" r:id="rId16"/>
        </w:object>
      </w:r>
    </w:p>
    <w:p w:rsidR="00592F81" w:rsidRDefault="00592F81" w:rsidP="00592F81">
      <w:pPr>
        <w:pStyle w:val="af4"/>
        <w:numPr>
          <w:ilvl w:val="1"/>
          <w:numId w:val="23"/>
        </w:numPr>
        <w:spacing w:before="100" w:after="100" w:line="360" w:lineRule="atLeast"/>
        <w:ind w:firstLineChars="0"/>
      </w:pPr>
      <w:r>
        <w:t>BYTE3:0</w:t>
      </w:r>
    </w:p>
    <w:p w:rsidR="00592F81" w:rsidRDefault="00592F81" w:rsidP="00592F81">
      <w:pPr>
        <w:pStyle w:val="af4"/>
        <w:numPr>
          <w:ilvl w:val="1"/>
          <w:numId w:val="23"/>
        </w:numPr>
        <w:spacing w:before="100" w:after="100" w:line="360" w:lineRule="atLeast"/>
        <w:ind w:firstLineChars="0"/>
      </w:pPr>
      <w:r>
        <w:t>BYTE2:0</w:t>
      </w:r>
    </w:p>
    <w:p w:rsidR="00592F81" w:rsidRDefault="00592F81" w:rsidP="00592F81">
      <w:pPr>
        <w:pStyle w:val="af4"/>
        <w:numPr>
          <w:ilvl w:val="1"/>
          <w:numId w:val="23"/>
        </w:numPr>
        <w:spacing w:before="100" w:after="100" w:line="360" w:lineRule="atLeast"/>
        <w:ind w:firstLineChars="0"/>
      </w:pPr>
      <w:r>
        <w:t>BYTE1:</w:t>
      </w:r>
      <w:r>
        <w:rPr>
          <w:rFonts w:hint="eastAsia"/>
        </w:rPr>
        <w:t>如果</w:t>
      </w:r>
      <w:r>
        <w:t>是最后一个</w:t>
      </w:r>
      <w:r>
        <w:rPr>
          <w:rFonts w:hint="eastAsia"/>
        </w:rPr>
        <w:t>ROI</w:t>
      </w:r>
      <w:r>
        <w:rPr>
          <w:rFonts w:hint="eastAsia"/>
        </w:rPr>
        <w:t>，</w:t>
      </w:r>
      <w:r>
        <w:t>则为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其他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592F81" w:rsidRDefault="00592F81" w:rsidP="00592F81">
      <w:pPr>
        <w:pStyle w:val="af4"/>
        <w:numPr>
          <w:ilvl w:val="1"/>
          <w:numId w:val="23"/>
        </w:numPr>
        <w:spacing w:before="100" w:after="100" w:line="360" w:lineRule="atLeast"/>
        <w:ind w:firstLineChars="0"/>
      </w:pPr>
      <w:r>
        <w:t>BYTE0</w:t>
      </w:r>
      <w:r>
        <w:rPr>
          <w:rFonts w:hint="eastAsia"/>
        </w:rPr>
        <w:t>：</w:t>
      </w:r>
      <w:r>
        <w:t>当前</w:t>
      </w:r>
      <w:r>
        <w:rPr>
          <w:rFonts w:hint="eastAsia"/>
        </w:rPr>
        <w:t>ROI</w:t>
      </w:r>
      <w:r>
        <w:rPr>
          <w:rFonts w:hint="eastAsia"/>
        </w:rPr>
        <w:t>的</w:t>
      </w:r>
      <w:proofErr w:type="spellStart"/>
      <w:r>
        <w:t>num</w:t>
      </w:r>
      <w:proofErr w:type="spellEnd"/>
      <w:r>
        <w:t>号码</w:t>
      </w:r>
    </w:p>
    <w:p w:rsidR="006A57A6" w:rsidRDefault="006A57A6" w:rsidP="006A57A6">
      <w:pPr>
        <w:ind w:left="420"/>
      </w:pPr>
    </w:p>
    <w:p w:rsidR="00A841E9" w:rsidRPr="00FB4B39" w:rsidRDefault="00A841E9" w:rsidP="00A841E9">
      <w:pPr>
        <w:pStyle w:val="4"/>
      </w:pPr>
      <w:r>
        <w:rPr>
          <w:rFonts w:hint="eastAsia"/>
        </w:rPr>
        <w:t>各个</w:t>
      </w:r>
      <w:r>
        <w:t>flag</w:t>
      </w:r>
      <w:r>
        <w:t>的数据分布</w:t>
      </w:r>
    </w:p>
    <w:p w:rsidR="00A841E9" w:rsidRPr="00A841E9" w:rsidRDefault="00A841E9" w:rsidP="006A57A6">
      <w:pPr>
        <w:ind w:left="420"/>
      </w:pPr>
      <w:r>
        <w:rPr>
          <w:rFonts w:hint="eastAsia"/>
        </w:rPr>
        <w:t>下面</w:t>
      </w:r>
      <w:r>
        <w:t>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ROI</w:t>
      </w:r>
      <w:r>
        <w:rPr>
          <w:rFonts w:hint="eastAsia"/>
        </w:rPr>
        <w:t>为例</w:t>
      </w:r>
      <w:r>
        <w:t>说明：</w:t>
      </w:r>
    </w:p>
    <w:p w:rsidR="00A841E9" w:rsidRDefault="00CC77CE" w:rsidP="006A57A6">
      <w:pPr>
        <w:ind w:left="420"/>
      </w:pPr>
      <w:r>
        <w:object w:dxaOrig="5986" w:dyaOrig="8535">
          <v:shape id="_x0000_i1029" type="#_x0000_t75" style="width:302.25pt;height:424.5pt" o:ole="">
            <v:imagedata r:id="rId17" o:title=""/>
          </v:shape>
          <o:OLEObject Type="Embed" ProgID="Visio.Drawing.15" ShapeID="_x0000_i1029" DrawAspect="Content" ObjectID="_1537537668" r:id="rId18"/>
        </w:object>
      </w:r>
    </w:p>
    <w:p w:rsidR="00A841E9" w:rsidRDefault="00CC77CE" w:rsidP="00AC0598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FLAG</w:t>
      </w:r>
      <w:r>
        <w:rPr>
          <w:rFonts w:hint="eastAsia"/>
        </w:rPr>
        <w:t>都是</w:t>
      </w:r>
      <w:r>
        <w:t>分别存储的</w:t>
      </w:r>
      <w:r w:rsidR="00AC0598">
        <w:rPr>
          <w:rFonts w:hint="eastAsia"/>
        </w:rPr>
        <w:t>，</w:t>
      </w:r>
      <w:r w:rsidR="00AC0598">
        <w:t>地址从小到</w:t>
      </w:r>
      <w:r w:rsidR="00AC0598">
        <w:rPr>
          <w:rFonts w:hint="eastAsia"/>
        </w:rPr>
        <w:t>大</w:t>
      </w:r>
      <w:r w:rsidR="00AC0598">
        <w:t>分别是，所有的</w:t>
      </w:r>
      <w:r w:rsidR="00AC0598">
        <w:t>leader</w:t>
      </w:r>
      <w:r w:rsidR="00AC0598">
        <w:t>、所有的</w:t>
      </w:r>
      <w:r w:rsidR="00AC0598">
        <w:t>trailer</w:t>
      </w:r>
      <w:r w:rsidR="00AC0598">
        <w:t>、所有的</w:t>
      </w:r>
      <w:r w:rsidR="00AC0598">
        <w:t>chunk</w:t>
      </w:r>
      <w:r w:rsidR="00AC0598">
        <w:rPr>
          <w:rFonts w:hint="eastAsia"/>
        </w:rPr>
        <w:t>（就算</w:t>
      </w:r>
      <w:r w:rsidR="00AC0598">
        <w:t>没有</w:t>
      </w:r>
      <w:r w:rsidR="00AC0598">
        <w:t>chunk</w:t>
      </w:r>
      <w:r w:rsidR="00AC0598">
        <w:t>，地址也是保留的）</w:t>
      </w:r>
      <w:r w:rsidR="00AC0598">
        <w:rPr>
          <w:rFonts w:hint="eastAsia"/>
        </w:rPr>
        <w:t>、</w:t>
      </w:r>
      <w:r w:rsidR="00AC0598">
        <w:t>图像、最后一个</w:t>
      </w:r>
      <w:r w:rsidR="00AC0598">
        <w:rPr>
          <w:rFonts w:hint="eastAsia"/>
        </w:rPr>
        <w:t>ROI</w:t>
      </w:r>
      <w:r w:rsidR="00AC0598">
        <w:rPr>
          <w:rFonts w:hint="eastAsia"/>
        </w:rPr>
        <w:t>的</w:t>
      </w:r>
      <w:r w:rsidR="00AC0598">
        <w:t>trailer</w:t>
      </w:r>
      <w:r w:rsidR="00AC0598">
        <w:rPr>
          <w:rFonts w:hint="eastAsia"/>
        </w:rPr>
        <w:t>（</w:t>
      </w:r>
      <w:r w:rsidR="00AC0598">
        <w:t>由于图像大小是可变的，因此</w:t>
      </w:r>
      <w:r w:rsidR="00AC0598">
        <w:rPr>
          <w:rFonts w:hint="eastAsia"/>
        </w:rPr>
        <w:t>放在</w:t>
      </w:r>
      <w:r w:rsidR="00AC0598">
        <w:t>最下方）</w:t>
      </w:r>
      <w:r w:rsidR="00AC0598">
        <w:rPr>
          <w:rFonts w:hint="eastAsia"/>
        </w:rPr>
        <w:t>。</w:t>
      </w:r>
    </w:p>
    <w:p w:rsidR="00A841E9" w:rsidRDefault="006B4582" w:rsidP="006B4582">
      <w:pPr>
        <w:ind w:firstLine="420"/>
      </w:pPr>
      <w:r>
        <w:rPr>
          <w:rFonts w:hint="eastAsia"/>
        </w:rPr>
        <w:t>其中</w:t>
      </w:r>
      <w:r>
        <w:t>所有的</w:t>
      </w:r>
      <w:r>
        <w:t>leader</w:t>
      </w:r>
      <w:r>
        <w:t>、</w:t>
      </w:r>
      <w:proofErr w:type="spellStart"/>
      <w:r>
        <w:t>tailer</w:t>
      </w:r>
      <w:proofErr w:type="spellEnd"/>
      <w:r>
        <w:t>、</w:t>
      </w:r>
      <w:r>
        <w:t>chunk</w:t>
      </w:r>
      <w:r>
        <w:t>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都是</w:t>
      </w:r>
      <w:r>
        <w:t>连续分布的，</w:t>
      </w:r>
      <w:r>
        <w:rPr>
          <w:rFonts w:hint="eastAsia"/>
        </w:rPr>
        <w:t>如果上层</w:t>
      </w:r>
      <w:r>
        <w:t>打开的</w:t>
      </w:r>
      <w:r>
        <w:rPr>
          <w:rFonts w:hint="eastAsia"/>
        </w:rPr>
        <w:t>ROI</w:t>
      </w:r>
      <w:r w:rsidR="00772B9C">
        <w:rPr>
          <w:rFonts w:hint="eastAsia"/>
        </w:rPr>
        <w:t>不是</w:t>
      </w:r>
      <w:r>
        <w:t>连续的，</w:t>
      </w:r>
      <w:proofErr w:type="gramStart"/>
      <w:r>
        <w:rPr>
          <w:rFonts w:hint="eastAsia"/>
        </w:rPr>
        <w:t>在</w:t>
      </w:r>
      <w:r>
        <w:t>帧存</w:t>
      </w:r>
      <w:proofErr w:type="gramEnd"/>
      <w:r>
        <w:t>中</w:t>
      </w:r>
      <w:r>
        <w:rPr>
          <w:rFonts w:hint="eastAsia"/>
        </w:rPr>
        <w:t>存储时</w:t>
      </w:r>
      <w:r>
        <w:t>也是连续的。</w:t>
      </w:r>
    </w:p>
    <w:p w:rsidR="006B4582" w:rsidRDefault="006B4582" w:rsidP="006A57A6">
      <w:pPr>
        <w:ind w:left="420"/>
      </w:pPr>
    </w:p>
    <w:p w:rsidR="00C9529F" w:rsidRPr="00FB4B39" w:rsidRDefault="00A749E6" w:rsidP="00C9529F">
      <w:pPr>
        <w:pStyle w:val="4"/>
      </w:pPr>
      <w:r>
        <w:rPr>
          <w:rFonts w:hint="eastAsia"/>
        </w:rPr>
        <w:t>l</w:t>
      </w:r>
      <w:r w:rsidR="000E27A7">
        <w:t>eader</w:t>
      </w:r>
      <w:r w:rsidR="000E27A7">
        <w:t>的读取方法</w:t>
      </w:r>
    </w:p>
    <w:p w:rsidR="00FB4B39" w:rsidRDefault="00C93399" w:rsidP="00C93399">
      <w:pPr>
        <w:ind w:firstLine="420"/>
      </w:pPr>
      <w:r>
        <w:rPr>
          <w:rFonts w:hint="eastAsia"/>
        </w:rPr>
        <w:t>每个</w:t>
      </w:r>
      <w:r>
        <w:t>leader</w:t>
      </w:r>
      <w:r>
        <w:t>的大小默认是</w:t>
      </w:r>
      <w:r>
        <w:rPr>
          <w:rFonts w:hint="eastAsia"/>
        </w:rPr>
        <w:t>56</w:t>
      </w:r>
      <w:r>
        <w:t>byte</w:t>
      </w:r>
      <w:r>
        <w:t>，其中</w:t>
      </w:r>
      <w:r>
        <w:rPr>
          <w:rFonts w:hint="eastAsia"/>
        </w:rPr>
        <w:t>52</w:t>
      </w:r>
      <w:r>
        <w:t>byte</w:t>
      </w:r>
      <w:r>
        <w:t>是有效数据，剩余</w:t>
      </w:r>
      <w:r>
        <w:rPr>
          <w:rFonts w:hint="eastAsia"/>
        </w:rPr>
        <w:t>4</w:t>
      </w:r>
      <w:r>
        <w:t>byte</w:t>
      </w:r>
      <w:r>
        <w:t>是多余数据，</w:t>
      </w:r>
      <w:r>
        <w:t>byte0</w:t>
      </w:r>
      <w:r>
        <w:rPr>
          <w:rFonts w:hint="eastAsia"/>
        </w:rPr>
        <w:t>和</w:t>
      </w:r>
      <w:r>
        <w:t>byte1</w:t>
      </w:r>
      <w:r>
        <w:rPr>
          <w:rFonts w:hint="eastAsia"/>
        </w:rPr>
        <w:t>中</w:t>
      </w:r>
      <w:r>
        <w:t>包含</w:t>
      </w:r>
      <w:r>
        <w:rPr>
          <w:rFonts w:hint="eastAsia"/>
        </w:rPr>
        <w:t>ROI</w:t>
      </w:r>
      <w:r>
        <w:rPr>
          <w:rFonts w:hint="eastAsia"/>
        </w:rPr>
        <w:t>信息</w:t>
      </w:r>
      <w:r>
        <w:t>。</w:t>
      </w:r>
    </w:p>
    <w:p w:rsidR="00C93399" w:rsidRPr="00C93399" w:rsidRDefault="00C93399" w:rsidP="00C93399">
      <w:pPr>
        <w:ind w:firstLine="420"/>
      </w:pPr>
      <w:r>
        <w:rPr>
          <w:rFonts w:hint="eastAsia"/>
        </w:rPr>
        <w:t>首先</w:t>
      </w:r>
      <w:r>
        <w:t>，要解析剩余</w:t>
      </w:r>
      <w:r>
        <w:rPr>
          <w:rFonts w:hint="eastAsia"/>
        </w:rPr>
        <w:t>4</w:t>
      </w:r>
      <w:r>
        <w:t>byte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ROI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选择</w:t>
      </w:r>
      <w:r>
        <w:t>trailer</w:t>
      </w:r>
      <w:r>
        <w:t>地址和</w:t>
      </w:r>
      <w:r>
        <w:rPr>
          <w:rFonts w:hint="eastAsia"/>
        </w:rPr>
        <w:t>相应</w:t>
      </w:r>
      <w:r>
        <w:t>的</w:t>
      </w:r>
      <w:r>
        <w:t>image size</w:t>
      </w:r>
      <w:r>
        <w:t>。其次，还要标记</w:t>
      </w:r>
      <w:r>
        <w:rPr>
          <w:rFonts w:hint="eastAsia"/>
        </w:rPr>
        <w:t>出高</w:t>
      </w:r>
      <w:r>
        <w:rPr>
          <w:rFonts w:hint="eastAsia"/>
        </w:rPr>
        <w:t>4</w:t>
      </w:r>
      <w:r>
        <w:t>byte</w:t>
      </w:r>
      <w:r>
        <w:t>是多余数据，方便后级模块处理。</w:t>
      </w:r>
    </w:p>
    <w:p w:rsidR="00A749E6" w:rsidRDefault="00A749E6" w:rsidP="00A749E6">
      <w:pPr>
        <w:ind w:left="420"/>
      </w:pPr>
    </w:p>
    <w:p w:rsidR="00A749E6" w:rsidRPr="00FB4B39" w:rsidRDefault="00A749E6" w:rsidP="00A749E6">
      <w:pPr>
        <w:pStyle w:val="4"/>
      </w:pPr>
      <w:r>
        <w:t>trailer</w:t>
      </w:r>
      <w:r>
        <w:t>的读取方法</w:t>
      </w:r>
    </w:p>
    <w:p w:rsidR="006D2E5E" w:rsidRDefault="00A749E6" w:rsidP="00A749E6">
      <w:pPr>
        <w:ind w:firstLine="420"/>
      </w:pPr>
      <w:r>
        <w:rPr>
          <w:rFonts w:hint="eastAsia"/>
        </w:rPr>
        <w:t>每个</w:t>
      </w:r>
      <w:r w:rsidR="004A5AD3">
        <w:t>trail</w:t>
      </w:r>
      <w:r>
        <w:t>er</w:t>
      </w:r>
      <w:r>
        <w:t>的大小</w:t>
      </w:r>
      <w:r w:rsidR="006D2E5E">
        <w:rPr>
          <w:rFonts w:hint="eastAsia"/>
        </w:rPr>
        <w:t>会</w:t>
      </w:r>
      <w:r w:rsidR="006D2E5E">
        <w:t>随着</w:t>
      </w:r>
      <w:r w:rsidR="006D2E5E">
        <w:t>chunk</w:t>
      </w:r>
      <w:r w:rsidR="006D2E5E">
        <w:t>打开和关闭改变，当</w:t>
      </w:r>
      <w:r w:rsidR="006D2E5E">
        <w:t>chunk</w:t>
      </w:r>
      <w:r w:rsidR="006D2E5E">
        <w:t>打开时，</w:t>
      </w:r>
      <w:r w:rsidR="006D2E5E">
        <w:t>trailer</w:t>
      </w:r>
      <w:r w:rsidR="006D2E5E">
        <w:t>是</w:t>
      </w:r>
      <w:r w:rsidR="006D2E5E">
        <w:rPr>
          <w:rFonts w:hint="eastAsia"/>
        </w:rPr>
        <w:t>3</w:t>
      </w:r>
      <w:r w:rsidR="006D2E5E">
        <w:t>6byte</w:t>
      </w:r>
      <w:r w:rsidR="006D2E5E">
        <w:t>，当</w:t>
      </w:r>
      <w:r w:rsidR="006D2E5E">
        <w:t>chunk</w:t>
      </w:r>
      <w:r w:rsidR="006D2E5E">
        <w:t>关闭时，</w:t>
      </w:r>
      <w:r w:rsidR="006D2E5E">
        <w:t>trailer</w:t>
      </w:r>
      <w:r w:rsidR="006D2E5E">
        <w:t>是</w:t>
      </w:r>
      <w:r w:rsidR="006D2E5E">
        <w:rPr>
          <w:rFonts w:hint="eastAsia"/>
        </w:rPr>
        <w:t>3</w:t>
      </w:r>
      <w:r w:rsidR="006D2E5E">
        <w:t>2byte</w:t>
      </w:r>
      <w:r w:rsidR="006D2E5E">
        <w:rPr>
          <w:rFonts w:hint="eastAsia"/>
        </w:rPr>
        <w:t>。</w:t>
      </w:r>
    </w:p>
    <w:p w:rsidR="006D2E5E" w:rsidRDefault="006D2E5E" w:rsidP="00A749E6">
      <w:pPr>
        <w:ind w:firstLine="420"/>
      </w:pPr>
      <w:r>
        <w:rPr>
          <w:rFonts w:hint="eastAsia"/>
        </w:rPr>
        <w:t>当</w:t>
      </w:r>
      <w:r>
        <w:t>chunk</w:t>
      </w:r>
      <w:r>
        <w:t>打开</w:t>
      </w:r>
      <w:r>
        <w:rPr>
          <w:rFonts w:hint="eastAsia"/>
        </w:rPr>
        <w:t>时</w:t>
      </w:r>
      <w:r>
        <w:t>，</w:t>
      </w:r>
      <w:proofErr w:type="gramStart"/>
      <w:r>
        <w:t>帧存读</w:t>
      </w:r>
      <w:proofErr w:type="gramEnd"/>
      <w:r>
        <w:t>逻辑会读出</w:t>
      </w:r>
      <w:r>
        <w:rPr>
          <w:rFonts w:hint="eastAsia"/>
        </w:rPr>
        <w:t>40</w:t>
      </w:r>
      <w:r>
        <w:t>byte</w:t>
      </w:r>
      <w:r>
        <w:t>，</w:t>
      </w:r>
      <w:r>
        <w:rPr>
          <w:rFonts w:hint="eastAsia"/>
        </w:rPr>
        <w:t>高</w:t>
      </w:r>
      <w:r>
        <w:rPr>
          <w:rFonts w:hint="eastAsia"/>
        </w:rPr>
        <w:t>4</w:t>
      </w:r>
      <w:r>
        <w:t>byte</w:t>
      </w:r>
      <w:r>
        <w:t>是多余的数据，不包含任何信息，需要标记</w:t>
      </w:r>
      <w:r>
        <w:rPr>
          <w:rFonts w:hint="eastAsia"/>
        </w:rPr>
        <w:t>出来</w:t>
      </w:r>
      <w:r>
        <w:t>。</w:t>
      </w:r>
    </w:p>
    <w:p w:rsidR="00C3271A" w:rsidRDefault="00C3271A" w:rsidP="00A749E6">
      <w:pPr>
        <w:ind w:firstLine="420"/>
      </w:pPr>
      <w:r>
        <w:rPr>
          <w:rFonts w:hint="eastAsia"/>
        </w:rPr>
        <w:t>如果</w:t>
      </w:r>
      <w:r>
        <w:t>是最后一个</w:t>
      </w:r>
      <w:r>
        <w:rPr>
          <w:rFonts w:hint="eastAsia"/>
        </w:rPr>
        <w:t>ROI</w:t>
      </w:r>
      <w:r>
        <w:rPr>
          <w:rFonts w:hint="eastAsia"/>
        </w:rPr>
        <w:t>，</w:t>
      </w:r>
      <w:r>
        <w:t>那么需要从</w:t>
      </w:r>
      <w:r>
        <w:rPr>
          <w:rFonts w:hint="eastAsia"/>
        </w:rPr>
        <w:t>TRAILER FINAL</w:t>
      </w:r>
      <w:r>
        <w:rPr>
          <w:rFonts w:hint="eastAsia"/>
        </w:rPr>
        <w:t>这个</w:t>
      </w:r>
      <w:r>
        <w:t>地址读数据。</w:t>
      </w:r>
    </w:p>
    <w:p w:rsidR="00C3271A" w:rsidRDefault="00C3271A" w:rsidP="00C3271A">
      <w:pPr>
        <w:ind w:left="420"/>
      </w:pPr>
    </w:p>
    <w:p w:rsidR="00C3271A" w:rsidRPr="00FB4B39" w:rsidRDefault="008A5447" w:rsidP="00C3271A">
      <w:pPr>
        <w:pStyle w:val="4"/>
      </w:pPr>
      <w:r>
        <w:t>chunk</w:t>
      </w:r>
      <w:r w:rsidR="00C3271A">
        <w:t>的读取方法</w:t>
      </w:r>
    </w:p>
    <w:p w:rsidR="00FB4B39" w:rsidRDefault="009E50A0" w:rsidP="009E50A0">
      <w:pPr>
        <w:ind w:firstLine="420"/>
      </w:pPr>
      <w:r>
        <w:t>C</w:t>
      </w:r>
      <w:r>
        <w:rPr>
          <w:rFonts w:hint="eastAsia"/>
        </w:rPr>
        <w:t>hunk</w:t>
      </w:r>
      <w:r>
        <w:t>大小与总开关和分</w:t>
      </w:r>
      <w:r>
        <w:rPr>
          <w:rFonts w:hint="eastAsia"/>
        </w:rPr>
        <w:t>开关</w:t>
      </w:r>
      <w:r>
        <w:t>有关</w:t>
      </w:r>
      <w:r>
        <w:rPr>
          <w:rFonts w:hint="eastAsia"/>
        </w:rPr>
        <w:t>，</w:t>
      </w:r>
      <w:r>
        <w:t>chunk</w:t>
      </w:r>
      <w:r>
        <w:t>大小的计算方法为</w:t>
      </w:r>
      <w:r>
        <w:rPr>
          <w:rFonts w:hint="eastAsia"/>
        </w:rPr>
        <w:t xml:space="preserve"> </w:t>
      </w:r>
      <w:r>
        <w:t>roi0_payload_size – roi0_image_size</w:t>
      </w:r>
      <w:r>
        <w:rPr>
          <w:rFonts w:hint="eastAsia"/>
        </w:rPr>
        <w:t>。</w:t>
      </w:r>
    </w:p>
    <w:p w:rsidR="009E50A0" w:rsidRDefault="009E50A0" w:rsidP="009E50A0">
      <w:pPr>
        <w:ind w:firstLine="420"/>
      </w:pPr>
      <w:r>
        <w:rPr>
          <w:rFonts w:hint="eastAsia"/>
        </w:rPr>
        <w:t>如果</w:t>
      </w:r>
      <w:r>
        <w:t>chunk</w:t>
      </w:r>
      <w:r>
        <w:rPr>
          <w:rFonts w:hint="eastAsia"/>
        </w:rPr>
        <w:t>总开关</w:t>
      </w:r>
      <w:r>
        <w:t>打开，每个</w:t>
      </w:r>
      <w:r>
        <w:rPr>
          <w:rFonts w:hint="eastAsia"/>
        </w:rPr>
        <w:t>ROI</w:t>
      </w:r>
      <w:r>
        <w:rPr>
          <w:rFonts w:hint="eastAsia"/>
        </w:rPr>
        <w:t>都需要</w:t>
      </w:r>
      <w:r>
        <w:t>传输</w:t>
      </w:r>
      <w:r>
        <w:t>chunk</w:t>
      </w:r>
      <w:r>
        <w:t>数据</w:t>
      </w:r>
      <w:r>
        <w:rPr>
          <w:rFonts w:hint="eastAsia"/>
        </w:rPr>
        <w:t>。</w:t>
      </w:r>
      <w:r>
        <w:t>根据</w:t>
      </w:r>
      <w:r>
        <w:rPr>
          <w:rFonts w:hint="eastAsia"/>
        </w:rPr>
        <w:t>ROI</w:t>
      </w:r>
      <w:r>
        <w:rPr>
          <w:rFonts w:hint="eastAsia"/>
        </w:rPr>
        <w:t>顺序</w:t>
      </w:r>
      <w:r>
        <w:t>，</w:t>
      </w:r>
      <w:r>
        <w:rPr>
          <w:rFonts w:hint="eastAsia"/>
        </w:rPr>
        <w:t>依次</w:t>
      </w:r>
      <w:r>
        <w:t>读取即可。</w:t>
      </w:r>
    </w:p>
    <w:p w:rsidR="009E50A0" w:rsidRDefault="009E50A0" w:rsidP="006A57A6">
      <w:pPr>
        <w:ind w:left="420"/>
      </w:pPr>
    </w:p>
    <w:p w:rsidR="00DE4791" w:rsidRPr="00FB4B39" w:rsidRDefault="00DE4791" w:rsidP="00DE4791">
      <w:pPr>
        <w:pStyle w:val="4"/>
      </w:pPr>
      <w:r>
        <w:t>image</w:t>
      </w:r>
      <w:r>
        <w:t>的读取方法</w:t>
      </w:r>
    </w:p>
    <w:p w:rsidR="00DE4791" w:rsidRDefault="00DE4791" w:rsidP="00DE4791">
      <w:pPr>
        <w:ind w:firstLine="420"/>
      </w:pPr>
      <w:r>
        <w:rPr>
          <w:rFonts w:hint="eastAsia"/>
        </w:rPr>
        <w:t>读取每个</w:t>
      </w:r>
      <w:r>
        <w:rPr>
          <w:rFonts w:hint="eastAsia"/>
        </w:rPr>
        <w:t>ROI</w:t>
      </w:r>
      <w:r>
        <w:rPr>
          <w:rFonts w:hint="eastAsia"/>
        </w:rPr>
        <w:t>的</w:t>
      </w:r>
      <w:r>
        <w:t>图像，需要</w:t>
      </w:r>
      <w:r>
        <w:rPr>
          <w:rFonts w:hint="eastAsia"/>
        </w:rPr>
        <w:t>获取</w:t>
      </w:r>
      <w:r>
        <w:t>如下的信息：</w:t>
      </w:r>
    </w:p>
    <w:p w:rsidR="00DE4791" w:rsidRDefault="00DE4791" w:rsidP="00DE4791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当前</w:t>
      </w:r>
      <w:r>
        <w:t>的</w:t>
      </w:r>
      <w:proofErr w:type="spellStart"/>
      <w:r>
        <w:t>pixel_format</w:t>
      </w:r>
      <w:proofErr w:type="spellEnd"/>
    </w:p>
    <w:p w:rsidR="00DE4791" w:rsidRDefault="00DE4791" w:rsidP="00DE4791">
      <w:pPr>
        <w:pStyle w:val="af4"/>
        <w:numPr>
          <w:ilvl w:val="2"/>
          <w:numId w:val="9"/>
        </w:numPr>
        <w:ind w:firstLineChars="0"/>
      </w:pPr>
      <w:r>
        <w:t>当前</w:t>
      </w:r>
      <w:r>
        <w:t>sensor</w:t>
      </w:r>
      <w:r>
        <w:t>输出的宽度</w:t>
      </w:r>
    </w:p>
    <w:p w:rsidR="00DE4791" w:rsidRDefault="00DE4791" w:rsidP="00DE4791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ROI</w:t>
      </w:r>
      <w:r>
        <w:rPr>
          <w:rFonts w:hint="eastAsia"/>
        </w:rPr>
        <w:t>的</w:t>
      </w:r>
      <w:r>
        <w:t>宽度</w:t>
      </w:r>
    </w:p>
    <w:p w:rsidR="00DE4791" w:rsidRDefault="00DE4791" w:rsidP="00DE4791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每个</w:t>
      </w:r>
      <w:r>
        <w:t>ROI</w:t>
      </w:r>
      <w:r>
        <w:rPr>
          <w:rFonts w:hint="eastAsia"/>
        </w:rPr>
        <w:t>的</w:t>
      </w:r>
      <w:proofErr w:type="spellStart"/>
      <w:r>
        <w:t>image_size</w:t>
      </w:r>
      <w:proofErr w:type="spellEnd"/>
    </w:p>
    <w:p w:rsidR="001004A1" w:rsidRPr="00DE4791" w:rsidRDefault="001004A1" w:rsidP="00DE4791">
      <w:pPr>
        <w:pStyle w:val="af4"/>
        <w:numPr>
          <w:ilvl w:val="2"/>
          <w:numId w:val="9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ROI</w:t>
      </w:r>
      <w:r>
        <w:rPr>
          <w:rFonts w:hint="eastAsia"/>
        </w:rPr>
        <w:t>相对于</w:t>
      </w:r>
      <w:r>
        <w:t>sensor</w:t>
      </w:r>
      <w:r>
        <w:t>输出</w:t>
      </w:r>
      <w:r>
        <w:rPr>
          <w:rFonts w:hint="eastAsia"/>
        </w:rPr>
        <w:t>图像</w:t>
      </w:r>
      <w:r>
        <w:t>的起点</w:t>
      </w:r>
    </w:p>
    <w:p w:rsidR="009E50A0" w:rsidRPr="00C3271A" w:rsidRDefault="009E50A0" w:rsidP="006A57A6">
      <w:pPr>
        <w:ind w:left="420"/>
      </w:pPr>
    </w:p>
    <w:p w:rsidR="00D85A3C" w:rsidRDefault="00D85A3C" w:rsidP="00D85A3C">
      <w:pPr>
        <w:pStyle w:val="3"/>
      </w:pPr>
      <w:proofErr w:type="spellStart"/>
      <w:r>
        <w:rPr>
          <w:rFonts w:hint="eastAsia"/>
        </w:rPr>
        <w:t>mcb</w:t>
      </w:r>
      <w:proofErr w:type="spellEnd"/>
      <w:r>
        <w:rPr>
          <w:rFonts w:hint="eastAsia"/>
        </w:rPr>
        <w:t>读地址</w:t>
      </w:r>
    </w:p>
    <w:p w:rsidR="00963368" w:rsidRPr="00963368" w:rsidRDefault="00963368" w:rsidP="002C3E4D">
      <w:pPr>
        <w:ind w:left="420"/>
      </w:pPr>
      <w:r>
        <w:rPr>
          <w:rFonts w:hint="eastAsia"/>
        </w:rPr>
        <w:t>此处</w:t>
      </w:r>
      <w:r>
        <w:t>的写地址是寄存器</w:t>
      </w:r>
      <w:proofErr w:type="spellStart"/>
      <w:r>
        <w:t>wr_addr</w:t>
      </w:r>
      <w:proofErr w:type="spellEnd"/>
      <w:r>
        <w:rPr>
          <w:rFonts w:hint="eastAsia"/>
        </w:rPr>
        <w:t>，</w:t>
      </w:r>
      <w:r>
        <w:t>不是</w:t>
      </w:r>
      <w:proofErr w:type="spellStart"/>
      <w:r>
        <w:t>mcb</w:t>
      </w:r>
      <w:proofErr w:type="spellEnd"/>
      <w:r>
        <w:t>的</w:t>
      </w:r>
      <w:r>
        <w:t xml:space="preserve">byte </w:t>
      </w:r>
      <w:proofErr w:type="spellStart"/>
      <w:r>
        <w:t>addr</w:t>
      </w:r>
      <w:proofErr w:type="spellEnd"/>
      <w:r>
        <w:rPr>
          <w:rFonts w:hint="eastAsia"/>
        </w:rPr>
        <w:t>。</w:t>
      </w:r>
    </w:p>
    <w:p w:rsidR="006D2570" w:rsidRPr="005A240D" w:rsidRDefault="006D2570" w:rsidP="006D2570">
      <w:pPr>
        <w:pStyle w:val="4"/>
      </w:pPr>
      <w:r>
        <w:rPr>
          <w:rFonts w:hint="eastAsia"/>
        </w:rPr>
        <w:t>切换读地址</w:t>
      </w:r>
      <w:r>
        <w:t>的</w:t>
      </w:r>
      <w:r>
        <w:rPr>
          <w:rFonts w:hint="eastAsia"/>
        </w:rPr>
        <w:t>时机</w:t>
      </w:r>
    </w:p>
    <w:p w:rsidR="006C05B1" w:rsidRDefault="006C05B1" w:rsidP="006C05B1">
      <w:pPr>
        <w:ind w:left="420"/>
      </w:pPr>
      <w:r>
        <w:rPr>
          <w:rFonts w:hint="eastAsia"/>
        </w:rPr>
        <w:t>写地址</w:t>
      </w:r>
      <w:r>
        <w:t>分为三种情况改变</w:t>
      </w:r>
    </w:p>
    <w:p w:rsidR="006C05B1" w:rsidRPr="00B838BF" w:rsidRDefault="006C05B1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IDLE</w:t>
      </w:r>
      <w:r>
        <w:rPr>
          <w:rFonts w:hint="eastAsia"/>
        </w:rPr>
        <w:t>，</w:t>
      </w:r>
      <w:r>
        <w:t>优先级最高</w:t>
      </w:r>
    </w:p>
    <w:p w:rsidR="006C05B1" w:rsidRPr="004F7F17" w:rsidRDefault="006C05B1" w:rsidP="00A262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状态</w:t>
      </w:r>
      <w:r>
        <w:t>，地址复位为</w:t>
      </w:r>
      <w:r>
        <w:rPr>
          <w:rFonts w:hint="eastAsia"/>
        </w:rPr>
        <w:t>0</w:t>
      </w:r>
    </w:p>
    <w:p w:rsidR="006C05B1" w:rsidRPr="00B838BF" w:rsidRDefault="006C05B1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，</w:t>
      </w:r>
      <w:r>
        <w:t>优先级</w:t>
      </w:r>
      <w:r>
        <w:rPr>
          <w:rFonts w:hint="eastAsia"/>
        </w:rPr>
        <w:t>次之</w:t>
      </w:r>
    </w:p>
    <w:p w:rsidR="006C05B1" w:rsidRPr="006C05B1" w:rsidRDefault="00A2621F" w:rsidP="00E24C0D">
      <w:pPr>
        <w:ind w:left="420"/>
      </w:pPr>
      <w:r>
        <w:rPr>
          <w:rFonts w:hint="eastAsia"/>
        </w:rPr>
        <w:t>地址</w:t>
      </w:r>
      <w:r>
        <w:t>累加</w:t>
      </w:r>
    </w:p>
    <w:p w:rsidR="00A2621F" w:rsidRPr="00B838BF" w:rsidRDefault="00A2621F" w:rsidP="006B56ED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LINE</w:t>
      </w:r>
      <w:r>
        <w:rPr>
          <w:rFonts w:hint="eastAsia"/>
        </w:rPr>
        <w:t>，</w:t>
      </w:r>
      <w:r>
        <w:t>优先级</w:t>
      </w:r>
      <w:r>
        <w:rPr>
          <w:rFonts w:hint="eastAsia"/>
        </w:rPr>
        <w:t>次之</w:t>
      </w:r>
    </w:p>
    <w:p w:rsidR="00E24C0D" w:rsidRDefault="00A2621F" w:rsidP="00E24C0D">
      <w:pPr>
        <w:ind w:left="420"/>
      </w:pPr>
      <w:r>
        <w:rPr>
          <w:rFonts w:hint="eastAsia"/>
        </w:rPr>
        <w:t>地址</w:t>
      </w:r>
      <w:r>
        <w:t>切换为下一行的首地址</w:t>
      </w:r>
    </w:p>
    <w:p w:rsidR="00A2621F" w:rsidRPr="00B838BF" w:rsidRDefault="00A2621F" w:rsidP="006B56ED">
      <w:pPr>
        <w:pStyle w:val="af4"/>
        <w:numPr>
          <w:ilvl w:val="0"/>
          <w:numId w:val="9"/>
        </w:numPr>
        <w:ind w:firstLineChars="0"/>
      </w:pPr>
      <w:r>
        <w:t>FLAG</w:t>
      </w:r>
      <w:r>
        <w:rPr>
          <w:rFonts w:hint="eastAsia"/>
        </w:rPr>
        <w:t>，</w:t>
      </w:r>
      <w:r>
        <w:t>优先级</w:t>
      </w:r>
      <w:r>
        <w:rPr>
          <w:rFonts w:hint="eastAsia"/>
        </w:rPr>
        <w:t>次之</w:t>
      </w:r>
    </w:p>
    <w:p w:rsidR="00F4621C" w:rsidRDefault="00F4621C" w:rsidP="00EC4DEC">
      <w:pPr>
        <w:pStyle w:val="af4"/>
        <w:ind w:left="420" w:firstLineChars="0" w:firstLine="0"/>
      </w:pPr>
      <w:r>
        <w:rPr>
          <w:rFonts w:hint="eastAsia"/>
        </w:rPr>
        <w:t>地址</w:t>
      </w:r>
      <w:r>
        <w:t>切换为下一</w:t>
      </w:r>
      <w:r>
        <w:rPr>
          <w:rFonts w:hint="eastAsia"/>
        </w:rPr>
        <w:t>个</w:t>
      </w:r>
      <w:r>
        <w:t>flag</w:t>
      </w:r>
      <w:r>
        <w:t>的首地址</w:t>
      </w:r>
    </w:p>
    <w:p w:rsidR="00A2621F" w:rsidRDefault="00A2621F" w:rsidP="00E24C0D">
      <w:pPr>
        <w:ind w:left="420"/>
      </w:pPr>
    </w:p>
    <w:p w:rsidR="0037332B" w:rsidRPr="005A240D" w:rsidRDefault="0037332B" w:rsidP="0037332B">
      <w:pPr>
        <w:pStyle w:val="4"/>
      </w:pPr>
      <w:r>
        <w:rPr>
          <w:rFonts w:hint="eastAsia"/>
        </w:rPr>
        <w:t>读地址</w:t>
      </w:r>
      <w:r>
        <w:t>的</w:t>
      </w:r>
      <w:r>
        <w:rPr>
          <w:rFonts w:hint="eastAsia"/>
        </w:rPr>
        <w:t>排布</w:t>
      </w:r>
    </w:p>
    <w:p w:rsidR="00AA78D7" w:rsidRDefault="00AA78D7" w:rsidP="00AA78D7">
      <w:pPr>
        <w:ind w:firstLine="420"/>
      </w:pPr>
      <w:r>
        <w:rPr>
          <w:rFonts w:hint="eastAsia"/>
        </w:rPr>
        <w:t>目前</w:t>
      </w:r>
      <w: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flag</w:t>
      </w:r>
      <w:r>
        <w:t>，每个</w:t>
      </w:r>
      <w:r>
        <w:t>flag</w:t>
      </w:r>
      <w:proofErr w:type="gramStart"/>
      <w:r>
        <w:t>个</w:t>
      </w:r>
      <w:proofErr w:type="gramEnd"/>
      <w:r>
        <w:t>需要一个起始地址。</w:t>
      </w:r>
      <w:r>
        <w:rPr>
          <w:rFonts w:hint="eastAsia"/>
        </w:rPr>
        <w:t>在</w:t>
      </w:r>
      <w:proofErr w:type="spellStart"/>
      <w:r>
        <w:t>frame_buffer</w:t>
      </w:r>
      <w:proofErr w:type="spellEnd"/>
      <w:r>
        <w:rPr>
          <w:rFonts w:hint="eastAsia"/>
        </w:rPr>
        <w:t>中</w:t>
      </w:r>
      <w:r>
        <w:t>已经根据每个</w:t>
      </w:r>
      <w:r>
        <w:t>flag</w:t>
      </w:r>
      <w:r>
        <w:t>数据量的大小，</w:t>
      </w:r>
      <w:r>
        <w:rPr>
          <w:rFonts w:hint="eastAsia"/>
        </w:rPr>
        <w:t>分配</w:t>
      </w:r>
      <w:r>
        <w:t>了每个</w:t>
      </w:r>
      <w:r>
        <w:t>flag</w:t>
      </w:r>
      <w:r>
        <w:t>的首地址</w:t>
      </w:r>
      <w:r>
        <w:rPr>
          <w:rFonts w:hint="eastAsia"/>
        </w:rPr>
        <w:t>。</w:t>
      </w:r>
    </w:p>
    <w:p w:rsidR="0037332B" w:rsidRPr="00AA78D7" w:rsidRDefault="0037332B" w:rsidP="00E24C0D">
      <w:pPr>
        <w:ind w:left="420"/>
      </w:pPr>
    </w:p>
    <w:p w:rsidR="00E61991" w:rsidRDefault="00E61991" w:rsidP="00E61991">
      <w:pPr>
        <w:pStyle w:val="3"/>
      </w:pPr>
      <w:proofErr w:type="spellStart"/>
      <w:r>
        <w:rPr>
          <w:rFonts w:hint="eastAsia"/>
        </w:rPr>
        <w:t>mcb</w:t>
      </w:r>
      <w:proofErr w:type="spellEnd"/>
      <w:r>
        <w:rPr>
          <w:rFonts w:hint="eastAsia"/>
        </w:rPr>
        <w:t>读指针</w:t>
      </w:r>
    </w:p>
    <w:p w:rsidR="00F86139" w:rsidRDefault="00F86139" w:rsidP="00E24C0D">
      <w:pPr>
        <w:ind w:left="420"/>
      </w:pPr>
      <w:r>
        <w:rPr>
          <w:rFonts w:hint="eastAsia"/>
        </w:rPr>
        <w:t>读指针</w:t>
      </w:r>
      <w:r>
        <w:t>就是指当前正在读</w:t>
      </w:r>
      <w:r>
        <w:rPr>
          <w:rFonts w:hint="eastAsia"/>
        </w:rPr>
        <w:t>DDR</w:t>
      </w:r>
      <w:r>
        <w:rPr>
          <w:rFonts w:hint="eastAsia"/>
        </w:rPr>
        <w:t>中</w:t>
      </w:r>
      <w:r>
        <w:t>的第几帧</w:t>
      </w:r>
      <w:r>
        <w:rPr>
          <w:rFonts w:hint="eastAsia"/>
        </w:rPr>
        <w:t>，与读指针</w:t>
      </w:r>
      <w:r>
        <w:t>相关的有一个参数和一个寄存器。</w:t>
      </w:r>
    </w:p>
    <w:p w:rsidR="00F86139" w:rsidRPr="00F86139" w:rsidRDefault="00FA7457" w:rsidP="00E24C0D">
      <w:pPr>
        <w:ind w:left="420"/>
      </w:pPr>
      <w:r>
        <w:rPr>
          <w:rFonts w:hint="eastAsia"/>
        </w:rPr>
        <w:t>现在</w:t>
      </w:r>
      <w:r>
        <w:t>指针</w:t>
      </w:r>
      <w:proofErr w:type="gramStart"/>
      <w:r>
        <w:t>的</w:t>
      </w:r>
      <w:r>
        <w:rPr>
          <w:rFonts w:hint="eastAsia"/>
        </w:rPr>
        <w:t>位宽</w:t>
      </w:r>
      <w:r>
        <w:t>是</w:t>
      </w:r>
      <w:proofErr w:type="gramEnd"/>
      <w:r>
        <w:rPr>
          <w:rFonts w:hint="eastAsia"/>
        </w:rPr>
        <w:t>8</w:t>
      </w:r>
      <w:r>
        <w:t>bit</w:t>
      </w:r>
      <w:r>
        <w:t>，即缓存深度是</w:t>
      </w:r>
      <w:r>
        <w:rPr>
          <w:rFonts w:hint="eastAsia"/>
        </w:rPr>
        <w:t>1</w:t>
      </w:r>
      <w:r>
        <w:rPr>
          <w:rFonts w:hint="eastAsia"/>
        </w:rPr>
        <w:t>帧</w:t>
      </w:r>
      <w:r>
        <w:rPr>
          <w:rFonts w:hint="eastAsia"/>
        </w:rPr>
        <w:t>-255</w:t>
      </w:r>
      <w:r>
        <w:rPr>
          <w:rFonts w:hint="eastAsia"/>
        </w:rPr>
        <w:t>帧</w:t>
      </w:r>
      <w:r>
        <w:t>。</w:t>
      </w:r>
    </w:p>
    <w:p w:rsidR="00F86139" w:rsidRDefault="00F86139" w:rsidP="00E24C0D">
      <w:pPr>
        <w:ind w:left="420"/>
      </w:pPr>
    </w:p>
    <w:p w:rsidR="00557D32" w:rsidRDefault="00557D32" w:rsidP="00557D32">
      <w:pPr>
        <w:pStyle w:val="2"/>
      </w:pPr>
      <w:bookmarkStart w:id="17" w:name="_Toc462763037"/>
      <w:r>
        <w:rPr>
          <w:rFonts w:hint="eastAsia"/>
        </w:rPr>
        <w:t>停采</w:t>
      </w:r>
      <w:r>
        <w:t>的处理方法</w:t>
      </w:r>
      <w:bookmarkEnd w:id="17"/>
    </w:p>
    <w:p w:rsidR="00DB3AA7" w:rsidRPr="00EC314D" w:rsidRDefault="00DB3AA7" w:rsidP="00DB3AA7">
      <w:r>
        <w:tab/>
      </w:r>
      <w:r>
        <w:rPr>
          <w:rFonts w:hint="eastAsia"/>
        </w:rPr>
        <w:t>停采</w:t>
      </w:r>
      <w:r>
        <w:t>时，地址、指针、正在写状态立即归零。</w:t>
      </w:r>
    </w:p>
    <w:p w:rsidR="00557D32" w:rsidRDefault="00857872" w:rsidP="00557D32">
      <w:r>
        <w:tab/>
      </w:r>
      <w:r>
        <w:rPr>
          <w:rFonts w:hint="eastAsia"/>
        </w:rPr>
        <w:t>停采</w:t>
      </w:r>
      <w:r>
        <w:t>信号不做完整</w:t>
      </w:r>
      <w:proofErr w:type="gramStart"/>
      <w:r>
        <w:t>帧</w:t>
      </w:r>
      <w:proofErr w:type="gramEnd"/>
      <w:r>
        <w:t>控制</w:t>
      </w:r>
      <w:r w:rsidR="00981BBD">
        <w:rPr>
          <w:rFonts w:hint="eastAsia"/>
        </w:rPr>
        <w:t>，立即</w:t>
      </w:r>
      <w:r w:rsidR="00981BBD">
        <w:t>生效。</w:t>
      </w:r>
    </w:p>
    <w:p w:rsidR="00857872" w:rsidRPr="00DB3AA7" w:rsidRDefault="00857872" w:rsidP="00557D32"/>
    <w:p w:rsidR="00557D32" w:rsidRDefault="00557D32" w:rsidP="00557D32">
      <w:pPr>
        <w:pStyle w:val="2"/>
      </w:pPr>
      <w:bookmarkStart w:id="18" w:name="_Toc462763038"/>
      <w:r>
        <w:rPr>
          <w:rFonts w:hint="eastAsia"/>
        </w:rPr>
        <w:t>寄存器生效</w:t>
      </w:r>
      <w:r>
        <w:t>时机</w:t>
      </w:r>
      <w:bookmarkEnd w:id="18"/>
    </w:p>
    <w:p w:rsidR="00F60C30" w:rsidRPr="00F60C30" w:rsidRDefault="00C8068E" w:rsidP="00037C4E">
      <w:pPr>
        <w:ind w:firstLine="420"/>
      </w:pPr>
      <w:r>
        <w:rPr>
          <w:rFonts w:hint="eastAsia"/>
        </w:rPr>
        <w:t>在</w:t>
      </w:r>
      <w:r>
        <w:t>开采信号上升沿采样</w:t>
      </w:r>
      <w:proofErr w:type="spellStart"/>
      <w:r w:rsidR="00037C4E">
        <w:rPr>
          <w:rFonts w:hint="eastAsia"/>
        </w:rPr>
        <w:t>multi</w:t>
      </w:r>
      <w:r w:rsidR="00037C4E">
        <w:t>_roi_global_en</w:t>
      </w:r>
      <w:proofErr w:type="spellEnd"/>
      <w:r>
        <w:t>、</w:t>
      </w:r>
      <w:proofErr w:type="spellStart"/>
      <w:r>
        <w:rPr>
          <w:rFonts w:hint="eastAsia"/>
        </w:rPr>
        <w:t>roi_pic_width_mroi</w:t>
      </w:r>
      <w:proofErr w:type="spellEnd"/>
      <w:r>
        <w:rPr>
          <w:rFonts w:hint="eastAsia"/>
        </w:rPr>
        <w:t>和</w:t>
      </w:r>
      <w:r w:rsidR="00037C4E">
        <w:rPr>
          <w:rFonts w:hint="eastAsia"/>
        </w:rPr>
        <w:t>，</w:t>
      </w:r>
      <w:r w:rsidR="00037C4E">
        <w:t>当</w:t>
      </w:r>
      <w:proofErr w:type="spellStart"/>
      <w:r w:rsidR="00037C4E">
        <w:rPr>
          <w:rFonts w:hint="eastAsia"/>
        </w:rPr>
        <w:t>multi</w:t>
      </w:r>
      <w:r w:rsidR="00037C4E">
        <w:t>_roi_global_en</w:t>
      </w:r>
      <w:proofErr w:type="spellEnd"/>
      <w:r w:rsidR="00037C4E">
        <w:t>=1</w:t>
      </w:r>
      <w:r w:rsidR="00037C4E">
        <w:rPr>
          <w:rFonts w:hint="eastAsia"/>
        </w:rPr>
        <w:t>是</w:t>
      </w:r>
      <w:r w:rsidR="00037C4E">
        <w:t>，</w:t>
      </w:r>
      <w:r w:rsidR="00037C4E">
        <w:rPr>
          <w:rFonts w:hint="eastAsia"/>
        </w:rPr>
        <w:t>总</w:t>
      </w:r>
      <w:r w:rsidR="00037C4E">
        <w:t>行宽是</w:t>
      </w:r>
      <w:proofErr w:type="spellStart"/>
      <w:r w:rsidR="00052684">
        <w:t>multi_roi_width</w:t>
      </w:r>
      <w:proofErr w:type="spellEnd"/>
      <w:r w:rsidR="00037C4E">
        <w:rPr>
          <w:rFonts w:hint="eastAsia"/>
        </w:rPr>
        <w:t>，否则</w:t>
      </w:r>
      <w:r w:rsidR="00037C4E">
        <w:t>是</w:t>
      </w:r>
      <w:proofErr w:type="spellStart"/>
      <w:r w:rsidR="00037C4E">
        <w:rPr>
          <w:rFonts w:hint="eastAsia"/>
        </w:rPr>
        <w:t>roi_pic_width_mroi</w:t>
      </w:r>
      <w:proofErr w:type="spellEnd"/>
      <w:r w:rsidR="00037C4E">
        <w:rPr>
          <w:rFonts w:hint="eastAsia"/>
        </w:rPr>
        <w:t>[</w:t>
      </w:r>
      <w:r w:rsidR="00037C4E">
        <w:t>0</w:t>
      </w:r>
      <w:r w:rsidR="00037C4E">
        <w:rPr>
          <w:rFonts w:hint="eastAsia"/>
        </w:rPr>
        <w:t>]</w:t>
      </w:r>
    </w:p>
    <w:p w:rsidR="00FD517C" w:rsidRPr="00F932BF" w:rsidRDefault="00FD517C" w:rsidP="00F932BF"/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19" w:name="_Toc356291571"/>
      <w:bookmarkStart w:id="20" w:name="_Toc462421748"/>
      <w:r>
        <w:rPr>
          <w:rFonts w:hint="eastAsia"/>
        </w:rPr>
        <w:t>模块</w:t>
      </w:r>
      <w:bookmarkEnd w:id="19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 xml:space="preserve">Module </w:t>
      </w:r>
      <w:proofErr w:type="spellStart"/>
      <w:r w:rsidR="009A1238">
        <w:t>Testings</w:t>
      </w:r>
      <w:proofErr w:type="spellEnd"/>
      <w:r w:rsidR="009A1238">
        <w:t>）</w:t>
      </w:r>
      <w:bookmarkEnd w:id="20"/>
    </w:p>
    <w:p w:rsidR="00B76FB9" w:rsidRDefault="00B76FB9" w:rsidP="00B76FB9">
      <w:pPr>
        <w:pStyle w:val="af6"/>
        <w:pageBreakBefore w:val="0"/>
      </w:pPr>
      <w:bookmarkStart w:id="21" w:name="_Toc416438646"/>
      <w:bookmarkStart w:id="22" w:name="_Toc462421749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21"/>
      <w:bookmarkEnd w:id="22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23" w:name="_Toc462421750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23"/>
    </w:p>
    <w:p w:rsidR="00DA465B" w:rsidRDefault="00DA465B" w:rsidP="00904019"/>
    <w:p w:rsidR="00DD26E1" w:rsidRDefault="00DD26E1" w:rsidP="00904019"/>
    <w:p w:rsidR="00DD26E1" w:rsidRDefault="00C30E58" w:rsidP="00DD26E1">
      <w:pPr>
        <w:pStyle w:val="af6"/>
        <w:pageBreakBefore w:val="0"/>
      </w:pPr>
      <w:bookmarkStart w:id="24" w:name="_Toc416438647"/>
      <w:bookmarkStart w:id="25" w:name="_Toc462421751"/>
      <w:r>
        <w:rPr>
          <w:rFonts w:hint="eastAsia"/>
        </w:rPr>
        <w:t>单元测试结果（</w:t>
      </w:r>
      <w:r>
        <w:t xml:space="preserve">Module </w:t>
      </w:r>
      <w:proofErr w:type="spellStart"/>
      <w:r>
        <w:t>Testings</w:t>
      </w:r>
      <w:proofErr w:type="spellEnd"/>
      <w:r>
        <w:t xml:space="preserve"> Result</w:t>
      </w:r>
      <w:r>
        <w:t>）</w:t>
      </w:r>
      <w:bookmarkEnd w:id="24"/>
      <w:bookmarkEnd w:id="25"/>
    </w:p>
    <w:p w:rsidR="00085767" w:rsidRDefault="00085767" w:rsidP="00085767">
      <w:pPr>
        <w:pStyle w:val="af6"/>
        <w:pageBreakBefore w:val="0"/>
      </w:pPr>
      <w:bookmarkStart w:id="26" w:name="_Toc462421752"/>
      <w:r>
        <w:rPr>
          <w:rFonts w:hint="eastAsia"/>
        </w:rPr>
        <w:t>附录（可选）</w:t>
      </w:r>
      <w:bookmarkEnd w:id="26"/>
    </w:p>
    <w:p w:rsidR="00AD422B" w:rsidRDefault="00AD422B"/>
    <w:p w:rsidR="00DD26E1" w:rsidRPr="006E0069" w:rsidRDefault="00DD26E1"/>
    <w:sectPr w:rsidR="00DD26E1" w:rsidRPr="006E0069" w:rsidSect="005F7D91">
      <w:headerReference w:type="default" r:id="rId19"/>
      <w:footerReference w:type="default" r:id="rId20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5F" w:rsidRDefault="0074375F" w:rsidP="00087DEE">
      <w:r>
        <w:separator/>
      </w:r>
    </w:p>
  </w:endnote>
  <w:endnote w:type="continuationSeparator" w:id="0">
    <w:p w:rsidR="0074375F" w:rsidRDefault="0074375F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75F" w:rsidRPr="007774BE" w:rsidRDefault="0074375F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E85472">
      <w:rPr>
        <w:rStyle w:val="af0"/>
        <w:noProof/>
      </w:rPr>
      <w:t>17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E85472">
      <w:rPr>
        <w:rStyle w:val="af0"/>
        <w:noProof/>
      </w:rPr>
      <w:t>17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5F" w:rsidRDefault="0074375F" w:rsidP="00087DEE">
      <w:r>
        <w:separator/>
      </w:r>
    </w:p>
  </w:footnote>
  <w:footnote w:type="continuationSeparator" w:id="0">
    <w:p w:rsidR="0074375F" w:rsidRDefault="0074375F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75F" w:rsidRPr="005B311C" w:rsidRDefault="0074375F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</w:t>
    </w:r>
    <w:r w:rsidR="00E1345A">
      <w:rPr>
        <w:rFonts w:hint="eastAsia"/>
        <w:kern w:val="0"/>
      </w:rPr>
      <w:t xml:space="preserve">                              </w:t>
    </w:r>
    <w:r>
      <w:rPr>
        <w:rFonts w:hint="eastAsia"/>
        <w:kern w:val="0"/>
      </w:rPr>
      <w:t xml:space="preserve"> </w:t>
    </w:r>
    <w:proofErr w:type="spellStart"/>
    <w:r w:rsidR="00E1345A">
      <w:rPr>
        <w:bCs/>
        <w:kern w:val="44"/>
        <w:sz w:val="21"/>
        <w:szCs w:val="21"/>
      </w:rPr>
      <w:t>wrap_rd_logic</w:t>
    </w:r>
    <w:proofErr w:type="spellEnd"/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0D6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780713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1C6CC0"/>
    <w:multiLevelType w:val="hybridMultilevel"/>
    <w:tmpl w:val="E6D4FB50"/>
    <w:lvl w:ilvl="0" w:tplc="188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C4C6B19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7">
    <w:nsid w:val="1D103223"/>
    <w:multiLevelType w:val="hybridMultilevel"/>
    <w:tmpl w:val="3B627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510D77"/>
    <w:multiLevelType w:val="hybridMultilevel"/>
    <w:tmpl w:val="D75447EC"/>
    <w:lvl w:ilvl="0" w:tplc="4ADEAC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FF659DE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0607D2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956F36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9B6E09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D7D78B6"/>
    <w:multiLevelType w:val="hybridMultilevel"/>
    <w:tmpl w:val="55B8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FE4099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05481D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7FE424D"/>
    <w:multiLevelType w:val="hybridMultilevel"/>
    <w:tmpl w:val="743A5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9EC6098"/>
    <w:multiLevelType w:val="hybridMultilevel"/>
    <w:tmpl w:val="B6BC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9820D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FCA7563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7F8E399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14"/>
  </w:num>
  <w:num w:numId="6">
    <w:abstractNumId w:val="17"/>
  </w:num>
  <w:num w:numId="7">
    <w:abstractNumId w:val="12"/>
  </w:num>
  <w:num w:numId="8">
    <w:abstractNumId w:val="20"/>
  </w:num>
  <w:num w:numId="9">
    <w:abstractNumId w:val="16"/>
  </w:num>
  <w:num w:numId="10">
    <w:abstractNumId w:val="2"/>
  </w:num>
  <w:num w:numId="11">
    <w:abstractNumId w:val="22"/>
  </w:num>
  <w:num w:numId="12">
    <w:abstractNumId w:val="8"/>
  </w:num>
  <w:num w:numId="13">
    <w:abstractNumId w:val="10"/>
  </w:num>
  <w:num w:numId="14">
    <w:abstractNumId w:val="23"/>
  </w:num>
  <w:num w:numId="15">
    <w:abstractNumId w:val="1"/>
  </w:num>
  <w:num w:numId="16">
    <w:abstractNumId w:val="18"/>
  </w:num>
  <w:num w:numId="17">
    <w:abstractNumId w:val="3"/>
  </w:num>
  <w:num w:numId="18">
    <w:abstractNumId w:val="19"/>
  </w:num>
  <w:num w:numId="19">
    <w:abstractNumId w:val="13"/>
  </w:num>
  <w:num w:numId="20">
    <w:abstractNumId w:val="7"/>
  </w:num>
  <w:num w:numId="21">
    <w:abstractNumId w:val="9"/>
  </w:num>
  <w:num w:numId="22">
    <w:abstractNumId w:val="24"/>
  </w:num>
  <w:num w:numId="23">
    <w:abstractNumId w:val="21"/>
  </w:num>
  <w:num w:numId="24">
    <w:abstractNumId w:val="15"/>
  </w:num>
  <w:num w:numId="25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435"/>
    <w:rsid w:val="00017804"/>
    <w:rsid w:val="00017BC6"/>
    <w:rsid w:val="00022DC3"/>
    <w:rsid w:val="00022F62"/>
    <w:rsid w:val="000231CA"/>
    <w:rsid w:val="0002461C"/>
    <w:rsid w:val="00025843"/>
    <w:rsid w:val="00027142"/>
    <w:rsid w:val="000301C3"/>
    <w:rsid w:val="00031B00"/>
    <w:rsid w:val="00034543"/>
    <w:rsid w:val="00034C4C"/>
    <w:rsid w:val="00035709"/>
    <w:rsid w:val="00036860"/>
    <w:rsid w:val="00037465"/>
    <w:rsid w:val="00037C4E"/>
    <w:rsid w:val="000407F2"/>
    <w:rsid w:val="000438D8"/>
    <w:rsid w:val="000459FB"/>
    <w:rsid w:val="00047AAB"/>
    <w:rsid w:val="0005153F"/>
    <w:rsid w:val="000522E9"/>
    <w:rsid w:val="00052684"/>
    <w:rsid w:val="00052D58"/>
    <w:rsid w:val="000551C0"/>
    <w:rsid w:val="00056433"/>
    <w:rsid w:val="0006321D"/>
    <w:rsid w:val="00063AEB"/>
    <w:rsid w:val="00064A52"/>
    <w:rsid w:val="00066220"/>
    <w:rsid w:val="00067080"/>
    <w:rsid w:val="00070156"/>
    <w:rsid w:val="0007137C"/>
    <w:rsid w:val="00072B1F"/>
    <w:rsid w:val="00073B69"/>
    <w:rsid w:val="000741CE"/>
    <w:rsid w:val="0008016C"/>
    <w:rsid w:val="00080BFE"/>
    <w:rsid w:val="00081480"/>
    <w:rsid w:val="00082716"/>
    <w:rsid w:val="00082B0B"/>
    <w:rsid w:val="00083E57"/>
    <w:rsid w:val="00085767"/>
    <w:rsid w:val="00087DEE"/>
    <w:rsid w:val="00087E18"/>
    <w:rsid w:val="00090031"/>
    <w:rsid w:val="000901AF"/>
    <w:rsid w:val="00092A54"/>
    <w:rsid w:val="000948D5"/>
    <w:rsid w:val="000950F8"/>
    <w:rsid w:val="000A337E"/>
    <w:rsid w:val="000A3AB1"/>
    <w:rsid w:val="000A439A"/>
    <w:rsid w:val="000A6B09"/>
    <w:rsid w:val="000B000C"/>
    <w:rsid w:val="000B0C25"/>
    <w:rsid w:val="000B1EA9"/>
    <w:rsid w:val="000B3D2A"/>
    <w:rsid w:val="000B3DD9"/>
    <w:rsid w:val="000B553F"/>
    <w:rsid w:val="000B7A33"/>
    <w:rsid w:val="000C0B1B"/>
    <w:rsid w:val="000C189C"/>
    <w:rsid w:val="000C3260"/>
    <w:rsid w:val="000C5B86"/>
    <w:rsid w:val="000C5D97"/>
    <w:rsid w:val="000C6125"/>
    <w:rsid w:val="000C7352"/>
    <w:rsid w:val="000D0C87"/>
    <w:rsid w:val="000D4735"/>
    <w:rsid w:val="000D4F01"/>
    <w:rsid w:val="000D65AB"/>
    <w:rsid w:val="000E070C"/>
    <w:rsid w:val="000E07AA"/>
    <w:rsid w:val="000E07EC"/>
    <w:rsid w:val="000E25F0"/>
    <w:rsid w:val="000E27A7"/>
    <w:rsid w:val="000E384D"/>
    <w:rsid w:val="000E4FF7"/>
    <w:rsid w:val="000F0C64"/>
    <w:rsid w:val="000F2039"/>
    <w:rsid w:val="000F3827"/>
    <w:rsid w:val="000F5992"/>
    <w:rsid w:val="000F6B54"/>
    <w:rsid w:val="000F7D05"/>
    <w:rsid w:val="001004A1"/>
    <w:rsid w:val="00101A01"/>
    <w:rsid w:val="00102F86"/>
    <w:rsid w:val="00104015"/>
    <w:rsid w:val="00105A77"/>
    <w:rsid w:val="001076D6"/>
    <w:rsid w:val="00115047"/>
    <w:rsid w:val="0012064B"/>
    <w:rsid w:val="0012714C"/>
    <w:rsid w:val="00132E0B"/>
    <w:rsid w:val="001359B0"/>
    <w:rsid w:val="00137351"/>
    <w:rsid w:val="00137524"/>
    <w:rsid w:val="00143054"/>
    <w:rsid w:val="00143AD4"/>
    <w:rsid w:val="00144DA3"/>
    <w:rsid w:val="001451E1"/>
    <w:rsid w:val="00145CD9"/>
    <w:rsid w:val="0014794F"/>
    <w:rsid w:val="001506F1"/>
    <w:rsid w:val="0016008A"/>
    <w:rsid w:val="00161E45"/>
    <w:rsid w:val="00163CEB"/>
    <w:rsid w:val="00166851"/>
    <w:rsid w:val="001669D3"/>
    <w:rsid w:val="00166CF2"/>
    <w:rsid w:val="00172030"/>
    <w:rsid w:val="00174D53"/>
    <w:rsid w:val="00176194"/>
    <w:rsid w:val="00177173"/>
    <w:rsid w:val="00180599"/>
    <w:rsid w:val="00182C73"/>
    <w:rsid w:val="00183A35"/>
    <w:rsid w:val="001855F6"/>
    <w:rsid w:val="00185C23"/>
    <w:rsid w:val="001864D5"/>
    <w:rsid w:val="00186ABF"/>
    <w:rsid w:val="00191C74"/>
    <w:rsid w:val="001957E2"/>
    <w:rsid w:val="00195E94"/>
    <w:rsid w:val="0019633D"/>
    <w:rsid w:val="001A173E"/>
    <w:rsid w:val="001A339C"/>
    <w:rsid w:val="001A4297"/>
    <w:rsid w:val="001B01E4"/>
    <w:rsid w:val="001B1CE0"/>
    <w:rsid w:val="001B38A8"/>
    <w:rsid w:val="001B59E0"/>
    <w:rsid w:val="001B7710"/>
    <w:rsid w:val="001B7DCC"/>
    <w:rsid w:val="001C1DAC"/>
    <w:rsid w:val="001C2ACF"/>
    <w:rsid w:val="001C5BEF"/>
    <w:rsid w:val="001C6CB8"/>
    <w:rsid w:val="001D0640"/>
    <w:rsid w:val="001D153B"/>
    <w:rsid w:val="001D22F7"/>
    <w:rsid w:val="001D2524"/>
    <w:rsid w:val="001D4715"/>
    <w:rsid w:val="001D492B"/>
    <w:rsid w:val="001D540B"/>
    <w:rsid w:val="001D6BE0"/>
    <w:rsid w:val="001D6E26"/>
    <w:rsid w:val="001D71FF"/>
    <w:rsid w:val="001E0036"/>
    <w:rsid w:val="001E141B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6731"/>
    <w:rsid w:val="002100A2"/>
    <w:rsid w:val="002109BC"/>
    <w:rsid w:val="00212FC2"/>
    <w:rsid w:val="00214037"/>
    <w:rsid w:val="00220445"/>
    <w:rsid w:val="002215E7"/>
    <w:rsid w:val="002215FF"/>
    <w:rsid w:val="00221627"/>
    <w:rsid w:val="00221C1A"/>
    <w:rsid w:val="00223BD4"/>
    <w:rsid w:val="00224E9A"/>
    <w:rsid w:val="00226D72"/>
    <w:rsid w:val="00227922"/>
    <w:rsid w:val="00230475"/>
    <w:rsid w:val="00231289"/>
    <w:rsid w:val="00233E10"/>
    <w:rsid w:val="00234089"/>
    <w:rsid w:val="00234C96"/>
    <w:rsid w:val="00235FE3"/>
    <w:rsid w:val="002374A7"/>
    <w:rsid w:val="00240158"/>
    <w:rsid w:val="00240645"/>
    <w:rsid w:val="00243114"/>
    <w:rsid w:val="00243D18"/>
    <w:rsid w:val="00243E49"/>
    <w:rsid w:val="00245E4E"/>
    <w:rsid w:val="002516DC"/>
    <w:rsid w:val="00251972"/>
    <w:rsid w:val="00257243"/>
    <w:rsid w:val="00260A5B"/>
    <w:rsid w:val="002612CD"/>
    <w:rsid w:val="00261E8C"/>
    <w:rsid w:val="0026259F"/>
    <w:rsid w:val="00263C07"/>
    <w:rsid w:val="00263FE1"/>
    <w:rsid w:val="002652AD"/>
    <w:rsid w:val="0026571C"/>
    <w:rsid w:val="00267C81"/>
    <w:rsid w:val="00267CB8"/>
    <w:rsid w:val="00267E0C"/>
    <w:rsid w:val="0027589B"/>
    <w:rsid w:val="00275DCF"/>
    <w:rsid w:val="00276A02"/>
    <w:rsid w:val="0028115C"/>
    <w:rsid w:val="002814B6"/>
    <w:rsid w:val="00284A2F"/>
    <w:rsid w:val="00284C49"/>
    <w:rsid w:val="00285CE7"/>
    <w:rsid w:val="00290028"/>
    <w:rsid w:val="0029049D"/>
    <w:rsid w:val="00291CB2"/>
    <w:rsid w:val="00291CD2"/>
    <w:rsid w:val="00296B32"/>
    <w:rsid w:val="002A0883"/>
    <w:rsid w:val="002A2EEC"/>
    <w:rsid w:val="002A407B"/>
    <w:rsid w:val="002A4BE9"/>
    <w:rsid w:val="002A4FC2"/>
    <w:rsid w:val="002A59F2"/>
    <w:rsid w:val="002A67A6"/>
    <w:rsid w:val="002A6883"/>
    <w:rsid w:val="002B0EF2"/>
    <w:rsid w:val="002B21B8"/>
    <w:rsid w:val="002B253D"/>
    <w:rsid w:val="002B27A6"/>
    <w:rsid w:val="002B27F3"/>
    <w:rsid w:val="002B5DDC"/>
    <w:rsid w:val="002B7941"/>
    <w:rsid w:val="002C1229"/>
    <w:rsid w:val="002C3069"/>
    <w:rsid w:val="002C3E4D"/>
    <w:rsid w:val="002C41A0"/>
    <w:rsid w:val="002C4242"/>
    <w:rsid w:val="002C54E5"/>
    <w:rsid w:val="002C594A"/>
    <w:rsid w:val="002C6AB6"/>
    <w:rsid w:val="002D2838"/>
    <w:rsid w:val="002D6843"/>
    <w:rsid w:val="002D6F79"/>
    <w:rsid w:val="002E1136"/>
    <w:rsid w:val="002E3EAD"/>
    <w:rsid w:val="002E4604"/>
    <w:rsid w:val="002E48A4"/>
    <w:rsid w:val="002E4C4F"/>
    <w:rsid w:val="002F1C34"/>
    <w:rsid w:val="002F6F9C"/>
    <w:rsid w:val="00300299"/>
    <w:rsid w:val="003023B0"/>
    <w:rsid w:val="0030260F"/>
    <w:rsid w:val="00302BA8"/>
    <w:rsid w:val="0030384E"/>
    <w:rsid w:val="003057AB"/>
    <w:rsid w:val="00305B4D"/>
    <w:rsid w:val="003109B3"/>
    <w:rsid w:val="00313606"/>
    <w:rsid w:val="00315CC1"/>
    <w:rsid w:val="003163AA"/>
    <w:rsid w:val="00322B62"/>
    <w:rsid w:val="00323300"/>
    <w:rsid w:val="00323B4D"/>
    <w:rsid w:val="0032419B"/>
    <w:rsid w:val="00324F88"/>
    <w:rsid w:val="00326144"/>
    <w:rsid w:val="00327C23"/>
    <w:rsid w:val="00330296"/>
    <w:rsid w:val="00335DD7"/>
    <w:rsid w:val="00336AC0"/>
    <w:rsid w:val="00341F90"/>
    <w:rsid w:val="003434D9"/>
    <w:rsid w:val="00343EBF"/>
    <w:rsid w:val="00344583"/>
    <w:rsid w:val="003453E6"/>
    <w:rsid w:val="003467C1"/>
    <w:rsid w:val="00352119"/>
    <w:rsid w:val="00352871"/>
    <w:rsid w:val="00356650"/>
    <w:rsid w:val="0035760A"/>
    <w:rsid w:val="00363001"/>
    <w:rsid w:val="003652B5"/>
    <w:rsid w:val="003658D4"/>
    <w:rsid w:val="00365BDB"/>
    <w:rsid w:val="0037332B"/>
    <w:rsid w:val="00374698"/>
    <w:rsid w:val="00375A71"/>
    <w:rsid w:val="00376D75"/>
    <w:rsid w:val="00376F5E"/>
    <w:rsid w:val="00380F68"/>
    <w:rsid w:val="00383B6B"/>
    <w:rsid w:val="00385D94"/>
    <w:rsid w:val="00390CED"/>
    <w:rsid w:val="00393C0C"/>
    <w:rsid w:val="00395571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F81"/>
    <w:rsid w:val="003B43A6"/>
    <w:rsid w:val="003B77BB"/>
    <w:rsid w:val="003C16BB"/>
    <w:rsid w:val="003C7487"/>
    <w:rsid w:val="003C7E39"/>
    <w:rsid w:val="003D16E2"/>
    <w:rsid w:val="003D1785"/>
    <w:rsid w:val="003D2CE0"/>
    <w:rsid w:val="003D310C"/>
    <w:rsid w:val="003D4AEA"/>
    <w:rsid w:val="003E39CA"/>
    <w:rsid w:val="003E39CC"/>
    <w:rsid w:val="003E6C6A"/>
    <w:rsid w:val="003E71BB"/>
    <w:rsid w:val="003F00AB"/>
    <w:rsid w:val="003F56EA"/>
    <w:rsid w:val="003F71C8"/>
    <w:rsid w:val="00403E5A"/>
    <w:rsid w:val="00404084"/>
    <w:rsid w:val="00404B74"/>
    <w:rsid w:val="00406470"/>
    <w:rsid w:val="00406B70"/>
    <w:rsid w:val="004072E6"/>
    <w:rsid w:val="00407F00"/>
    <w:rsid w:val="004105D1"/>
    <w:rsid w:val="00412636"/>
    <w:rsid w:val="00413FB3"/>
    <w:rsid w:val="00414F77"/>
    <w:rsid w:val="00415CF6"/>
    <w:rsid w:val="004162E9"/>
    <w:rsid w:val="004200ED"/>
    <w:rsid w:val="00421D90"/>
    <w:rsid w:val="00430B77"/>
    <w:rsid w:val="00431BCC"/>
    <w:rsid w:val="004327A4"/>
    <w:rsid w:val="00433416"/>
    <w:rsid w:val="004374D7"/>
    <w:rsid w:val="0044097B"/>
    <w:rsid w:val="00441534"/>
    <w:rsid w:val="00442000"/>
    <w:rsid w:val="004453D4"/>
    <w:rsid w:val="00447B5C"/>
    <w:rsid w:val="00450560"/>
    <w:rsid w:val="00450979"/>
    <w:rsid w:val="00450BBB"/>
    <w:rsid w:val="00453763"/>
    <w:rsid w:val="00455260"/>
    <w:rsid w:val="0046256F"/>
    <w:rsid w:val="00463979"/>
    <w:rsid w:val="004640E9"/>
    <w:rsid w:val="004646AB"/>
    <w:rsid w:val="00466270"/>
    <w:rsid w:val="00466B59"/>
    <w:rsid w:val="00467E15"/>
    <w:rsid w:val="0047079C"/>
    <w:rsid w:val="00472E08"/>
    <w:rsid w:val="00474CB2"/>
    <w:rsid w:val="00475085"/>
    <w:rsid w:val="00475275"/>
    <w:rsid w:val="0047537F"/>
    <w:rsid w:val="00476C66"/>
    <w:rsid w:val="00484D7A"/>
    <w:rsid w:val="0048689B"/>
    <w:rsid w:val="004878FC"/>
    <w:rsid w:val="00490D01"/>
    <w:rsid w:val="0049320F"/>
    <w:rsid w:val="00495829"/>
    <w:rsid w:val="00496E9C"/>
    <w:rsid w:val="0049747C"/>
    <w:rsid w:val="004A3E75"/>
    <w:rsid w:val="004A42C3"/>
    <w:rsid w:val="004A5AD3"/>
    <w:rsid w:val="004A676A"/>
    <w:rsid w:val="004A696E"/>
    <w:rsid w:val="004A6C2E"/>
    <w:rsid w:val="004B0232"/>
    <w:rsid w:val="004B1934"/>
    <w:rsid w:val="004B31C3"/>
    <w:rsid w:val="004B3BC9"/>
    <w:rsid w:val="004C045D"/>
    <w:rsid w:val="004C213F"/>
    <w:rsid w:val="004C6B18"/>
    <w:rsid w:val="004C7E95"/>
    <w:rsid w:val="004D054C"/>
    <w:rsid w:val="004D0B47"/>
    <w:rsid w:val="004D1A9E"/>
    <w:rsid w:val="004D1BBA"/>
    <w:rsid w:val="004D208A"/>
    <w:rsid w:val="004E1741"/>
    <w:rsid w:val="004E25D8"/>
    <w:rsid w:val="004F25C4"/>
    <w:rsid w:val="004F3B3D"/>
    <w:rsid w:val="004F550A"/>
    <w:rsid w:val="004F5B81"/>
    <w:rsid w:val="004F6574"/>
    <w:rsid w:val="004F74E4"/>
    <w:rsid w:val="0050038E"/>
    <w:rsid w:val="00503A3E"/>
    <w:rsid w:val="00506869"/>
    <w:rsid w:val="00506A38"/>
    <w:rsid w:val="0051203D"/>
    <w:rsid w:val="00512AEE"/>
    <w:rsid w:val="00513066"/>
    <w:rsid w:val="00513240"/>
    <w:rsid w:val="0051590C"/>
    <w:rsid w:val="00517A2F"/>
    <w:rsid w:val="00517FBF"/>
    <w:rsid w:val="005207C4"/>
    <w:rsid w:val="005250BA"/>
    <w:rsid w:val="005252EE"/>
    <w:rsid w:val="00525A38"/>
    <w:rsid w:val="00527842"/>
    <w:rsid w:val="00530BA0"/>
    <w:rsid w:val="00533412"/>
    <w:rsid w:val="005341EE"/>
    <w:rsid w:val="00535232"/>
    <w:rsid w:val="00537584"/>
    <w:rsid w:val="005376B2"/>
    <w:rsid w:val="00537DF0"/>
    <w:rsid w:val="00540618"/>
    <w:rsid w:val="005408B8"/>
    <w:rsid w:val="0054471E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57D32"/>
    <w:rsid w:val="005602D2"/>
    <w:rsid w:val="00561875"/>
    <w:rsid w:val="00564E15"/>
    <w:rsid w:val="00567117"/>
    <w:rsid w:val="00567D41"/>
    <w:rsid w:val="00570273"/>
    <w:rsid w:val="0057072E"/>
    <w:rsid w:val="00570738"/>
    <w:rsid w:val="00573228"/>
    <w:rsid w:val="00573991"/>
    <w:rsid w:val="00575659"/>
    <w:rsid w:val="00575752"/>
    <w:rsid w:val="0057722E"/>
    <w:rsid w:val="0058685B"/>
    <w:rsid w:val="00587530"/>
    <w:rsid w:val="00590E76"/>
    <w:rsid w:val="00592EFB"/>
    <w:rsid w:val="00592F81"/>
    <w:rsid w:val="00593616"/>
    <w:rsid w:val="005972B3"/>
    <w:rsid w:val="005978E2"/>
    <w:rsid w:val="005A173E"/>
    <w:rsid w:val="005A22F2"/>
    <w:rsid w:val="005A2B8B"/>
    <w:rsid w:val="005A2C6A"/>
    <w:rsid w:val="005A459E"/>
    <w:rsid w:val="005A4942"/>
    <w:rsid w:val="005A628A"/>
    <w:rsid w:val="005A7A0B"/>
    <w:rsid w:val="005B06C8"/>
    <w:rsid w:val="005B09AB"/>
    <w:rsid w:val="005B311C"/>
    <w:rsid w:val="005B38BC"/>
    <w:rsid w:val="005B4712"/>
    <w:rsid w:val="005B575C"/>
    <w:rsid w:val="005B68DF"/>
    <w:rsid w:val="005B7BE0"/>
    <w:rsid w:val="005C034C"/>
    <w:rsid w:val="005C22DD"/>
    <w:rsid w:val="005C28F4"/>
    <w:rsid w:val="005C291B"/>
    <w:rsid w:val="005C2B68"/>
    <w:rsid w:val="005C3688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32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25FB"/>
    <w:rsid w:val="00603E38"/>
    <w:rsid w:val="00605332"/>
    <w:rsid w:val="006069F8"/>
    <w:rsid w:val="00607B20"/>
    <w:rsid w:val="00611B8B"/>
    <w:rsid w:val="00611D10"/>
    <w:rsid w:val="00613AC9"/>
    <w:rsid w:val="006163DE"/>
    <w:rsid w:val="006165C0"/>
    <w:rsid w:val="00616C6D"/>
    <w:rsid w:val="00617675"/>
    <w:rsid w:val="00620537"/>
    <w:rsid w:val="00620889"/>
    <w:rsid w:val="00620C87"/>
    <w:rsid w:val="006217A3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3736C"/>
    <w:rsid w:val="0064016D"/>
    <w:rsid w:val="006407E7"/>
    <w:rsid w:val="006409E8"/>
    <w:rsid w:val="00641368"/>
    <w:rsid w:val="0064180B"/>
    <w:rsid w:val="00644F27"/>
    <w:rsid w:val="00645012"/>
    <w:rsid w:val="006451AB"/>
    <w:rsid w:val="00652470"/>
    <w:rsid w:val="006530FF"/>
    <w:rsid w:val="00653218"/>
    <w:rsid w:val="00655588"/>
    <w:rsid w:val="0065561A"/>
    <w:rsid w:val="00656736"/>
    <w:rsid w:val="00662C85"/>
    <w:rsid w:val="00667283"/>
    <w:rsid w:val="0067061E"/>
    <w:rsid w:val="0067146A"/>
    <w:rsid w:val="00672235"/>
    <w:rsid w:val="0067510E"/>
    <w:rsid w:val="006763B6"/>
    <w:rsid w:val="00676C2E"/>
    <w:rsid w:val="006821DF"/>
    <w:rsid w:val="00682300"/>
    <w:rsid w:val="00682A1B"/>
    <w:rsid w:val="00683402"/>
    <w:rsid w:val="00683DA9"/>
    <w:rsid w:val="00686B9C"/>
    <w:rsid w:val="0069052F"/>
    <w:rsid w:val="0069055B"/>
    <w:rsid w:val="006911F9"/>
    <w:rsid w:val="0069287D"/>
    <w:rsid w:val="006A0F7A"/>
    <w:rsid w:val="006A3013"/>
    <w:rsid w:val="006A4C8F"/>
    <w:rsid w:val="006A57A6"/>
    <w:rsid w:val="006B1A28"/>
    <w:rsid w:val="006B2A15"/>
    <w:rsid w:val="006B4582"/>
    <w:rsid w:val="006B56ED"/>
    <w:rsid w:val="006B61F4"/>
    <w:rsid w:val="006B6542"/>
    <w:rsid w:val="006B6AE1"/>
    <w:rsid w:val="006B6B43"/>
    <w:rsid w:val="006B7D34"/>
    <w:rsid w:val="006C05B1"/>
    <w:rsid w:val="006C15E4"/>
    <w:rsid w:val="006C36A2"/>
    <w:rsid w:val="006C671A"/>
    <w:rsid w:val="006D2570"/>
    <w:rsid w:val="006D2E5E"/>
    <w:rsid w:val="006D697F"/>
    <w:rsid w:val="006E0069"/>
    <w:rsid w:val="006E022F"/>
    <w:rsid w:val="006E044F"/>
    <w:rsid w:val="006E0EAF"/>
    <w:rsid w:val="006E58B6"/>
    <w:rsid w:val="006E5AD7"/>
    <w:rsid w:val="006E7124"/>
    <w:rsid w:val="006F1934"/>
    <w:rsid w:val="006F206A"/>
    <w:rsid w:val="006F57BE"/>
    <w:rsid w:val="006F5976"/>
    <w:rsid w:val="006F7646"/>
    <w:rsid w:val="00700CF8"/>
    <w:rsid w:val="007049C6"/>
    <w:rsid w:val="00704DF1"/>
    <w:rsid w:val="00705EE4"/>
    <w:rsid w:val="007077AB"/>
    <w:rsid w:val="00707CBB"/>
    <w:rsid w:val="007104BA"/>
    <w:rsid w:val="00712029"/>
    <w:rsid w:val="0071298C"/>
    <w:rsid w:val="007134A2"/>
    <w:rsid w:val="00714939"/>
    <w:rsid w:val="00717AFC"/>
    <w:rsid w:val="00720675"/>
    <w:rsid w:val="007219DE"/>
    <w:rsid w:val="00721F6E"/>
    <w:rsid w:val="00722DDD"/>
    <w:rsid w:val="007339BB"/>
    <w:rsid w:val="007343DA"/>
    <w:rsid w:val="007347B9"/>
    <w:rsid w:val="00740813"/>
    <w:rsid w:val="0074375F"/>
    <w:rsid w:val="00743C19"/>
    <w:rsid w:val="007452F0"/>
    <w:rsid w:val="0075000B"/>
    <w:rsid w:val="0075071A"/>
    <w:rsid w:val="007531C4"/>
    <w:rsid w:val="007538E6"/>
    <w:rsid w:val="007555DB"/>
    <w:rsid w:val="00755984"/>
    <w:rsid w:val="00764809"/>
    <w:rsid w:val="007648A2"/>
    <w:rsid w:val="00764A9F"/>
    <w:rsid w:val="00764D84"/>
    <w:rsid w:val="0077080B"/>
    <w:rsid w:val="007719EA"/>
    <w:rsid w:val="00772B9C"/>
    <w:rsid w:val="00772E52"/>
    <w:rsid w:val="00776C43"/>
    <w:rsid w:val="007774BE"/>
    <w:rsid w:val="00782178"/>
    <w:rsid w:val="00782EE3"/>
    <w:rsid w:val="007833C5"/>
    <w:rsid w:val="00785745"/>
    <w:rsid w:val="00791877"/>
    <w:rsid w:val="00794F98"/>
    <w:rsid w:val="00795768"/>
    <w:rsid w:val="007A2C0E"/>
    <w:rsid w:val="007A3894"/>
    <w:rsid w:val="007A3A49"/>
    <w:rsid w:val="007B32A0"/>
    <w:rsid w:val="007B5838"/>
    <w:rsid w:val="007B6669"/>
    <w:rsid w:val="007C068C"/>
    <w:rsid w:val="007C3C1A"/>
    <w:rsid w:val="007C4AA1"/>
    <w:rsid w:val="007C4BB3"/>
    <w:rsid w:val="007C7B0A"/>
    <w:rsid w:val="007D07FC"/>
    <w:rsid w:val="007D1CF9"/>
    <w:rsid w:val="007D290A"/>
    <w:rsid w:val="007D527E"/>
    <w:rsid w:val="007D7537"/>
    <w:rsid w:val="007E1AB1"/>
    <w:rsid w:val="007E3A7B"/>
    <w:rsid w:val="007F0293"/>
    <w:rsid w:val="007F1957"/>
    <w:rsid w:val="007F21D6"/>
    <w:rsid w:val="007F3239"/>
    <w:rsid w:val="007F783D"/>
    <w:rsid w:val="00802082"/>
    <w:rsid w:val="008024A0"/>
    <w:rsid w:val="00804664"/>
    <w:rsid w:val="00805054"/>
    <w:rsid w:val="008068F0"/>
    <w:rsid w:val="008116B1"/>
    <w:rsid w:val="00815087"/>
    <w:rsid w:val="008150BB"/>
    <w:rsid w:val="00822813"/>
    <w:rsid w:val="00823287"/>
    <w:rsid w:val="008239C4"/>
    <w:rsid w:val="00823EC2"/>
    <w:rsid w:val="00824FAE"/>
    <w:rsid w:val="0082661E"/>
    <w:rsid w:val="00830BFE"/>
    <w:rsid w:val="00832D35"/>
    <w:rsid w:val="00834415"/>
    <w:rsid w:val="008402D4"/>
    <w:rsid w:val="0084372F"/>
    <w:rsid w:val="00843E89"/>
    <w:rsid w:val="00844BCD"/>
    <w:rsid w:val="00846B2A"/>
    <w:rsid w:val="00852D4A"/>
    <w:rsid w:val="00857872"/>
    <w:rsid w:val="00857C20"/>
    <w:rsid w:val="00860473"/>
    <w:rsid w:val="00860A47"/>
    <w:rsid w:val="00862BF5"/>
    <w:rsid w:val="008637DC"/>
    <w:rsid w:val="00863CE7"/>
    <w:rsid w:val="0086583B"/>
    <w:rsid w:val="00865B90"/>
    <w:rsid w:val="00866183"/>
    <w:rsid w:val="00871103"/>
    <w:rsid w:val="008729B0"/>
    <w:rsid w:val="0088046F"/>
    <w:rsid w:val="00884E9C"/>
    <w:rsid w:val="0088673E"/>
    <w:rsid w:val="00887D9E"/>
    <w:rsid w:val="008911AE"/>
    <w:rsid w:val="00893071"/>
    <w:rsid w:val="008930AD"/>
    <w:rsid w:val="0089480C"/>
    <w:rsid w:val="00894E64"/>
    <w:rsid w:val="00895873"/>
    <w:rsid w:val="008970E3"/>
    <w:rsid w:val="008A0C7C"/>
    <w:rsid w:val="008A100B"/>
    <w:rsid w:val="008A1FF4"/>
    <w:rsid w:val="008A318F"/>
    <w:rsid w:val="008A5447"/>
    <w:rsid w:val="008A6103"/>
    <w:rsid w:val="008A6CAF"/>
    <w:rsid w:val="008A7059"/>
    <w:rsid w:val="008B0B7F"/>
    <w:rsid w:val="008B0F3D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092A"/>
    <w:rsid w:val="008D54B7"/>
    <w:rsid w:val="008E2B05"/>
    <w:rsid w:val="008F0D37"/>
    <w:rsid w:val="008F165D"/>
    <w:rsid w:val="008F28D6"/>
    <w:rsid w:val="008F616D"/>
    <w:rsid w:val="008F7B5E"/>
    <w:rsid w:val="008F7C68"/>
    <w:rsid w:val="00900CC4"/>
    <w:rsid w:val="00901035"/>
    <w:rsid w:val="0090151D"/>
    <w:rsid w:val="00901792"/>
    <w:rsid w:val="00904019"/>
    <w:rsid w:val="00904920"/>
    <w:rsid w:val="00905C80"/>
    <w:rsid w:val="009060EC"/>
    <w:rsid w:val="00906EA2"/>
    <w:rsid w:val="009103FF"/>
    <w:rsid w:val="00916350"/>
    <w:rsid w:val="00921F23"/>
    <w:rsid w:val="00924886"/>
    <w:rsid w:val="00931615"/>
    <w:rsid w:val="00933CA8"/>
    <w:rsid w:val="00935850"/>
    <w:rsid w:val="00935E21"/>
    <w:rsid w:val="00937449"/>
    <w:rsid w:val="00940712"/>
    <w:rsid w:val="009438C2"/>
    <w:rsid w:val="0094488B"/>
    <w:rsid w:val="0094518F"/>
    <w:rsid w:val="0094571A"/>
    <w:rsid w:val="0094603F"/>
    <w:rsid w:val="00950B87"/>
    <w:rsid w:val="0095153C"/>
    <w:rsid w:val="009556DA"/>
    <w:rsid w:val="00956173"/>
    <w:rsid w:val="00957655"/>
    <w:rsid w:val="009576BA"/>
    <w:rsid w:val="00957DB5"/>
    <w:rsid w:val="0096065A"/>
    <w:rsid w:val="009624F0"/>
    <w:rsid w:val="00963368"/>
    <w:rsid w:val="0096374D"/>
    <w:rsid w:val="00963E29"/>
    <w:rsid w:val="00964EE4"/>
    <w:rsid w:val="00964FD8"/>
    <w:rsid w:val="00965AFF"/>
    <w:rsid w:val="00967DD0"/>
    <w:rsid w:val="009728FD"/>
    <w:rsid w:val="00975425"/>
    <w:rsid w:val="00976B80"/>
    <w:rsid w:val="0097762E"/>
    <w:rsid w:val="00977CCA"/>
    <w:rsid w:val="00977D58"/>
    <w:rsid w:val="0098042E"/>
    <w:rsid w:val="0098145D"/>
    <w:rsid w:val="00981BBD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A1238"/>
    <w:rsid w:val="009B26C3"/>
    <w:rsid w:val="009B371F"/>
    <w:rsid w:val="009B3F64"/>
    <w:rsid w:val="009C1229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D46A5"/>
    <w:rsid w:val="009E15AF"/>
    <w:rsid w:val="009E3A30"/>
    <w:rsid w:val="009E3DA7"/>
    <w:rsid w:val="009E50A0"/>
    <w:rsid w:val="009E7271"/>
    <w:rsid w:val="009F27EE"/>
    <w:rsid w:val="009F58B2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461A"/>
    <w:rsid w:val="00A15055"/>
    <w:rsid w:val="00A1519D"/>
    <w:rsid w:val="00A22149"/>
    <w:rsid w:val="00A2265A"/>
    <w:rsid w:val="00A2621F"/>
    <w:rsid w:val="00A3511C"/>
    <w:rsid w:val="00A37748"/>
    <w:rsid w:val="00A42698"/>
    <w:rsid w:val="00A43804"/>
    <w:rsid w:val="00A47250"/>
    <w:rsid w:val="00A50E2D"/>
    <w:rsid w:val="00A5112C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457E"/>
    <w:rsid w:val="00A65D1B"/>
    <w:rsid w:val="00A67534"/>
    <w:rsid w:val="00A70C11"/>
    <w:rsid w:val="00A71313"/>
    <w:rsid w:val="00A73602"/>
    <w:rsid w:val="00A749E6"/>
    <w:rsid w:val="00A74F4D"/>
    <w:rsid w:val="00A774D1"/>
    <w:rsid w:val="00A77BC2"/>
    <w:rsid w:val="00A802E0"/>
    <w:rsid w:val="00A80843"/>
    <w:rsid w:val="00A80921"/>
    <w:rsid w:val="00A841E9"/>
    <w:rsid w:val="00A84273"/>
    <w:rsid w:val="00A90132"/>
    <w:rsid w:val="00A9067B"/>
    <w:rsid w:val="00A90784"/>
    <w:rsid w:val="00A9489E"/>
    <w:rsid w:val="00A95359"/>
    <w:rsid w:val="00AA0DFD"/>
    <w:rsid w:val="00AA1685"/>
    <w:rsid w:val="00AA21FA"/>
    <w:rsid w:val="00AA240A"/>
    <w:rsid w:val="00AA3B08"/>
    <w:rsid w:val="00AA3D95"/>
    <w:rsid w:val="00AA76D3"/>
    <w:rsid w:val="00AA78D7"/>
    <w:rsid w:val="00AB2DE8"/>
    <w:rsid w:val="00AC0598"/>
    <w:rsid w:val="00AC0C2D"/>
    <w:rsid w:val="00AC54A1"/>
    <w:rsid w:val="00AC59C4"/>
    <w:rsid w:val="00AD2853"/>
    <w:rsid w:val="00AD422B"/>
    <w:rsid w:val="00AD4F73"/>
    <w:rsid w:val="00AD7E90"/>
    <w:rsid w:val="00AD7EC9"/>
    <w:rsid w:val="00AE4409"/>
    <w:rsid w:val="00AF3168"/>
    <w:rsid w:val="00AF31BC"/>
    <w:rsid w:val="00AF3778"/>
    <w:rsid w:val="00AF3DF2"/>
    <w:rsid w:val="00AF794E"/>
    <w:rsid w:val="00B0197D"/>
    <w:rsid w:val="00B01EAC"/>
    <w:rsid w:val="00B020E6"/>
    <w:rsid w:val="00B038F7"/>
    <w:rsid w:val="00B03C87"/>
    <w:rsid w:val="00B03EE9"/>
    <w:rsid w:val="00B13B48"/>
    <w:rsid w:val="00B153D4"/>
    <w:rsid w:val="00B20C72"/>
    <w:rsid w:val="00B21226"/>
    <w:rsid w:val="00B24742"/>
    <w:rsid w:val="00B247DB"/>
    <w:rsid w:val="00B269E4"/>
    <w:rsid w:val="00B27E9C"/>
    <w:rsid w:val="00B302B2"/>
    <w:rsid w:val="00B31F80"/>
    <w:rsid w:val="00B327F3"/>
    <w:rsid w:val="00B347E5"/>
    <w:rsid w:val="00B35102"/>
    <w:rsid w:val="00B35677"/>
    <w:rsid w:val="00B41317"/>
    <w:rsid w:val="00B41B28"/>
    <w:rsid w:val="00B4736C"/>
    <w:rsid w:val="00B50AE0"/>
    <w:rsid w:val="00B52176"/>
    <w:rsid w:val="00B5276E"/>
    <w:rsid w:val="00B54F8A"/>
    <w:rsid w:val="00B5561A"/>
    <w:rsid w:val="00B557FD"/>
    <w:rsid w:val="00B567AD"/>
    <w:rsid w:val="00B56C52"/>
    <w:rsid w:val="00B574C5"/>
    <w:rsid w:val="00B57E36"/>
    <w:rsid w:val="00B60CBF"/>
    <w:rsid w:val="00B60D9E"/>
    <w:rsid w:val="00B616E6"/>
    <w:rsid w:val="00B62ECC"/>
    <w:rsid w:val="00B64AAC"/>
    <w:rsid w:val="00B67561"/>
    <w:rsid w:val="00B73FFF"/>
    <w:rsid w:val="00B76FB9"/>
    <w:rsid w:val="00B807C8"/>
    <w:rsid w:val="00B8194D"/>
    <w:rsid w:val="00B822C6"/>
    <w:rsid w:val="00B826D4"/>
    <w:rsid w:val="00B83B49"/>
    <w:rsid w:val="00B849F1"/>
    <w:rsid w:val="00B860FE"/>
    <w:rsid w:val="00B8757F"/>
    <w:rsid w:val="00B87C2B"/>
    <w:rsid w:val="00B91998"/>
    <w:rsid w:val="00B92827"/>
    <w:rsid w:val="00B95E23"/>
    <w:rsid w:val="00B9789F"/>
    <w:rsid w:val="00BA537F"/>
    <w:rsid w:val="00BB13CA"/>
    <w:rsid w:val="00BB21CE"/>
    <w:rsid w:val="00BB436B"/>
    <w:rsid w:val="00BB495B"/>
    <w:rsid w:val="00BB6C60"/>
    <w:rsid w:val="00BC083F"/>
    <w:rsid w:val="00BC0DDD"/>
    <w:rsid w:val="00BC2AA5"/>
    <w:rsid w:val="00BC4834"/>
    <w:rsid w:val="00BC565F"/>
    <w:rsid w:val="00BD07BE"/>
    <w:rsid w:val="00BD3A43"/>
    <w:rsid w:val="00BD44B7"/>
    <w:rsid w:val="00BD5371"/>
    <w:rsid w:val="00BD54DD"/>
    <w:rsid w:val="00BD79B3"/>
    <w:rsid w:val="00BE0D73"/>
    <w:rsid w:val="00BE727A"/>
    <w:rsid w:val="00BE73A4"/>
    <w:rsid w:val="00BF28E5"/>
    <w:rsid w:val="00BF432E"/>
    <w:rsid w:val="00BF742A"/>
    <w:rsid w:val="00C01D2B"/>
    <w:rsid w:val="00C02022"/>
    <w:rsid w:val="00C033CD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6777"/>
    <w:rsid w:val="00C30E58"/>
    <w:rsid w:val="00C3271A"/>
    <w:rsid w:val="00C33AA9"/>
    <w:rsid w:val="00C33C94"/>
    <w:rsid w:val="00C34167"/>
    <w:rsid w:val="00C3472E"/>
    <w:rsid w:val="00C35EE8"/>
    <w:rsid w:val="00C3777B"/>
    <w:rsid w:val="00C37A16"/>
    <w:rsid w:val="00C4064C"/>
    <w:rsid w:val="00C40748"/>
    <w:rsid w:val="00C40904"/>
    <w:rsid w:val="00C42175"/>
    <w:rsid w:val="00C42619"/>
    <w:rsid w:val="00C46C9B"/>
    <w:rsid w:val="00C517CA"/>
    <w:rsid w:val="00C54702"/>
    <w:rsid w:val="00C550FF"/>
    <w:rsid w:val="00C56C3B"/>
    <w:rsid w:val="00C56C4F"/>
    <w:rsid w:val="00C57112"/>
    <w:rsid w:val="00C63304"/>
    <w:rsid w:val="00C638F5"/>
    <w:rsid w:val="00C7295D"/>
    <w:rsid w:val="00C72A03"/>
    <w:rsid w:val="00C72DCE"/>
    <w:rsid w:val="00C73784"/>
    <w:rsid w:val="00C76695"/>
    <w:rsid w:val="00C8068E"/>
    <w:rsid w:val="00C80B35"/>
    <w:rsid w:val="00C829B7"/>
    <w:rsid w:val="00C864E8"/>
    <w:rsid w:val="00C92431"/>
    <w:rsid w:val="00C930FC"/>
    <w:rsid w:val="00C93399"/>
    <w:rsid w:val="00C93576"/>
    <w:rsid w:val="00C94911"/>
    <w:rsid w:val="00C9529F"/>
    <w:rsid w:val="00C95B7D"/>
    <w:rsid w:val="00C964BA"/>
    <w:rsid w:val="00C9736E"/>
    <w:rsid w:val="00CA056D"/>
    <w:rsid w:val="00CA1357"/>
    <w:rsid w:val="00CA141F"/>
    <w:rsid w:val="00CA3030"/>
    <w:rsid w:val="00CA3424"/>
    <w:rsid w:val="00CA3D18"/>
    <w:rsid w:val="00CA3F3E"/>
    <w:rsid w:val="00CA4AAD"/>
    <w:rsid w:val="00CA5C34"/>
    <w:rsid w:val="00CB15B0"/>
    <w:rsid w:val="00CB243C"/>
    <w:rsid w:val="00CB4C73"/>
    <w:rsid w:val="00CB5C13"/>
    <w:rsid w:val="00CB6CE5"/>
    <w:rsid w:val="00CB6EA8"/>
    <w:rsid w:val="00CB790F"/>
    <w:rsid w:val="00CC0991"/>
    <w:rsid w:val="00CC2843"/>
    <w:rsid w:val="00CC605F"/>
    <w:rsid w:val="00CC6310"/>
    <w:rsid w:val="00CC76F2"/>
    <w:rsid w:val="00CC77CE"/>
    <w:rsid w:val="00CE117E"/>
    <w:rsid w:val="00CE11D7"/>
    <w:rsid w:val="00CE2EAA"/>
    <w:rsid w:val="00CE3A34"/>
    <w:rsid w:val="00CE3F50"/>
    <w:rsid w:val="00CE4D68"/>
    <w:rsid w:val="00CE51FF"/>
    <w:rsid w:val="00CE7A84"/>
    <w:rsid w:val="00CF1424"/>
    <w:rsid w:val="00CF2FC6"/>
    <w:rsid w:val="00CF316A"/>
    <w:rsid w:val="00CF340D"/>
    <w:rsid w:val="00CF368C"/>
    <w:rsid w:val="00D010DD"/>
    <w:rsid w:val="00D020EE"/>
    <w:rsid w:val="00D0522E"/>
    <w:rsid w:val="00D07A71"/>
    <w:rsid w:val="00D07AC6"/>
    <w:rsid w:val="00D1034F"/>
    <w:rsid w:val="00D13C66"/>
    <w:rsid w:val="00D14020"/>
    <w:rsid w:val="00D143FC"/>
    <w:rsid w:val="00D1555C"/>
    <w:rsid w:val="00D161B4"/>
    <w:rsid w:val="00D17CDB"/>
    <w:rsid w:val="00D22386"/>
    <w:rsid w:val="00D23018"/>
    <w:rsid w:val="00D26778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47A73"/>
    <w:rsid w:val="00D50376"/>
    <w:rsid w:val="00D51EE9"/>
    <w:rsid w:val="00D5311D"/>
    <w:rsid w:val="00D61166"/>
    <w:rsid w:val="00D64AC0"/>
    <w:rsid w:val="00D64C46"/>
    <w:rsid w:val="00D65625"/>
    <w:rsid w:val="00D70784"/>
    <w:rsid w:val="00D8595F"/>
    <w:rsid w:val="00D85A3C"/>
    <w:rsid w:val="00D86667"/>
    <w:rsid w:val="00D900FD"/>
    <w:rsid w:val="00D937B4"/>
    <w:rsid w:val="00D94921"/>
    <w:rsid w:val="00D94E1E"/>
    <w:rsid w:val="00D95F67"/>
    <w:rsid w:val="00D96891"/>
    <w:rsid w:val="00D97DBE"/>
    <w:rsid w:val="00DA0ABA"/>
    <w:rsid w:val="00DA262E"/>
    <w:rsid w:val="00DA2D77"/>
    <w:rsid w:val="00DA39B3"/>
    <w:rsid w:val="00DA465B"/>
    <w:rsid w:val="00DA52E2"/>
    <w:rsid w:val="00DB28F5"/>
    <w:rsid w:val="00DB3AA7"/>
    <w:rsid w:val="00DC0EB1"/>
    <w:rsid w:val="00DC18AB"/>
    <w:rsid w:val="00DC4B30"/>
    <w:rsid w:val="00DC5DDB"/>
    <w:rsid w:val="00DD02AB"/>
    <w:rsid w:val="00DD0F4F"/>
    <w:rsid w:val="00DD26E1"/>
    <w:rsid w:val="00DE4791"/>
    <w:rsid w:val="00DE55A8"/>
    <w:rsid w:val="00DE67AF"/>
    <w:rsid w:val="00DE7361"/>
    <w:rsid w:val="00DE7731"/>
    <w:rsid w:val="00DF1A15"/>
    <w:rsid w:val="00DF23C3"/>
    <w:rsid w:val="00DF516F"/>
    <w:rsid w:val="00DF5CDB"/>
    <w:rsid w:val="00DF6E68"/>
    <w:rsid w:val="00E0042F"/>
    <w:rsid w:val="00E029CF"/>
    <w:rsid w:val="00E032FC"/>
    <w:rsid w:val="00E03EB3"/>
    <w:rsid w:val="00E041B6"/>
    <w:rsid w:val="00E05D4A"/>
    <w:rsid w:val="00E05EB9"/>
    <w:rsid w:val="00E07B7A"/>
    <w:rsid w:val="00E10C5C"/>
    <w:rsid w:val="00E10F62"/>
    <w:rsid w:val="00E1345A"/>
    <w:rsid w:val="00E154D0"/>
    <w:rsid w:val="00E17E5F"/>
    <w:rsid w:val="00E23F33"/>
    <w:rsid w:val="00E24B48"/>
    <w:rsid w:val="00E24C0D"/>
    <w:rsid w:val="00E263A3"/>
    <w:rsid w:val="00E27C3F"/>
    <w:rsid w:val="00E27D54"/>
    <w:rsid w:val="00E3201C"/>
    <w:rsid w:val="00E42FE9"/>
    <w:rsid w:val="00E44550"/>
    <w:rsid w:val="00E4543A"/>
    <w:rsid w:val="00E45BA5"/>
    <w:rsid w:val="00E50029"/>
    <w:rsid w:val="00E53308"/>
    <w:rsid w:val="00E54423"/>
    <w:rsid w:val="00E55B1D"/>
    <w:rsid w:val="00E5686B"/>
    <w:rsid w:val="00E56AC0"/>
    <w:rsid w:val="00E61991"/>
    <w:rsid w:val="00E65E91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768"/>
    <w:rsid w:val="00E75812"/>
    <w:rsid w:val="00E77405"/>
    <w:rsid w:val="00E8019C"/>
    <w:rsid w:val="00E80ED4"/>
    <w:rsid w:val="00E8120E"/>
    <w:rsid w:val="00E85472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712A"/>
    <w:rsid w:val="00EB2375"/>
    <w:rsid w:val="00EB2925"/>
    <w:rsid w:val="00EB43C3"/>
    <w:rsid w:val="00EB5B90"/>
    <w:rsid w:val="00EC3169"/>
    <w:rsid w:val="00EC4182"/>
    <w:rsid w:val="00EC4DEC"/>
    <w:rsid w:val="00EC566A"/>
    <w:rsid w:val="00EC7F25"/>
    <w:rsid w:val="00ED1748"/>
    <w:rsid w:val="00ED1856"/>
    <w:rsid w:val="00ED1B1F"/>
    <w:rsid w:val="00ED1E97"/>
    <w:rsid w:val="00ED25D3"/>
    <w:rsid w:val="00ED4522"/>
    <w:rsid w:val="00ED5A62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672E"/>
    <w:rsid w:val="00EF7899"/>
    <w:rsid w:val="00EF7AE0"/>
    <w:rsid w:val="00F0037F"/>
    <w:rsid w:val="00F0185D"/>
    <w:rsid w:val="00F02670"/>
    <w:rsid w:val="00F03454"/>
    <w:rsid w:val="00F03AE7"/>
    <w:rsid w:val="00F05B58"/>
    <w:rsid w:val="00F10D6E"/>
    <w:rsid w:val="00F17921"/>
    <w:rsid w:val="00F17FBA"/>
    <w:rsid w:val="00F2163B"/>
    <w:rsid w:val="00F21786"/>
    <w:rsid w:val="00F23214"/>
    <w:rsid w:val="00F23294"/>
    <w:rsid w:val="00F23BD7"/>
    <w:rsid w:val="00F26F5C"/>
    <w:rsid w:val="00F273AB"/>
    <w:rsid w:val="00F275B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621C"/>
    <w:rsid w:val="00F47177"/>
    <w:rsid w:val="00F50B90"/>
    <w:rsid w:val="00F51C3E"/>
    <w:rsid w:val="00F53DA4"/>
    <w:rsid w:val="00F5720D"/>
    <w:rsid w:val="00F6091E"/>
    <w:rsid w:val="00F60C30"/>
    <w:rsid w:val="00F626C7"/>
    <w:rsid w:val="00F63999"/>
    <w:rsid w:val="00F64424"/>
    <w:rsid w:val="00F658DA"/>
    <w:rsid w:val="00F65FA8"/>
    <w:rsid w:val="00F66F63"/>
    <w:rsid w:val="00F67EA6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86139"/>
    <w:rsid w:val="00F904AB"/>
    <w:rsid w:val="00F90770"/>
    <w:rsid w:val="00F913F4"/>
    <w:rsid w:val="00F91739"/>
    <w:rsid w:val="00F932BF"/>
    <w:rsid w:val="00F94D29"/>
    <w:rsid w:val="00FA0BFF"/>
    <w:rsid w:val="00FA2AEE"/>
    <w:rsid w:val="00FA3B3D"/>
    <w:rsid w:val="00FA3EF7"/>
    <w:rsid w:val="00FA5314"/>
    <w:rsid w:val="00FA5BDE"/>
    <w:rsid w:val="00FA7457"/>
    <w:rsid w:val="00FB0AA8"/>
    <w:rsid w:val="00FB20AE"/>
    <w:rsid w:val="00FB44CA"/>
    <w:rsid w:val="00FB4B39"/>
    <w:rsid w:val="00FB6987"/>
    <w:rsid w:val="00FB7E85"/>
    <w:rsid w:val="00FC0CD8"/>
    <w:rsid w:val="00FC44C7"/>
    <w:rsid w:val="00FC630C"/>
    <w:rsid w:val="00FC6CD1"/>
    <w:rsid w:val="00FD1A92"/>
    <w:rsid w:val="00FD47AA"/>
    <w:rsid w:val="00FD517C"/>
    <w:rsid w:val="00FD71BB"/>
    <w:rsid w:val="00FE0223"/>
    <w:rsid w:val="00FE0CF0"/>
    <w:rsid w:val="00FE16D0"/>
    <w:rsid w:val="00FE1B20"/>
    <w:rsid w:val="00FE4B51"/>
    <w:rsid w:val="00FE643D"/>
    <w:rsid w:val="00FF036E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74375F"/>
    <w:pPr>
      <w:spacing w:before="0" w:after="0" w:line="240" w:lineRule="auto"/>
      <w:ind w:firstLineChars="200" w:firstLine="420"/>
    </w:pPr>
    <w:rPr>
      <w:rFonts w:eastAsia="华文细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F4B1D-4234-4FB1-A32F-5CC7764C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3138</TotalTime>
  <Pages>17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6857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1312</cp:revision>
  <dcterms:created xsi:type="dcterms:W3CDTF">2013-05-14T04:56:00Z</dcterms:created>
  <dcterms:modified xsi:type="dcterms:W3CDTF">2016-10-09T09:00:00Z</dcterms:modified>
</cp:coreProperties>
</file>