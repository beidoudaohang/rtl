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bookmarkStart w:id="0" w:name="_GoBack"/>
      <w:bookmarkEnd w:id="0"/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Default="00CC2843" w:rsidP="00087DEE"/>
    <w:p w:rsidR="00CC2843" w:rsidRPr="00081480" w:rsidRDefault="00CC2843" w:rsidP="00087DEE"/>
    <w:p w:rsidR="00CC2843" w:rsidRPr="008822CA" w:rsidRDefault="00CC2843" w:rsidP="00087DEE"/>
    <w:p w:rsidR="00CC2843" w:rsidRPr="00D96E10" w:rsidRDefault="00CC2843" w:rsidP="00087DEE"/>
    <w:p w:rsidR="00CC2843" w:rsidRDefault="00F23B55" w:rsidP="00087DEE">
      <w:pPr>
        <w:pStyle w:val="af"/>
      </w:pPr>
      <w:proofErr w:type="spellStart"/>
      <w:r>
        <w:t>S</w:t>
      </w:r>
      <w:r>
        <w:rPr>
          <w:rFonts w:hint="eastAsia"/>
        </w:rPr>
        <w:t>pi_</w:t>
      </w:r>
      <w:r>
        <w:t>slave</w:t>
      </w:r>
      <w:proofErr w:type="spellEnd"/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CC2843" w:rsidRDefault="00CC2843" w:rsidP="00087DEE">
      <w:pPr>
        <w:pStyle w:val="a8"/>
      </w:pPr>
    </w:p>
    <w:p w:rsidR="00406B70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proofErr w:type="gramStart"/>
      <w:r w:rsidR="00275DCF">
        <w:rPr>
          <w:rFonts w:hint="eastAsia"/>
        </w:rPr>
        <w:t>邢</w:t>
      </w:r>
      <w:proofErr w:type="gramEnd"/>
      <w:r w:rsidR="00275DCF">
        <w:rPr>
          <w:rFonts w:hint="eastAsia"/>
        </w:rPr>
        <w:t>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FF05C5" w:rsidP="00BD5371">
      <w:pPr>
        <w:jc w:val="center"/>
      </w:pPr>
      <w:r>
        <w:rPr>
          <w:rFonts w:hint="eastAsia"/>
        </w:rPr>
        <w:t>201</w:t>
      </w:r>
      <w:r w:rsidR="00537584">
        <w:t>5</w:t>
      </w:r>
      <w:r w:rsidR="000C5B86" w:rsidRPr="000C5B86">
        <w:rPr>
          <w:rFonts w:hint="eastAsia"/>
        </w:rPr>
        <w:t>年</w:t>
      </w:r>
      <w:r w:rsidR="00537584">
        <w:t>02</w:t>
      </w:r>
      <w:r w:rsidR="000C5B86" w:rsidRPr="000C5B86">
        <w:rPr>
          <w:rFonts w:hint="eastAsia"/>
        </w:rPr>
        <w:t>月</w:t>
      </w:r>
      <w:r w:rsidR="001B37A3">
        <w:t>1</w:t>
      </w:r>
      <w:r w:rsidR="001D1EE7">
        <w:t>5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396162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3467C1" w:rsidP="001740D5">
            <w:pPr>
              <w:pStyle w:val="a5"/>
            </w:pPr>
            <w:r>
              <w:rPr>
                <w:rFonts w:hint="eastAsia"/>
              </w:rPr>
              <w:t>20</w:t>
            </w:r>
            <w:r w:rsidR="00512AEE">
              <w:t>15</w:t>
            </w:r>
            <w:r>
              <w:rPr>
                <w:rFonts w:hint="eastAsia"/>
              </w:rPr>
              <w:t>-</w:t>
            </w:r>
            <w:r w:rsidR="00512AEE">
              <w:t>02</w:t>
            </w:r>
            <w:r>
              <w:rPr>
                <w:rFonts w:hint="eastAsia"/>
              </w:rPr>
              <w:t>-</w:t>
            </w:r>
            <w:r w:rsidR="00CC7781">
              <w:t>1</w:t>
            </w:r>
            <w:r w:rsidR="001740D5">
              <w:t>5</w:t>
            </w:r>
          </w:p>
        </w:tc>
        <w:tc>
          <w:tcPr>
            <w:tcW w:w="1253" w:type="dxa"/>
          </w:tcPr>
          <w:p w:rsidR="003467C1" w:rsidRDefault="00BF742A" w:rsidP="007759C4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2364FB" w:rsidTr="003467C1">
        <w:trPr>
          <w:trHeight w:val="292"/>
        </w:trPr>
        <w:tc>
          <w:tcPr>
            <w:tcW w:w="1360" w:type="dxa"/>
          </w:tcPr>
          <w:p w:rsidR="002364FB" w:rsidRDefault="002364FB" w:rsidP="005D542D">
            <w:pPr>
              <w:pStyle w:val="a5"/>
            </w:pPr>
            <w:r>
              <w:rPr>
                <w:rFonts w:hint="eastAsia"/>
              </w:rPr>
              <w:t>V1.0.</w:t>
            </w:r>
            <w:r w:rsidR="005D542D">
              <w:t>1</w:t>
            </w:r>
          </w:p>
        </w:tc>
        <w:tc>
          <w:tcPr>
            <w:tcW w:w="1476" w:type="dxa"/>
          </w:tcPr>
          <w:p w:rsidR="002364FB" w:rsidRDefault="002364FB" w:rsidP="005D542D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1</w:t>
            </w:r>
            <w:r w:rsidR="005D542D">
              <w:t>6</w:t>
            </w:r>
          </w:p>
        </w:tc>
        <w:tc>
          <w:tcPr>
            <w:tcW w:w="1253" w:type="dxa"/>
          </w:tcPr>
          <w:p w:rsidR="002364FB" w:rsidRDefault="002364FB" w:rsidP="002364FB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2364FB" w:rsidRDefault="005D542D" w:rsidP="002364FB">
            <w:pPr>
              <w:pStyle w:val="a5"/>
            </w:pPr>
            <w:r>
              <w:rPr>
                <w:rFonts w:hint="eastAsia"/>
              </w:rPr>
              <w:t>修改设计</w:t>
            </w:r>
            <w:r>
              <w:t>方案部分</w:t>
            </w:r>
          </w:p>
        </w:tc>
      </w:tr>
      <w:tr w:rsidR="00C03AB4" w:rsidTr="003467C1">
        <w:trPr>
          <w:trHeight w:val="292"/>
        </w:trPr>
        <w:tc>
          <w:tcPr>
            <w:tcW w:w="1360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V1.0.</w:t>
            </w:r>
            <w:r>
              <w:t>2</w:t>
            </w:r>
          </w:p>
        </w:tc>
        <w:tc>
          <w:tcPr>
            <w:tcW w:w="1476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06</w:t>
            </w:r>
          </w:p>
        </w:tc>
        <w:tc>
          <w:tcPr>
            <w:tcW w:w="1253" w:type="dxa"/>
          </w:tcPr>
          <w:p w:rsidR="00C03AB4" w:rsidRDefault="00C03AB4" w:rsidP="00C03AB4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C03AB4" w:rsidRDefault="00C03AB4" w:rsidP="00C03AB4">
            <w:pPr>
              <w:pStyle w:val="a5"/>
            </w:pPr>
            <w:r>
              <w:rPr>
                <w:rFonts w:hint="eastAsia"/>
              </w:rPr>
              <w:t>添加</w:t>
            </w:r>
            <w:r>
              <w:t>测试结论</w:t>
            </w:r>
          </w:p>
        </w:tc>
      </w:tr>
      <w:tr w:rsidR="00C1708D" w:rsidTr="003467C1">
        <w:trPr>
          <w:trHeight w:val="292"/>
        </w:trPr>
        <w:tc>
          <w:tcPr>
            <w:tcW w:w="1360" w:type="dxa"/>
          </w:tcPr>
          <w:p w:rsidR="00C1708D" w:rsidRDefault="00C1708D" w:rsidP="00F30F04">
            <w:pPr>
              <w:pStyle w:val="a5"/>
            </w:pPr>
            <w:r>
              <w:rPr>
                <w:rFonts w:hint="eastAsia"/>
              </w:rPr>
              <w:t>V1.0.</w:t>
            </w:r>
            <w:r w:rsidR="00F30F04">
              <w:t>3</w:t>
            </w:r>
          </w:p>
        </w:tc>
        <w:tc>
          <w:tcPr>
            <w:tcW w:w="1476" w:type="dxa"/>
          </w:tcPr>
          <w:p w:rsidR="00C1708D" w:rsidRDefault="00C1708D" w:rsidP="00F30F04">
            <w:pPr>
              <w:pStyle w:val="a5"/>
            </w:pPr>
            <w:r>
              <w:rPr>
                <w:rFonts w:hint="eastAsia"/>
              </w:rPr>
              <w:t>20</w:t>
            </w:r>
            <w:r>
              <w:t>15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0</w:t>
            </w:r>
            <w:r w:rsidR="00F30F04">
              <w:t>7</w:t>
            </w:r>
          </w:p>
        </w:tc>
        <w:tc>
          <w:tcPr>
            <w:tcW w:w="1253" w:type="dxa"/>
          </w:tcPr>
          <w:p w:rsidR="00C1708D" w:rsidRDefault="00C1708D" w:rsidP="00C1708D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C1708D" w:rsidRDefault="00F30F04" w:rsidP="00F30F04">
            <w:pPr>
              <w:pStyle w:val="a5"/>
              <w:rPr>
                <w:rFonts w:hint="eastAsia"/>
              </w:rPr>
            </w:pPr>
            <w:r>
              <w:t>添加</w:t>
            </w:r>
            <w:r>
              <w:rPr>
                <w:rFonts w:hint="eastAsia"/>
              </w:rPr>
              <w:t>采样</w:t>
            </w:r>
            <w:r>
              <w:t>时钟是</w:t>
            </w:r>
            <w:r>
              <w:rPr>
                <w:rFonts w:hint="eastAsia"/>
              </w:rPr>
              <w:t>100</w:t>
            </w:r>
            <w:r>
              <w:t>MHz</w:t>
            </w:r>
            <w:r>
              <w:t>，</w:t>
            </w:r>
            <w:r>
              <w:rPr>
                <w:rFonts w:hint="eastAsia"/>
              </w:rPr>
              <w:t>SCK</w:t>
            </w:r>
            <w:r>
              <w:rPr>
                <w:rFonts w:hint="eastAsia"/>
              </w:rPr>
              <w:t>最大</w:t>
            </w:r>
            <w:r>
              <w:t>频率的分析</w:t>
            </w:r>
          </w:p>
        </w:tc>
      </w:tr>
      <w:tr w:rsidR="003C204F" w:rsidTr="003467C1">
        <w:trPr>
          <w:trHeight w:val="292"/>
        </w:trPr>
        <w:tc>
          <w:tcPr>
            <w:tcW w:w="1360" w:type="dxa"/>
          </w:tcPr>
          <w:p w:rsidR="003C204F" w:rsidRDefault="003C204F" w:rsidP="00F30F04">
            <w:pPr>
              <w:pStyle w:val="a5"/>
              <w:rPr>
                <w:rFonts w:hint="eastAsia"/>
              </w:rPr>
            </w:pPr>
          </w:p>
        </w:tc>
        <w:tc>
          <w:tcPr>
            <w:tcW w:w="1476" w:type="dxa"/>
          </w:tcPr>
          <w:p w:rsidR="003C204F" w:rsidRDefault="003C204F" w:rsidP="00F30F04">
            <w:pPr>
              <w:pStyle w:val="a5"/>
              <w:rPr>
                <w:rFonts w:hint="eastAsia"/>
              </w:rPr>
            </w:pPr>
          </w:p>
        </w:tc>
        <w:tc>
          <w:tcPr>
            <w:tcW w:w="1253" w:type="dxa"/>
          </w:tcPr>
          <w:p w:rsidR="003C204F" w:rsidRDefault="003C204F" w:rsidP="00C1708D">
            <w:pPr>
              <w:pStyle w:val="a5"/>
              <w:rPr>
                <w:rFonts w:hint="eastAsia"/>
              </w:rPr>
            </w:pPr>
          </w:p>
        </w:tc>
        <w:tc>
          <w:tcPr>
            <w:tcW w:w="4439" w:type="dxa"/>
          </w:tcPr>
          <w:p w:rsidR="003C204F" w:rsidRDefault="003C204F" w:rsidP="00F30F04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905192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18759576" w:history="1">
        <w:r w:rsidR="00905192" w:rsidRPr="002140DF">
          <w:rPr>
            <w:rStyle w:val="ac"/>
            <w:noProof/>
          </w:rPr>
          <w:t>1.</w:t>
        </w:r>
        <w:r w:rsidR="00905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5192" w:rsidRPr="002140DF">
          <w:rPr>
            <w:rStyle w:val="ac"/>
            <w:noProof/>
          </w:rPr>
          <w:t>Spi_slave</w:t>
        </w:r>
        <w:r w:rsidR="00905192" w:rsidRPr="002140DF">
          <w:rPr>
            <w:rStyle w:val="ac"/>
            <w:rFonts w:hint="eastAsia"/>
            <w:noProof/>
          </w:rPr>
          <w:t>模块规格指标（</w:t>
        </w:r>
        <w:r w:rsidR="00905192" w:rsidRPr="002140DF">
          <w:rPr>
            <w:rStyle w:val="ac"/>
            <w:noProof/>
          </w:rPr>
          <w:t>Module Features</w:t>
        </w:r>
        <w:r w:rsidR="00905192" w:rsidRPr="002140DF">
          <w:rPr>
            <w:rStyle w:val="ac"/>
            <w:rFonts w:hint="eastAsia"/>
            <w:noProof/>
          </w:rPr>
          <w:t>）</w:t>
        </w:r>
        <w:r w:rsidR="00905192">
          <w:rPr>
            <w:noProof/>
            <w:webHidden/>
          </w:rPr>
          <w:tab/>
        </w:r>
        <w:r w:rsidR="00905192">
          <w:rPr>
            <w:noProof/>
            <w:webHidden/>
          </w:rPr>
          <w:fldChar w:fldCharType="begin"/>
        </w:r>
        <w:r w:rsidR="00905192">
          <w:rPr>
            <w:noProof/>
            <w:webHidden/>
          </w:rPr>
          <w:instrText xml:space="preserve"> PAGEREF _Toc418759576 \h </w:instrText>
        </w:r>
        <w:r w:rsidR="00905192">
          <w:rPr>
            <w:noProof/>
            <w:webHidden/>
          </w:rPr>
        </w:r>
        <w:r w:rsidR="00905192">
          <w:rPr>
            <w:noProof/>
            <w:webHidden/>
          </w:rPr>
          <w:fldChar w:fldCharType="separate"/>
        </w:r>
        <w:r w:rsidR="00905192">
          <w:rPr>
            <w:noProof/>
            <w:webHidden/>
          </w:rPr>
          <w:t>4</w:t>
        </w:r>
        <w:r w:rsidR="00905192"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7" w:history="1">
        <w:r w:rsidRPr="002140DF">
          <w:rPr>
            <w:rStyle w:val="ac"/>
            <w:rFonts w:ascii="Arial" w:hAnsi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ascii="Arial" w:hAnsi="Arial"/>
            <w:noProof/>
          </w:rPr>
          <w:t>Spi_slave</w:t>
        </w:r>
        <w:r w:rsidRPr="002140DF">
          <w:rPr>
            <w:rStyle w:val="ac"/>
            <w:rFonts w:ascii="Arial" w:hAnsi="Arial" w:hint="eastAsia"/>
            <w:noProof/>
          </w:rPr>
          <w:t>模块</w:t>
        </w:r>
        <w:r w:rsidRPr="002140DF">
          <w:rPr>
            <w:rStyle w:val="ac"/>
            <w:rFonts w:hint="eastAsia"/>
            <w:noProof/>
          </w:rPr>
          <w:t>方案</w:t>
        </w:r>
        <w:r w:rsidRPr="002140DF">
          <w:rPr>
            <w:rStyle w:val="ac"/>
            <w:rFonts w:ascii="Arial" w:hAnsi="Arial" w:hint="eastAsia"/>
            <w:noProof/>
          </w:rPr>
          <w:t>设计（</w:t>
        </w:r>
        <w:r w:rsidRPr="002140DF">
          <w:rPr>
            <w:rStyle w:val="ac"/>
            <w:rFonts w:ascii="Arial" w:hAnsi="Arial"/>
            <w:noProof/>
          </w:rPr>
          <w:t>Module Designs</w:t>
        </w:r>
        <w:r w:rsidRPr="002140DF">
          <w:rPr>
            <w:rStyle w:val="ac"/>
            <w:rFonts w:ascii="Arial" w:hAnsi="Arial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8" w:history="1">
        <w:r w:rsidRPr="002140DF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noProof/>
          </w:rPr>
          <w:t>Motorola SPI</w:t>
        </w:r>
        <w:r w:rsidRPr="002140DF">
          <w:rPr>
            <w:rStyle w:val="ac"/>
            <w:rFonts w:hint="eastAsia"/>
            <w:noProof/>
          </w:rPr>
          <w:t>协议分析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79" w:history="1">
        <w:r w:rsidRPr="002140DF">
          <w:rPr>
            <w:rStyle w:val="ac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时钟极性和时钟相位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0" w:history="1">
        <w:r w:rsidRPr="002140DF">
          <w:rPr>
            <w:rStyle w:val="ac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noProof/>
          </w:rPr>
          <w:t>SPI 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1" w:history="1">
        <w:r w:rsidRPr="002140DF">
          <w:rPr>
            <w:rStyle w:val="ac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协议分析总结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2" w:history="1">
        <w:r w:rsidRPr="002140DF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noProof/>
          </w:rPr>
          <w:t>MER-U3 SPI</w:t>
        </w:r>
        <w:r w:rsidRPr="002140DF">
          <w:rPr>
            <w:rStyle w:val="ac"/>
            <w:rFonts w:hint="eastAsia"/>
            <w:noProof/>
          </w:rPr>
          <w:t>协议分析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3" w:history="1">
        <w:r w:rsidRPr="002140DF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noProof/>
          </w:rPr>
          <w:t>3014</w:t>
        </w:r>
        <w:r w:rsidRPr="002140DF">
          <w:rPr>
            <w:rStyle w:val="ac"/>
            <w:rFonts w:hint="eastAsia"/>
            <w:noProof/>
          </w:rPr>
          <w:t>专用</w:t>
        </w:r>
        <w:r w:rsidRPr="002140DF">
          <w:rPr>
            <w:rStyle w:val="ac"/>
            <w:noProof/>
          </w:rPr>
          <w:t>SPI</w:t>
        </w:r>
        <w:r w:rsidRPr="002140DF">
          <w:rPr>
            <w:rStyle w:val="ac"/>
            <w:rFonts w:hint="eastAsia"/>
            <w:noProof/>
          </w:rPr>
          <w:t>波形分析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4" w:history="1">
        <w:r w:rsidRPr="002140DF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noProof/>
          </w:rPr>
          <w:t xml:space="preserve">Spi slave </w:t>
        </w:r>
        <w:r w:rsidRPr="002140DF">
          <w:rPr>
            <w:rStyle w:val="ac"/>
            <w:rFonts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5" w:history="1">
        <w:r w:rsidRPr="002140DF">
          <w:rPr>
            <w:rStyle w:val="ac"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模块端口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6" w:history="1">
        <w:r w:rsidRPr="002140DF">
          <w:rPr>
            <w:rStyle w:val="ac"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采样时钟约束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7" w:history="1">
        <w:r w:rsidRPr="002140DF">
          <w:rPr>
            <w:rStyle w:val="ac"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8" w:history="1">
        <w:r w:rsidRPr="002140DF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模块测试项（</w:t>
        </w:r>
        <w:r w:rsidRPr="002140DF">
          <w:rPr>
            <w:rStyle w:val="ac"/>
            <w:noProof/>
          </w:rPr>
          <w:t>Module Testings</w:t>
        </w:r>
        <w:r w:rsidRPr="002140DF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89" w:history="1">
        <w:r w:rsidRPr="002140DF">
          <w:rPr>
            <w:rStyle w:val="ac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详细设计测试规格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0" w:history="1">
        <w:r w:rsidRPr="002140DF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系统测试传递测试项（可选）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1" w:history="1">
        <w:r w:rsidRPr="002140DF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重点测试项（可选）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2" w:history="1">
        <w:r w:rsidRPr="002140DF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单元测试结果（</w:t>
        </w:r>
        <w:r w:rsidRPr="002140DF">
          <w:rPr>
            <w:rStyle w:val="ac"/>
            <w:noProof/>
          </w:rPr>
          <w:t>Module Testings Result</w:t>
        </w:r>
        <w:r w:rsidRPr="002140DF">
          <w:rPr>
            <w:rStyle w:val="a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3" w:history="1">
        <w:r w:rsidRPr="002140DF">
          <w:rPr>
            <w:rStyle w:val="ac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详细设计中的测试规格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5192" w:rsidRDefault="009051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8759594" w:history="1">
        <w:r w:rsidRPr="002140DF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140DF">
          <w:rPr>
            <w:rStyle w:val="ac"/>
            <w:rFonts w:hint="eastAsia"/>
            <w:noProof/>
          </w:rPr>
          <w:t>附录（可选）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_Toc418759594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902961" w:rsidP="00C864E8">
      <w:pPr>
        <w:pStyle w:val="1"/>
      </w:pPr>
      <w:bookmarkStart w:id="1" w:name="_Toc356291551"/>
      <w:bookmarkStart w:id="2" w:name="_Toc418759576"/>
      <w:proofErr w:type="spellStart"/>
      <w:r>
        <w:lastRenderedPageBreak/>
        <w:t>Spi_slave</w:t>
      </w:r>
      <w:proofErr w:type="spellEnd"/>
      <w:r w:rsidR="009A1238">
        <w:rPr>
          <w:rFonts w:hint="eastAsia"/>
        </w:rPr>
        <w:t>模块规格指标</w:t>
      </w:r>
      <w:bookmarkEnd w:id="1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2"/>
    </w:p>
    <w:p w:rsidR="00E80ED4" w:rsidRPr="00E80ED4" w:rsidRDefault="00E80ED4" w:rsidP="00E80ED4">
      <w:pPr>
        <w:ind w:left="420"/>
      </w:pPr>
      <w:r>
        <w:rPr>
          <w:rFonts w:hint="eastAsia"/>
        </w:rPr>
        <w:t>见</w:t>
      </w:r>
      <w:r>
        <w:rPr>
          <w:rFonts w:hint="eastAsia"/>
        </w:rPr>
        <w:t>FPGA</w:t>
      </w:r>
      <w:r>
        <w:rPr>
          <w:rFonts w:hint="eastAsia"/>
        </w:rPr>
        <w:t>概要</w:t>
      </w:r>
      <w:r>
        <w:t>设计说明书</w:t>
      </w:r>
      <w:r w:rsidR="00466B59">
        <w:rPr>
          <w:rFonts w:hint="eastAsia"/>
        </w:rPr>
        <w:t>5.</w:t>
      </w:r>
      <w:r w:rsidR="004D0A23">
        <w:t>4</w:t>
      </w:r>
      <w:r w:rsidR="00466B59">
        <w:rPr>
          <w:rFonts w:hint="eastAsia"/>
        </w:rPr>
        <w:t>.</w:t>
      </w:r>
      <w:r w:rsidR="004D0A23">
        <w:t>4</w:t>
      </w:r>
      <w:r w:rsidR="00466B59">
        <w:rPr>
          <w:rFonts w:hint="eastAsia"/>
        </w:rPr>
        <w:t>章节</w:t>
      </w:r>
    </w:p>
    <w:p w:rsidR="00D50376" w:rsidRPr="00072C8D" w:rsidRDefault="00DF25E0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3" w:name="_Toc356291564"/>
      <w:bookmarkStart w:id="4" w:name="_Toc418759577"/>
      <w:proofErr w:type="spellStart"/>
      <w:r>
        <w:rPr>
          <w:rFonts w:ascii="Arial" w:hAnsi="Arial"/>
          <w:kern w:val="2"/>
          <w:sz w:val="30"/>
          <w:szCs w:val="30"/>
        </w:rPr>
        <w:lastRenderedPageBreak/>
        <w:t>Spi_slave</w:t>
      </w:r>
      <w:proofErr w:type="spellEnd"/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3"/>
      <w:bookmarkEnd w:id="4"/>
    </w:p>
    <w:p w:rsidR="00081480" w:rsidRDefault="00994C0C" w:rsidP="00DD0F4F">
      <w:pPr>
        <w:pStyle w:val="2"/>
      </w:pPr>
      <w:bookmarkStart w:id="5" w:name="_Toc418759578"/>
      <w:r>
        <w:t>Motorola SPI</w:t>
      </w:r>
      <w:r w:rsidR="00F0618C">
        <w:rPr>
          <w:rFonts w:hint="eastAsia"/>
        </w:rPr>
        <w:t>协议</w:t>
      </w:r>
      <w:r w:rsidR="00F0618C">
        <w:t>分析</w:t>
      </w:r>
      <w:bookmarkEnd w:id="5"/>
    </w:p>
    <w:p w:rsidR="003F2D51" w:rsidRDefault="00472326" w:rsidP="00A229F9">
      <w:pPr>
        <w:ind w:firstLine="420"/>
      </w:pPr>
      <w:r>
        <w:rPr>
          <w:rFonts w:hint="eastAsia"/>
        </w:rPr>
        <w:t>SPI</w:t>
      </w:r>
      <w:r>
        <w:rPr>
          <w:rFonts w:hint="eastAsia"/>
        </w:rPr>
        <w:t>协议</w:t>
      </w:r>
      <w:r>
        <w:t>由</w:t>
      </w:r>
      <w:r>
        <w:rPr>
          <w:rFonts w:hint="eastAsia"/>
        </w:rPr>
        <w:t>M</w:t>
      </w:r>
      <w:r>
        <w:t>otorola</w:t>
      </w:r>
      <w:r>
        <w:t>公司开发</w:t>
      </w:r>
      <w:r w:rsidR="00FA7943">
        <w:rPr>
          <w:rFonts w:hint="eastAsia"/>
        </w:rPr>
        <w:t>，</w:t>
      </w:r>
      <w:r w:rsidR="00A229F9">
        <w:rPr>
          <w:rFonts w:hint="eastAsia"/>
        </w:rPr>
        <w:t>是一个</w:t>
      </w:r>
      <w:r w:rsidR="00A229F9">
        <w:rPr>
          <w:rFonts w:hint="eastAsia"/>
        </w:rPr>
        <w:t>4</w:t>
      </w:r>
      <w:r w:rsidR="00A229F9">
        <w:rPr>
          <w:rFonts w:hint="eastAsia"/>
        </w:rPr>
        <w:t>线</w:t>
      </w:r>
      <w:r w:rsidR="00A229F9">
        <w:t>的串行通信协议，多用于控制器和外设之间的通信</w:t>
      </w:r>
      <w:r w:rsidR="00497BEE">
        <w:rPr>
          <w:rFonts w:hint="eastAsia"/>
        </w:rPr>
        <w:t>。</w:t>
      </w:r>
      <w:r w:rsidR="007C0E44">
        <w:rPr>
          <w:rFonts w:hint="eastAsia"/>
        </w:rPr>
        <w:t>在</w:t>
      </w:r>
      <w:r w:rsidR="007C0E44">
        <w:t>相机中</w:t>
      </w:r>
      <w:r w:rsidR="007C0E44">
        <w:rPr>
          <w:rFonts w:hint="eastAsia"/>
        </w:rPr>
        <w:t>MCU</w:t>
      </w:r>
      <w:r w:rsidR="007C0E44">
        <w:rPr>
          <w:rFonts w:hint="eastAsia"/>
        </w:rPr>
        <w:t>和</w:t>
      </w:r>
      <w:r w:rsidR="007C0E44">
        <w:rPr>
          <w:rFonts w:hint="eastAsia"/>
        </w:rPr>
        <w:t>FPGA</w:t>
      </w:r>
      <w:r w:rsidR="007C0E44">
        <w:rPr>
          <w:rFonts w:hint="eastAsia"/>
        </w:rPr>
        <w:t>之间</w:t>
      </w:r>
      <w:r w:rsidR="007C0E44">
        <w:t>的通信</w:t>
      </w:r>
      <w:r w:rsidR="007C0E44">
        <w:rPr>
          <w:rFonts w:hint="eastAsia"/>
        </w:rPr>
        <w:t>也</w:t>
      </w:r>
      <w:r w:rsidR="007C0E44">
        <w:t>大多采用</w:t>
      </w:r>
      <w:r w:rsidR="007C0E44">
        <w:rPr>
          <w:rFonts w:hint="eastAsia"/>
        </w:rPr>
        <w:t>SPI</w:t>
      </w:r>
      <w:r w:rsidR="007C0E44">
        <w:rPr>
          <w:rFonts w:hint="eastAsia"/>
        </w:rPr>
        <w:t>的</w:t>
      </w:r>
      <w:r w:rsidR="007C0E44">
        <w:t>方式。</w:t>
      </w:r>
      <w:r w:rsidR="00514451" w:rsidRPr="00C8020F">
        <w:t>该接口一般使用</w:t>
      </w:r>
      <w:r w:rsidR="00514451" w:rsidRPr="00C8020F">
        <w:t>4</w:t>
      </w:r>
      <w:r w:rsidR="00514451" w:rsidRPr="00C8020F">
        <w:t>条线：串行时钟线（</w:t>
      </w:r>
      <w:r w:rsidR="00514451" w:rsidRPr="00C8020F">
        <w:t>SCK</w:t>
      </w:r>
      <w:r w:rsidR="00514451" w:rsidRPr="00C8020F">
        <w:t>）、主机输入</w:t>
      </w:r>
      <w:r w:rsidR="00514451" w:rsidRPr="00C8020F">
        <w:t>/</w:t>
      </w:r>
      <w:r w:rsidR="00514451" w:rsidRPr="00C8020F">
        <w:t>从机输出数据线</w:t>
      </w:r>
      <w:r w:rsidR="00514451" w:rsidRPr="00C8020F">
        <w:t>MISO</w:t>
      </w:r>
      <w:r w:rsidR="00514451" w:rsidRPr="00C8020F">
        <w:t>、主机输出</w:t>
      </w:r>
      <w:r w:rsidR="00514451" w:rsidRPr="00C8020F">
        <w:t>/</w:t>
      </w:r>
      <w:r w:rsidR="00514451" w:rsidRPr="00C8020F">
        <w:t>从机输入数据线</w:t>
      </w:r>
      <w:r w:rsidR="00514451" w:rsidRPr="00C8020F">
        <w:t>MOSI</w:t>
      </w:r>
      <w:r w:rsidR="00514451" w:rsidRPr="00C8020F">
        <w:t>和低电平有效的从机</w:t>
      </w:r>
      <w:proofErr w:type="gramStart"/>
      <w:r w:rsidR="00514451" w:rsidRPr="00C8020F">
        <w:t>选择线</w:t>
      </w:r>
      <w:proofErr w:type="gramEnd"/>
      <w:r w:rsidR="007C3814">
        <w:t>CS</w:t>
      </w:r>
      <w:r w:rsidR="00514451">
        <w:rPr>
          <w:rFonts w:hint="eastAsia"/>
        </w:rPr>
        <w:t>。</w:t>
      </w:r>
    </w:p>
    <w:p w:rsidR="00482B5E" w:rsidRDefault="00514451" w:rsidP="00A229F9">
      <w:pPr>
        <w:ind w:firstLine="420"/>
      </w:pPr>
      <w:r w:rsidRPr="00C8020F">
        <w:t>SPI</w:t>
      </w:r>
      <w:r>
        <w:t>接口进行同步串行数据传输，在主器件</w:t>
      </w:r>
      <w:r>
        <w:rPr>
          <w:rFonts w:hint="eastAsia"/>
        </w:rPr>
        <w:t>发送的时钟</w:t>
      </w:r>
      <w:r>
        <w:t>脉冲下，数据按位传输</w:t>
      </w:r>
      <w:r>
        <w:rPr>
          <w:rFonts w:hint="eastAsia"/>
        </w:rPr>
        <w:t>，</w:t>
      </w:r>
      <w:r w:rsidRPr="00C8020F">
        <w:t>为全双工通信。</w:t>
      </w:r>
      <w:r w:rsidR="0037029A">
        <w:rPr>
          <w:rFonts w:hint="eastAsia"/>
        </w:rPr>
        <w:t>3014</w:t>
      </w:r>
      <w:r w:rsidR="0037029A">
        <w:rPr>
          <w:rFonts w:hint="eastAsia"/>
        </w:rPr>
        <w:t>的</w:t>
      </w:r>
      <w:r w:rsidR="00B03CA2">
        <w:rPr>
          <w:rFonts w:hint="eastAsia"/>
        </w:rPr>
        <w:t>SPI</w:t>
      </w:r>
      <w:r w:rsidR="00B03CA2">
        <w:rPr>
          <w:rFonts w:hint="eastAsia"/>
        </w:rPr>
        <w:t>控制器</w:t>
      </w:r>
      <w:r w:rsidR="00B03CA2">
        <w:t>也是遵循</w:t>
      </w:r>
      <w:r w:rsidR="00B03CA2">
        <w:rPr>
          <w:rFonts w:hint="eastAsia"/>
        </w:rPr>
        <w:t>M</w:t>
      </w:r>
      <w:r w:rsidR="00B03CA2">
        <w:t>otorola</w:t>
      </w:r>
      <w:r w:rsidR="00B03CA2">
        <w:t>的协议</w:t>
      </w:r>
      <w:r w:rsidR="00ED1B96">
        <w:rPr>
          <w:rFonts w:hint="eastAsia"/>
        </w:rPr>
        <w:t>。</w:t>
      </w:r>
    </w:p>
    <w:p w:rsidR="00B173FB" w:rsidRDefault="00792295" w:rsidP="007A168F">
      <w:pPr>
        <w:pStyle w:val="3"/>
      </w:pPr>
      <w:bookmarkStart w:id="6" w:name="_Toc418759579"/>
      <w:r>
        <w:rPr>
          <w:rFonts w:hint="eastAsia"/>
        </w:rPr>
        <w:t>时钟</w:t>
      </w:r>
      <w:r>
        <w:t>极性和时钟相位</w:t>
      </w:r>
      <w:bookmarkEnd w:id="6"/>
    </w:p>
    <w:p w:rsidR="003F2D51" w:rsidRDefault="00031E37" w:rsidP="003F2D51">
      <w:r>
        <w:tab/>
      </w:r>
      <w:r w:rsidR="00022BBB">
        <w:t>SPI</w:t>
      </w:r>
      <w:r w:rsidR="00022BBB">
        <w:rPr>
          <w:rFonts w:hint="eastAsia"/>
        </w:rPr>
        <w:t>协议可配置</w:t>
      </w:r>
      <w:r w:rsidR="00022BBB">
        <w:t>时钟极性和数据相位</w:t>
      </w:r>
      <w:r w:rsidR="00022BBB">
        <w:rPr>
          <w:rFonts w:hint="eastAsia"/>
        </w:rPr>
        <w:t>，</w:t>
      </w:r>
      <w:r w:rsidR="00022BBB">
        <w:rPr>
          <w:rFonts w:hint="eastAsia"/>
        </w:rPr>
        <w:t>CPOL</w:t>
      </w:r>
      <w:r w:rsidR="00647629">
        <w:rPr>
          <w:rFonts w:hint="eastAsia"/>
        </w:rPr>
        <w:t>代表</w:t>
      </w:r>
      <w:r w:rsidR="00647629">
        <w:t>时钟</w:t>
      </w:r>
      <w:r w:rsidR="00647629">
        <w:rPr>
          <w:rFonts w:hint="eastAsia"/>
        </w:rPr>
        <w:t>极性</w:t>
      </w:r>
      <w:r w:rsidR="00022BBB">
        <w:t>CPHA</w:t>
      </w:r>
      <w:r w:rsidR="00647629">
        <w:rPr>
          <w:rFonts w:hint="eastAsia"/>
        </w:rPr>
        <w:t>代表</w:t>
      </w:r>
      <w:r w:rsidR="00647629">
        <w:t>时钟相位。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1537B" w:rsidTr="00E1537B">
        <w:tc>
          <w:tcPr>
            <w:tcW w:w="8528" w:type="dxa"/>
          </w:tcPr>
          <w:p w:rsidR="00E87C34" w:rsidRDefault="00E1537B" w:rsidP="00E87C3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623FCF" wp14:editId="1F36B9A6">
                  <wp:extent cx="5278120" cy="18281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37B" w:rsidRDefault="00E87C34" w:rsidP="00E87C34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协议对时钟极性、时钟相位</w:t>
            </w:r>
            <w:r>
              <w:t>的解释</w:t>
            </w:r>
          </w:p>
        </w:tc>
      </w:tr>
    </w:tbl>
    <w:p w:rsidR="00E1537B" w:rsidRDefault="00D35138" w:rsidP="003F2D51">
      <w:r>
        <w:tab/>
      </w:r>
      <w:r w:rsidR="00226FA0">
        <w:t>CPOL</w:t>
      </w:r>
      <w:r w:rsidR="00A121DE">
        <w:rPr>
          <w:rFonts w:hint="eastAsia"/>
        </w:rPr>
        <w:t>表示</w:t>
      </w:r>
      <w:r w:rsidR="00A121DE">
        <w:t>在</w:t>
      </w:r>
      <w:r w:rsidR="00A121DE">
        <w:rPr>
          <w:rFonts w:hint="eastAsia"/>
        </w:rPr>
        <w:t>SPI</w:t>
      </w:r>
      <w:r w:rsidR="00A121DE">
        <w:rPr>
          <w:rFonts w:hint="eastAsia"/>
        </w:rPr>
        <w:t>空闲</w:t>
      </w:r>
      <w:r w:rsidR="00A121DE">
        <w:t>的时候，时钟线的电平状态</w:t>
      </w:r>
      <w:r w:rsidR="0098678E">
        <w:rPr>
          <w:rFonts w:hint="eastAsia"/>
        </w:rPr>
        <w:t>。</w:t>
      </w:r>
      <w:r w:rsidR="00A121DE">
        <w:t>当</w:t>
      </w:r>
      <w:r w:rsidR="00A121DE">
        <w:rPr>
          <w:rFonts w:hint="eastAsia"/>
        </w:rPr>
        <w:t>CPOL</w:t>
      </w:r>
      <w:r w:rsidR="00A121DE">
        <w:t>=1</w:t>
      </w:r>
      <w:r w:rsidR="00A121DE">
        <w:rPr>
          <w:rFonts w:hint="eastAsia"/>
        </w:rPr>
        <w:t>时</w:t>
      </w:r>
      <w:r w:rsidR="00A121DE">
        <w:t>，</w:t>
      </w:r>
      <w:r w:rsidR="00D35060">
        <w:rPr>
          <w:rFonts w:hint="eastAsia"/>
        </w:rPr>
        <w:t>在</w:t>
      </w:r>
      <w:r w:rsidR="00D35060">
        <w:t>SPI</w:t>
      </w:r>
      <w:r w:rsidR="00D35060">
        <w:rPr>
          <w:rFonts w:hint="eastAsia"/>
        </w:rPr>
        <w:t>空闲</w:t>
      </w:r>
      <w:r w:rsidR="00D35060">
        <w:t>状态</w:t>
      </w:r>
      <w:r w:rsidR="00D35060">
        <w:rPr>
          <w:rFonts w:hint="eastAsia"/>
        </w:rPr>
        <w:t>SCK=1</w:t>
      </w:r>
      <w:r w:rsidR="00D35060">
        <w:rPr>
          <w:rFonts w:hint="eastAsia"/>
        </w:rPr>
        <w:t>；</w:t>
      </w:r>
      <w:r w:rsidR="00D35060">
        <w:t>当</w:t>
      </w:r>
      <w:r w:rsidR="00D35060">
        <w:rPr>
          <w:rFonts w:hint="eastAsia"/>
        </w:rPr>
        <w:t>CPOL=0</w:t>
      </w:r>
      <w:r w:rsidR="00D35060">
        <w:rPr>
          <w:rFonts w:hint="eastAsia"/>
        </w:rPr>
        <w:t>时</w:t>
      </w:r>
      <w:r w:rsidR="00D35060">
        <w:t>，在</w:t>
      </w:r>
      <w:r w:rsidR="00D35060">
        <w:rPr>
          <w:rFonts w:hint="eastAsia"/>
        </w:rPr>
        <w:t>SPI</w:t>
      </w:r>
      <w:r w:rsidR="00D35060">
        <w:rPr>
          <w:rFonts w:hint="eastAsia"/>
        </w:rPr>
        <w:t>空闲</w:t>
      </w:r>
      <w:r w:rsidR="00D35060">
        <w:t>状态，</w:t>
      </w:r>
      <w:r w:rsidR="00D35060">
        <w:rPr>
          <w:rFonts w:hint="eastAsia"/>
        </w:rPr>
        <w:t>SCK=0</w:t>
      </w:r>
      <w:r w:rsidR="00D35060">
        <w:rPr>
          <w:rFonts w:hint="eastAsia"/>
        </w:rPr>
        <w:t>。</w:t>
      </w:r>
    </w:p>
    <w:p w:rsidR="009E59DB" w:rsidRDefault="009E59DB" w:rsidP="003F2D51">
      <w:r>
        <w:tab/>
        <w:t>CPHA</w:t>
      </w:r>
      <w:r>
        <w:rPr>
          <w:rFonts w:hint="eastAsia"/>
        </w:rPr>
        <w:t>表示</w:t>
      </w:r>
      <w:r w:rsidR="001E3BD7">
        <w:rPr>
          <w:rFonts w:hint="eastAsia"/>
        </w:rPr>
        <w:t>时钟</w:t>
      </w:r>
      <w:r w:rsidR="001E3BD7">
        <w:t>的采样位置。当</w:t>
      </w:r>
      <w:r w:rsidR="001E3BD7">
        <w:rPr>
          <w:rFonts w:hint="eastAsia"/>
        </w:rPr>
        <w:t>CPHA</w:t>
      </w:r>
      <w:r w:rsidR="001E3BD7">
        <w:t>=1</w:t>
      </w:r>
      <w:r w:rsidR="001E3BD7">
        <w:rPr>
          <w:rFonts w:hint="eastAsia"/>
        </w:rPr>
        <w:t>时</w:t>
      </w:r>
      <w:r w:rsidR="001E3BD7">
        <w:t>，</w:t>
      </w:r>
      <w:r w:rsidR="00756E3D">
        <w:rPr>
          <w:rFonts w:hint="eastAsia"/>
        </w:rPr>
        <w:t>在</w:t>
      </w:r>
      <w:r w:rsidR="00756E3D">
        <w:t>时钟的偶数</w:t>
      </w:r>
      <w:r w:rsidR="00756E3D">
        <w:rPr>
          <w:rFonts w:hint="eastAsia"/>
        </w:rPr>
        <w:t>边沿</w:t>
      </w:r>
      <w:r w:rsidR="00756E3D">
        <w:t>采样</w:t>
      </w:r>
      <w:r w:rsidR="00990D67">
        <w:rPr>
          <w:rFonts w:hint="eastAsia"/>
        </w:rPr>
        <w:t>。</w:t>
      </w:r>
      <w:r w:rsidR="00990D67">
        <w:t>当</w:t>
      </w:r>
      <w:r w:rsidR="00990D67">
        <w:rPr>
          <w:rFonts w:hint="eastAsia"/>
        </w:rPr>
        <w:t>CPHA=0</w:t>
      </w:r>
      <w:r w:rsidR="00990D67">
        <w:rPr>
          <w:rFonts w:hint="eastAsia"/>
        </w:rPr>
        <w:t>时</w:t>
      </w:r>
      <w:r w:rsidR="00990D67">
        <w:t>，在时钟的</w:t>
      </w:r>
      <w:r w:rsidR="00990D67">
        <w:rPr>
          <w:rFonts w:hint="eastAsia"/>
        </w:rPr>
        <w:t>奇数</w:t>
      </w:r>
      <w:proofErr w:type="gramStart"/>
      <w:r w:rsidR="00990D67">
        <w:t>个</w:t>
      </w:r>
      <w:proofErr w:type="gramEnd"/>
      <w:r w:rsidR="00990D67">
        <w:t>上升沿时采样。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56C73" w:rsidTr="00B56C73">
        <w:tc>
          <w:tcPr>
            <w:tcW w:w="8528" w:type="dxa"/>
          </w:tcPr>
          <w:p w:rsidR="00995EA5" w:rsidRDefault="00B56C73" w:rsidP="00995EA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F388A5" wp14:editId="35CDF543">
                  <wp:extent cx="5278120" cy="4219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C73" w:rsidRDefault="00995EA5" w:rsidP="00995EA5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2</w:t>
              </w:r>
            </w:fldSimple>
            <w:r>
              <w:t xml:space="preserve"> SPI CPHA=0</w:t>
            </w:r>
            <w:r>
              <w:rPr>
                <w:rFonts w:hint="eastAsia"/>
              </w:rPr>
              <w:t>时的波形</w:t>
            </w:r>
          </w:p>
        </w:tc>
      </w:tr>
    </w:tbl>
    <w:p w:rsidR="003F2D51" w:rsidRDefault="00CF4A22" w:rsidP="003F2D51">
      <w:r>
        <w:tab/>
      </w:r>
      <w:r w:rsidR="0080109D">
        <w:rPr>
          <w:rFonts w:hint="eastAsia"/>
        </w:rPr>
        <w:t>当</w:t>
      </w:r>
      <w:r w:rsidR="0080109D">
        <w:rPr>
          <w:rFonts w:hint="eastAsia"/>
        </w:rPr>
        <w:t>CPHA=0</w:t>
      </w:r>
      <w:r w:rsidR="0080109D">
        <w:rPr>
          <w:rFonts w:hint="eastAsia"/>
        </w:rPr>
        <w:t>时</w:t>
      </w:r>
      <w:r w:rsidR="0080109D">
        <w:t>，</w:t>
      </w:r>
      <w:r w:rsidR="00067AD4">
        <w:rPr>
          <w:rFonts w:hint="eastAsia"/>
        </w:rPr>
        <w:t>在</w:t>
      </w:r>
      <w:r w:rsidR="00067AD4">
        <w:t>时钟的奇数</w:t>
      </w:r>
      <w:proofErr w:type="gramStart"/>
      <w:r w:rsidR="00067AD4">
        <w:t>个</w:t>
      </w:r>
      <w:proofErr w:type="gramEnd"/>
      <w:r w:rsidR="00067AD4">
        <w:t>边沿采样。</w:t>
      </w:r>
      <w:r w:rsidR="002A5D21">
        <w:rPr>
          <w:rFonts w:hint="eastAsia"/>
        </w:rPr>
        <w:t>如果</w:t>
      </w:r>
      <w:r w:rsidR="002A5D21">
        <w:rPr>
          <w:rFonts w:hint="eastAsia"/>
        </w:rPr>
        <w:t>CPOL</w:t>
      </w:r>
      <w:r w:rsidR="002A5D21">
        <w:t>=0</w:t>
      </w:r>
      <w:r w:rsidR="002A5D21">
        <w:rPr>
          <w:rFonts w:hint="eastAsia"/>
        </w:rPr>
        <w:t>，</w:t>
      </w:r>
      <w:r w:rsidR="002A5D21">
        <w:t>则</w:t>
      </w:r>
      <w:r w:rsidR="00225AE9">
        <w:rPr>
          <w:rFonts w:hint="eastAsia"/>
        </w:rPr>
        <w:t>会在</w:t>
      </w:r>
      <w:r w:rsidR="00225AE9">
        <w:rPr>
          <w:rFonts w:hint="eastAsia"/>
        </w:rPr>
        <w:t>SCK</w:t>
      </w:r>
      <w:r w:rsidR="00225AE9">
        <w:rPr>
          <w:rFonts w:hint="eastAsia"/>
        </w:rPr>
        <w:t>的</w:t>
      </w:r>
      <w:r w:rsidR="00225AE9">
        <w:t>上升沿采样。如果</w:t>
      </w:r>
      <w:r w:rsidR="00225AE9">
        <w:rPr>
          <w:rFonts w:hint="eastAsia"/>
        </w:rPr>
        <w:t>CPOL=1</w:t>
      </w:r>
      <w:r w:rsidR="00225AE9">
        <w:rPr>
          <w:rFonts w:hint="eastAsia"/>
        </w:rPr>
        <w:t>，</w:t>
      </w:r>
      <w:r w:rsidR="00225AE9">
        <w:t>则会在</w:t>
      </w:r>
      <w:r w:rsidR="00225AE9">
        <w:rPr>
          <w:rFonts w:hint="eastAsia"/>
        </w:rPr>
        <w:t>SCK</w:t>
      </w:r>
      <w:r w:rsidR="00225AE9">
        <w:rPr>
          <w:rFonts w:hint="eastAsia"/>
        </w:rPr>
        <w:t>的</w:t>
      </w:r>
      <w:r w:rsidR="00225AE9">
        <w:t>下降沿采样。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819E5" w:rsidTr="00E819E5">
        <w:tc>
          <w:tcPr>
            <w:tcW w:w="8528" w:type="dxa"/>
          </w:tcPr>
          <w:p w:rsidR="00F0475C" w:rsidRDefault="000506F7" w:rsidP="00F0475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4EC2A3" wp14:editId="1F8DA7BB">
                  <wp:extent cx="5278120" cy="425958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9E5" w:rsidRDefault="00F0475C" w:rsidP="00F0475C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3</w:t>
              </w:r>
            </w:fldSimple>
            <w:r>
              <w:t xml:space="preserve"> SPI CPHA=1</w:t>
            </w:r>
            <w:r>
              <w:rPr>
                <w:rFonts w:hint="eastAsia"/>
              </w:rPr>
              <w:t>时的</w:t>
            </w:r>
            <w:r>
              <w:t>波形</w:t>
            </w:r>
          </w:p>
        </w:tc>
      </w:tr>
    </w:tbl>
    <w:p w:rsidR="003F2D51" w:rsidRDefault="00E23CF2" w:rsidP="003F2D51">
      <w:r>
        <w:tab/>
      </w:r>
      <w:r w:rsidR="008C0171">
        <w:rPr>
          <w:rFonts w:hint="eastAsia"/>
        </w:rPr>
        <w:t>当</w:t>
      </w:r>
      <w:r w:rsidR="008C0171">
        <w:rPr>
          <w:rFonts w:hint="eastAsia"/>
        </w:rPr>
        <w:t>CPHA=</w:t>
      </w:r>
      <w:r w:rsidR="002E135D">
        <w:t>1</w:t>
      </w:r>
      <w:r w:rsidR="008C0171">
        <w:rPr>
          <w:rFonts w:hint="eastAsia"/>
        </w:rPr>
        <w:t>时</w:t>
      </w:r>
      <w:r w:rsidR="008C0171">
        <w:t>，</w:t>
      </w:r>
      <w:r w:rsidR="008C0171">
        <w:rPr>
          <w:rFonts w:hint="eastAsia"/>
        </w:rPr>
        <w:t>在</w:t>
      </w:r>
      <w:r w:rsidR="008C0171">
        <w:t>时钟的</w:t>
      </w:r>
      <w:r w:rsidR="006E5A0D">
        <w:rPr>
          <w:rFonts w:hint="eastAsia"/>
        </w:rPr>
        <w:t>偶数</w:t>
      </w:r>
      <w:proofErr w:type="gramStart"/>
      <w:r w:rsidR="008C0171">
        <w:t>个</w:t>
      </w:r>
      <w:proofErr w:type="gramEnd"/>
      <w:r w:rsidR="008C0171">
        <w:t>边沿采样。</w:t>
      </w:r>
      <w:r w:rsidR="008C0171">
        <w:rPr>
          <w:rFonts w:hint="eastAsia"/>
        </w:rPr>
        <w:t>如果</w:t>
      </w:r>
      <w:r w:rsidR="008C0171">
        <w:rPr>
          <w:rFonts w:hint="eastAsia"/>
        </w:rPr>
        <w:t>CPOL</w:t>
      </w:r>
      <w:r w:rsidR="008C0171">
        <w:t>=0</w:t>
      </w:r>
      <w:r w:rsidR="008C0171">
        <w:rPr>
          <w:rFonts w:hint="eastAsia"/>
        </w:rPr>
        <w:t>，</w:t>
      </w:r>
      <w:r w:rsidR="008C0171">
        <w:t>则</w:t>
      </w:r>
      <w:r w:rsidR="008C0171">
        <w:rPr>
          <w:rFonts w:hint="eastAsia"/>
        </w:rPr>
        <w:t>会在</w:t>
      </w:r>
      <w:r w:rsidR="008C0171">
        <w:rPr>
          <w:rFonts w:hint="eastAsia"/>
        </w:rPr>
        <w:t>SCK</w:t>
      </w:r>
      <w:r w:rsidR="008C0171">
        <w:rPr>
          <w:rFonts w:hint="eastAsia"/>
        </w:rPr>
        <w:t>的</w:t>
      </w:r>
      <w:r w:rsidR="002D70A9">
        <w:rPr>
          <w:rFonts w:hint="eastAsia"/>
        </w:rPr>
        <w:t>下降沿</w:t>
      </w:r>
      <w:r w:rsidR="008C0171">
        <w:t>采样。如果</w:t>
      </w:r>
      <w:r w:rsidR="008C0171">
        <w:rPr>
          <w:rFonts w:hint="eastAsia"/>
        </w:rPr>
        <w:t>CPOL=1</w:t>
      </w:r>
      <w:r w:rsidR="008C0171">
        <w:rPr>
          <w:rFonts w:hint="eastAsia"/>
        </w:rPr>
        <w:t>，</w:t>
      </w:r>
      <w:r w:rsidR="008C0171">
        <w:t>则会在</w:t>
      </w:r>
      <w:r w:rsidR="008C0171">
        <w:rPr>
          <w:rFonts w:hint="eastAsia"/>
        </w:rPr>
        <w:t>SCK</w:t>
      </w:r>
      <w:r w:rsidR="008C0171">
        <w:rPr>
          <w:rFonts w:hint="eastAsia"/>
        </w:rPr>
        <w:t>的</w:t>
      </w:r>
      <w:r w:rsidR="002D70A9">
        <w:rPr>
          <w:rFonts w:hint="eastAsia"/>
        </w:rPr>
        <w:t>上升沿</w:t>
      </w:r>
      <w:r w:rsidR="008C0171">
        <w:t>采样。</w:t>
      </w:r>
    </w:p>
    <w:p w:rsidR="003F2D51" w:rsidRDefault="003F2D51" w:rsidP="003F2D51"/>
    <w:p w:rsidR="004625C5" w:rsidRDefault="00D548FF" w:rsidP="004625C5">
      <w:pPr>
        <w:pStyle w:val="3"/>
      </w:pPr>
      <w:bookmarkStart w:id="7" w:name="_Toc418759580"/>
      <w:r>
        <w:rPr>
          <w:rFonts w:hint="eastAsia"/>
        </w:rPr>
        <w:t xml:space="preserve">SPI </w:t>
      </w:r>
      <w:r>
        <w:t>FLASH</w:t>
      </w:r>
      <w:bookmarkEnd w:id="7"/>
    </w:p>
    <w:p w:rsidR="003F2D51" w:rsidRDefault="002A2FFC" w:rsidP="000151DE">
      <w:pPr>
        <w:ind w:firstLine="420"/>
      </w:pPr>
      <w:r>
        <w:rPr>
          <w:rFonts w:hint="eastAsia"/>
        </w:rPr>
        <w:t>SPI FLASH</w:t>
      </w:r>
      <w:r>
        <w:rPr>
          <w:rFonts w:hint="eastAsia"/>
        </w:rPr>
        <w:t>中</w:t>
      </w:r>
      <w:r>
        <w:t>也有</w:t>
      </w:r>
      <w:proofErr w:type="spellStart"/>
      <w:r>
        <w:t>spi</w:t>
      </w:r>
      <w:proofErr w:type="spellEnd"/>
      <w:r>
        <w:t>的从控制器</w:t>
      </w:r>
      <w:r w:rsidR="00D96F0D">
        <w:rPr>
          <w:rFonts w:hint="eastAsia"/>
        </w:rPr>
        <w:t>，查阅了</w:t>
      </w:r>
      <w:proofErr w:type="spellStart"/>
      <w:r w:rsidR="00D642B4">
        <w:rPr>
          <w:rFonts w:hint="eastAsia"/>
        </w:rPr>
        <w:t>win</w:t>
      </w:r>
      <w:r w:rsidR="00D642B4">
        <w:t>bond</w:t>
      </w:r>
      <w:proofErr w:type="spellEnd"/>
      <w:r w:rsidR="00312E56">
        <w:rPr>
          <w:rFonts w:hint="eastAsia"/>
        </w:rPr>
        <w:t>的</w:t>
      </w:r>
      <w:r w:rsidR="00312E56">
        <w:rPr>
          <w:rFonts w:hint="eastAsia"/>
        </w:rPr>
        <w:t>W25Q32</w:t>
      </w:r>
      <w:r w:rsidR="00312E56">
        <w:t>FV</w:t>
      </w:r>
      <w:r w:rsidR="00312E56">
        <w:rPr>
          <w:rFonts w:hint="eastAsia"/>
        </w:rPr>
        <w:t>数据</w:t>
      </w:r>
      <w:r w:rsidR="00312E56">
        <w:t>手册和</w:t>
      </w:r>
      <w:r w:rsidR="00312E56">
        <w:t>ST</w:t>
      </w:r>
      <w:r w:rsidR="000151DE">
        <w:rPr>
          <w:rFonts w:hint="eastAsia"/>
        </w:rPr>
        <w:t>的</w:t>
      </w:r>
      <w:r w:rsidR="000151DE">
        <w:rPr>
          <w:rFonts w:hint="eastAsia"/>
        </w:rPr>
        <w:t>M25P10</w:t>
      </w:r>
      <w:r w:rsidR="000151DE">
        <w:rPr>
          <w:rFonts w:hint="eastAsia"/>
        </w:rPr>
        <w:t>数据</w:t>
      </w:r>
      <w:r w:rsidR="000151DE">
        <w:t>手册</w:t>
      </w:r>
      <w:r w:rsidR="00775053">
        <w:rPr>
          <w:rFonts w:hint="eastAsia"/>
        </w:rPr>
        <w:t>，</w:t>
      </w:r>
      <w:r w:rsidR="00775053">
        <w:t>发现</w:t>
      </w:r>
      <w:r w:rsidR="00775053">
        <w:rPr>
          <w:rFonts w:hint="eastAsia"/>
        </w:rPr>
        <w:t>都是</w:t>
      </w:r>
      <w:r w:rsidR="00775053">
        <w:t>只能支持</w:t>
      </w:r>
      <w:r w:rsidR="0035547F">
        <w:rPr>
          <w:rFonts w:hint="eastAsia"/>
        </w:rPr>
        <w:t>CPOL=</w:t>
      </w:r>
      <w:r w:rsidR="0035547F">
        <w:t>0</w:t>
      </w:r>
      <w:r w:rsidR="0035547F">
        <w:rPr>
          <w:rFonts w:hint="eastAsia"/>
        </w:rPr>
        <w:t xml:space="preserve"> CPHA=0</w:t>
      </w:r>
      <w:r w:rsidR="0035547F">
        <w:rPr>
          <w:rFonts w:hint="eastAsia"/>
        </w:rPr>
        <w:t>、</w:t>
      </w:r>
      <w:r w:rsidR="0035547F">
        <w:rPr>
          <w:rFonts w:hint="eastAsia"/>
        </w:rPr>
        <w:t>CPOL=1 CPHA=1</w:t>
      </w:r>
      <w:r w:rsidR="0035547F">
        <w:rPr>
          <w:rFonts w:hint="eastAsia"/>
        </w:rPr>
        <w:t>这两种</w:t>
      </w:r>
      <w:r w:rsidR="0035547F">
        <w:t>方式，</w:t>
      </w:r>
      <w:r w:rsidR="00386E61">
        <w:t>在这两种方式下，</w:t>
      </w:r>
      <w:r w:rsidR="00386E61">
        <w:rPr>
          <w:rFonts w:hint="eastAsia"/>
        </w:rPr>
        <w:t>都是在</w:t>
      </w:r>
      <w:r w:rsidR="00386E61">
        <w:rPr>
          <w:rFonts w:hint="eastAsia"/>
        </w:rPr>
        <w:t>SCK</w:t>
      </w:r>
      <w:r w:rsidR="00386E61">
        <w:rPr>
          <w:rFonts w:hint="eastAsia"/>
        </w:rPr>
        <w:t>的</w:t>
      </w:r>
      <w:r w:rsidR="00386E61">
        <w:t>上升沿</w:t>
      </w:r>
      <w:r w:rsidR="00386E61">
        <w:rPr>
          <w:rFonts w:hint="eastAsia"/>
        </w:rPr>
        <w:t>采样</w:t>
      </w:r>
      <w:r w:rsidR="00232CF8">
        <w:rPr>
          <w:rFonts w:hint="eastAsia"/>
        </w:rPr>
        <w:t>。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7790"/>
      </w:tblGrid>
      <w:tr w:rsidR="00F0236A" w:rsidTr="003F06D3">
        <w:trPr>
          <w:trHeight w:val="3744"/>
          <w:jc w:val="center"/>
        </w:trPr>
        <w:tc>
          <w:tcPr>
            <w:tcW w:w="7294" w:type="dxa"/>
          </w:tcPr>
          <w:p w:rsidR="00887F72" w:rsidRDefault="00F0236A" w:rsidP="00887F7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982A89" wp14:editId="22A47E12">
                  <wp:extent cx="4809524" cy="2266667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36A" w:rsidRDefault="00887F72" w:rsidP="00887F72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4</w:t>
              </w:r>
            </w:fldSimple>
            <w:r>
              <w:t xml:space="preserve"> </w:t>
            </w:r>
            <w:proofErr w:type="spellStart"/>
            <w:r>
              <w:t>winbond</w:t>
            </w:r>
            <w:proofErr w:type="spellEnd"/>
            <w:r>
              <w:t xml:space="preserve"> W25Q32FV write disable</w:t>
            </w:r>
          </w:p>
        </w:tc>
      </w:tr>
    </w:tbl>
    <w:p w:rsidR="00232CF8" w:rsidRPr="00232CF8" w:rsidRDefault="00232CF8" w:rsidP="000151DE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34DBC" w:rsidTr="00E34DBC">
        <w:tc>
          <w:tcPr>
            <w:tcW w:w="8528" w:type="dxa"/>
          </w:tcPr>
          <w:p w:rsidR="00E90AD2" w:rsidRDefault="00E34DBC" w:rsidP="00E90AD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78E01CF" wp14:editId="2DE831ED">
                  <wp:extent cx="5278120" cy="12668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DBC" w:rsidRDefault="00E90AD2" w:rsidP="00E90AD2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5</w:t>
              </w:r>
            </w:fldSimple>
            <w:r>
              <w:t xml:space="preserve"> </w:t>
            </w:r>
            <w:proofErr w:type="spellStart"/>
            <w:r w:rsidRPr="002714E2">
              <w:t>winbond</w:t>
            </w:r>
            <w:proofErr w:type="spellEnd"/>
            <w:r w:rsidRPr="002714E2">
              <w:t xml:space="preserve"> W25Q32FV</w:t>
            </w:r>
            <w:r>
              <w:t xml:space="preserve"> read status</w:t>
            </w:r>
          </w:p>
        </w:tc>
      </w:tr>
    </w:tbl>
    <w:p w:rsidR="003F2D51" w:rsidRDefault="003F2D51" w:rsidP="003F2D51"/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5840"/>
      </w:tblGrid>
      <w:tr w:rsidR="009D0283" w:rsidTr="009C5D28">
        <w:trPr>
          <w:trHeight w:val="2962"/>
          <w:jc w:val="center"/>
        </w:trPr>
        <w:tc>
          <w:tcPr>
            <w:tcW w:w="5595" w:type="dxa"/>
          </w:tcPr>
          <w:p w:rsidR="00FA0116" w:rsidRDefault="00650C46" w:rsidP="00FA011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4BAFC7D" wp14:editId="747526CA">
                  <wp:extent cx="3571429" cy="1847619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283" w:rsidRDefault="00FA0116" w:rsidP="00FA0116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6</w:t>
              </w:r>
            </w:fldSimple>
            <w:r>
              <w:t xml:space="preserve"> ST M25P10 write disable</w:t>
            </w:r>
          </w:p>
        </w:tc>
      </w:tr>
    </w:tbl>
    <w:p w:rsidR="003F2D51" w:rsidRDefault="003F2D51" w:rsidP="003F2D51"/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47AD0" w:rsidTr="00A47AD0">
        <w:tc>
          <w:tcPr>
            <w:tcW w:w="8528" w:type="dxa"/>
          </w:tcPr>
          <w:p w:rsidR="00300900" w:rsidRDefault="00DC216A" w:rsidP="0030090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03DFCA" wp14:editId="0AAD02D5">
                  <wp:extent cx="5278120" cy="18465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84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7AD0" w:rsidRDefault="00300900" w:rsidP="00300900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7</w:t>
              </w:r>
            </w:fldSimple>
            <w:r>
              <w:t xml:space="preserve"> </w:t>
            </w:r>
            <w:r w:rsidRPr="00BC050A">
              <w:t>ST M25P10</w:t>
            </w:r>
            <w:r>
              <w:t xml:space="preserve"> read status</w:t>
            </w:r>
          </w:p>
        </w:tc>
      </w:tr>
    </w:tbl>
    <w:p w:rsidR="00934DC8" w:rsidRDefault="00934DC8" w:rsidP="00860A47">
      <w:pPr>
        <w:ind w:firstLine="420"/>
      </w:pPr>
    </w:p>
    <w:p w:rsidR="005E62D0" w:rsidRDefault="0042262C" w:rsidP="005E62D0">
      <w:pPr>
        <w:pStyle w:val="3"/>
      </w:pPr>
      <w:bookmarkStart w:id="8" w:name="_Toc418759581"/>
      <w:r>
        <w:rPr>
          <w:rFonts w:hint="eastAsia"/>
        </w:rPr>
        <w:t>协议</w:t>
      </w:r>
      <w:r>
        <w:t>分析总结</w:t>
      </w:r>
      <w:bookmarkEnd w:id="8"/>
    </w:p>
    <w:p w:rsidR="005E62D0" w:rsidRDefault="00F728D2" w:rsidP="00860A47">
      <w:pPr>
        <w:ind w:firstLine="420"/>
      </w:pPr>
      <w:r>
        <w:rPr>
          <w:rFonts w:hint="eastAsia"/>
        </w:rPr>
        <w:t>为了</w:t>
      </w:r>
      <w:r>
        <w:t>简化设计，不需要支持</w:t>
      </w:r>
      <w:r w:rsidR="005213CD">
        <w:rPr>
          <w:rFonts w:hint="eastAsia"/>
        </w:rPr>
        <w:t>4</w:t>
      </w:r>
      <w:r w:rsidR="009B2D6D">
        <w:rPr>
          <w:rFonts w:hint="eastAsia"/>
        </w:rPr>
        <w:t>种</w:t>
      </w:r>
      <w:r w:rsidR="005213CD">
        <w:rPr>
          <w:rFonts w:hint="eastAsia"/>
        </w:rPr>
        <w:t>SPI</w:t>
      </w:r>
      <w:r w:rsidR="005213CD">
        <w:rPr>
          <w:rFonts w:hint="eastAsia"/>
        </w:rPr>
        <w:t>的时钟</w:t>
      </w:r>
      <w:r w:rsidR="005213CD">
        <w:t>极性和</w:t>
      </w:r>
      <w:r w:rsidR="005213CD">
        <w:rPr>
          <w:rFonts w:hint="eastAsia"/>
        </w:rPr>
        <w:t>时钟</w:t>
      </w:r>
      <w:r w:rsidR="005213CD">
        <w:t>相位</w:t>
      </w:r>
      <w:r w:rsidR="008E2CA2">
        <w:rPr>
          <w:rFonts w:hint="eastAsia"/>
        </w:rPr>
        <w:t>，</w:t>
      </w:r>
      <w:r w:rsidR="008E2CA2">
        <w:t>只需要和</w:t>
      </w:r>
      <w:proofErr w:type="spellStart"/>
      <w:r w:rsidR="008E2CA2">
        <w:t>spi</w:t>
      </w:r>
      <w:proofErr w:type="spellEnd"/>
      <w:r w:rsidR="008E2CA2">
        <w:t xml:space="preserve"> flash</w:t>
      </w:r>
      <w:r w:rsidR="008E2CA2">
        <w:t>一样，在</w:t>
      </w:r>
      <w:r w:rsidR="00056762">
        <w:rPr>
          <w:rFonts w:hint="eastAsia"/>
        </w:rPr>
        <w:t>SCK</w:t>
      </w:r>
      <w:r w:rsidR="00056762">
        <w:rPr>
          <w:rFonts w:hint="eastAsia"/>
        </w:rPr>
        <w:t>的</w:t>
      </w:r>
      <w:r w:rsidR="00056762">
        <w:t>上升沿采样即可。</w:t>
      </w:r>
    </w:p>
    <w:p w:rsidR="00B54F3E" w:rsidRDefault="00B54F3E" w:rsidP="00860A47">
      <w:pPr>
        <w:ind w:firstLine="420"/>
      </w:pPr>
    </w:p>
    <w:p w:rsidR="00C84D7C" w:rsidRDefault="008D4F52" w:rsidP="00C84D7C">
      <w:pPr>
        <w:pStyle w:val="2"/>
      </w:pPr>
      <w:bookmarkStart w:id="9" w:name="_Toc418759582"/>
      <w:r>
        <w:t>MER-U3 SPI</w:t>
      </w:r>
      <w:r>
        <w:rPr>
          <w:rFonts w:hint="eastAsia"/>
        </w:rPr>
        <w:t>协议</w:t>
      </w:r>
      <w:r>
        <w:t>分析</w:t>
      </w:r>
      <w:bookmarkEnd w:id="9"/>
    </w:p>
    <w:p w:rsidR="00DE503B" w:rsidRDefault="00DE503B" w:rsidP="00DE503B">
      <w:pPr>
        <w:ind w:firstLine="420"/>
      </w:pPr>
      <w:r>
        <w:t>M</w:t>
      </w:r>
      <w:r>
        <w:rPr>
          <w:rFonts w:hint="eastAsia"/>
        </w:rPr>
        <w:t>er</w:t>
      </w:r>
      <w:r>
        <w:t>-U</w:t>
      </w:r>
      <w:r>
        <w:rPr>
          <w:rFonts w:hint="eastAsia"/>
        </w:rPr>
        <w:t>3</w:t>
      </w:r>
      <w:r>
        <w:rPr>
          <w:rFonts w:hint="eastAsia"/>
        </w:rPr>
        <w:t>项目</w:t>
      </w:r>
      <w:r>
        <w:t>中，</w:t>
      </w:r>
      <w:r w:rsidR="006D2591">
        <w:rPr>
          <w:rFonts w:hint="eastAsia"/>
        </w:rPr>
        <w:t>3014</w:t>
      </w:r>
      <w:r w:rsidR="006D2591">
        <w:rPr>
          <w:rFonts w:hint="eastAsia"/>
        </w:rPr>
        <w:t>与</w:t>
      </w:r>
      <w:r w:rsidR="006D2591">
        <w:rPr>
          <w:rFonts w:hint="eastAsia"/>
        </w:rPr>
        <w:t>FPGA</w:t>
      </w:r>
      <w:r w:rsidR="006D2591">
        <w:rPr>
          <w:rFonts w:hint="eastAsia"/>
        </w:rPr>
        <w:t>之前</w:t>
      </w:r>
      <w:r w:rsidR="006D2591">
        <w:t>的通信采用</w:t>
      </w:r>
      <w:r w:rsidR="006D2591">
        <w:rPr>
          <w:rFonts w:hint="eastAsia"/>
        </w:rPr>
        <w:t>SPI</w:t>
      </w:r>
      <w:r w:rsidR="006D2591">
        <w:rPr>
          <w:rFonts w:hint="eastAsia"/>
        </w:rPr>
        <w:t>的</w:t>
      </w:r>
      <w:r w:rsidR="006D2591">
        <w:t>方式，</w:t>
      </w:r>
      <w:r w:rsidR="006D2591">
        <w:t>FPGA</w:t>
      </w:r>
      <w:r w:rsidR="006D2591">
        <w:rPr>
          <w:rFonts w:hint="eastAsia"/>
        </w:rPr>
        <w:t>和</w:t>
      </w:r>
      <w:r w:rsidR="006D2591">
        <w:rPr>
          <w:rFonts w:hint="eastAsia"/>
        </w:rPr>
        <w:t>SPI FLASH</w:t>
      </w:r>
      <w:r w:rsidR="006D2591">
        <w:rPr>
          <w:rFonts w:hint="eastAsia"/>
        </w:rPr>
        <w:t>共用</w:t>
      </w:r>
      <w:r w:rsidR="006D2591">
        <w:rPr>
          <w:rFonts w:hint="eastAsia"/>
        </w:rPr>
        <w:t>SPI</w:t>
      </w:r>
      <w:r w:rsidR="006D2591">
        <w:rPr>
          <w:rFonts w:hint="eastAsia"/>
        </w:rPr>
        <w:t>总线</w:t>
      </w:r>
      <w:r w:rsidR="006D2591">
        <w:t>，因此</w:t>
      </w:r>
      <w:r w:rsidR="00F307EA">
        <w:rPr>
          <w:rFonts w:hint="eastAsia"/>
        </w:rPr>
        <w:t>FPGA</w:t>
      </w:r>
      <w:r w:rsidR="00F307EA">
        <w:rPr>
          <w:rFonts w:hint="eastAsia"/>
        </w:rPr>
        <w:t>的</w:t>
      </w:r>
      <w:proofErr w:type="spellStart"/>
      <w:r w:rsidR="00F307EA">
        <w:t>spi</w:t>
      </w:r>
      <w:proofErr w:type="spellEnd"/>
      <w:r w:rsidR="00F307EA">
        <w:t xml:space="preserve"> slave</w:t>
      </w:r>
      <w:r w:rsidR="00397A0A">
        <w:t>控制器</w:t>
      </w:r>
      <w:r w:rsidR="00397A0A">
        <w:rPr>
          <w:rFonts w:hint="eastAsia"/>
        </w:rPr>
        <w:t>需要</w:t>
      </w:r>
      <w:r w:rsidR="00F307EA">
        <w:t>与</w:t>
      </w:r>
      <w:r w:rsidR="00F307EA">
        <w:rPr>
          <w:rFonts w:hint="eastAsia"/>
        </w:rPr>
        <w:t>SPI FLASH</w:t>
      </w:r>
      <w:r w:rsidR="00F307EA">
        <w:rPr>
          <w:rFonts w:hint="eastAsia"/>
        </w:rPr>
        <w:t>的</w:t>
      </w:r>
      <w:r w:rsidR="00F307EA">
        <w:t>控制器类似。</w:t>
      </w:r>
    </w:p>
    <w:p w:rsidR="0078509F" w:rsidRDefault="00C401CD" w:rsidP="0078509F">
      <w:pPr>
        <w:ind w:firstLine="420"/>
      </w:pPr>
      <w:r>
        <w:t>M</w:t>
      </w:r>
      <w:r>
        <w:rPr>
          <w:rFonts w:hint="eastAsia"/>
        </w:rPr>
        <w:t>er</w:t>
      </w:r>
      <w:r>
        <w:t>_U3</w:t>
      </w:r>
      <w:r>
        <w:rPr>
          <w:rFonts w:hint="eastAsia"/>
        </w:rPr>
        <w:t>项目中</w:t>
      </w:r>
      <w:r>
        <w:t>规定，</w:t>
      </w:r>
      <w:r w:rsidR="005A2A42">
        <w:t>其中第</w:t>
      </w:r>
      <w:r w:rsidR="0078509F">
        <w:rPr>
          <w:rFonts w:hint="eastAsia"/>
        </w:rPr>
        <w:t>1</w:t>
      </w:r>
      <w:r w:rsidR="005A2A42">
        <w:t>个</w:t>
      </w:r>
      <w:r w:rsidR="00F76413">
        <w:t>byte</w:t>
      </w:r>
      <w:r w:rsidR="005A2A42">
        <w:t>是控制命令，</w:t>
      </w:r>
      <w:r w:rsidR="005A2A42">
        <w:rPr>
          <w:rFonts w:hint="eastAsia"/>
        </w:rPr>
        <w:t>0</w:t>
      </w:r>
      <w:r w:rsidR="00F76413">
        <w:t>x80</w:t>
      </w:r>
      <w:r w:rsidR="005A2A42">
        <w:rPr>
          <w:rFonts w:hint="eastAsia"/>
        </w:rPr>
        <w:t>表示</w:t>
      </w:r>
      <w:r w:rsidR="005A2A42">
        <w:t>写命令</w:t>
      </w:r>
      <w:r w:rsidR="005A2A42">
        <w:rPr>
          <w:rFonts w:hint="eastAsia"/>
        </w:rPr>
        <w:t>，</w:t>
      </w:r>
      <w:r w:rsidR="005A2A42">
        <w:rPr>
          <w:rFonts w:hint="eastAsia"/>
        </w:rPr>
        <w:t>0</w:t>
      </w:r>
      <w:r w:rsidR="005A2A42">
        <w:t>x81</w:t>
      </w:r>
      <w:r w:rsidR="005A2A42">
        <w:rPr>
          <w:rFonts w:hint="eastAsia"/>
        </w:rPr>
        <w:t>表示</w:t>
      </w:r>
      <w:r w:rsidR="005A2A42">
        <w:t>读命令。</w:t>
      </w:r>
      <w:r w:rsidR="0078509F">
        <w:rPr>
          <w:rFonts w:hint="eastAsia"/>
        </w:rPr>
        <w:t>第</w:t>
      </w:r>
      <w:r w:rsidR="0078509F">
        <w:rPr>
          <w:rFonts w:hint="eastAsia"/>
        </w:rPr>
        <w:t>2</w:t>
      </w:r>
      <w:r w:rsidR="00F76413">
        <w:rPr>
          <w:rFonts w:hint="eastAsia"/>
        </w:rPr>
        <w:t xml:space="preserve"> 3</w:t>
      </w:r>
      <w:r w:rsidR="00F76413">
        <w:rPr>
          <w:rFonts w:hint="eastAsia"/>
        </w:rPr>
        <w:t>个</w:t>
      </w:r>
      <w:r w:rsidR="00F76413">
        <w:t>byte</w:t>
      </w:r>
      <w:r w:rsidR="0078509F">
        <w:t>表示读写的寄存器地址。</w:t>
      </w:r>
    </w:p>
    <w:p w:rsidR="00BC0B73" w:rsidRDefault="00BC0B73" w:rsidP="0078509F">
      <w:pPr>
        <w:ind w:firstLine="420"/>
      </w:pPr>
      <w:proofErr w:type="gramStart"/>
      <w:r>
        <w:rPr>
          <w:rFonts w:hint="eastAsia"/>
        </w:rPr>
        <w:t>当写</w:t>
      </w:r>
      <w:r>
        <w:t>操作</w:t>
      </w:r>
      <w:proofErr w:type="gramEnd"/>
      <w:r>
        <w:t>时，</w:t>
      </w:r>
      <w:r w:rsidR="00BC0DD7">
        <w:rPr>
          <w:rFonts w:hint="eastAsia"/>
        </w:rPr>
        <w:t>第</w:t>
      </w:r>
      <w:r w:rsidR="00F76413">
        <w:t>4</w:t>
      </w:r>
      <w:r w:rsidR="00E67740">
        <w:t xml:space="preserve"> 5</w:t>
      </w:r>
      <w:r w:rsidR="00BC0DD7">
        <w:rPr>
          <w:rFonts w:hint="eastAsia"/>
        </w:rPr>
        <w:t>个</w:t>
      </w:r>
      <w:r w:rsidR="00F76413">
        <w:t>byte</w:t>
      </w:r>
      <w:r w:rsidR="00BC0DD7">
        <w:t>表示要写入的数据。</w:t>
      </w:r>
      <w:r w:rsidR="00EA0E60">
        <w:rPr>
          <w:rFonts w:hint="eastAsia"/>
        </w:rPr>
        <w:t>写</w:t>
      </w:r>
      <w:r w:rsidR="00EA0E60">
        <w:t>操作</w:t>
      </w:r>
      <w:r w:rsidR="007A5592">
        <w:rPr>
          <w:rFonts w:hint="eastAsia"/>
        </w:rPr>
        <w:t>期间</w:t>
      </w:r>
      <w:r w:rsidR="00EA0E60">
        <w:rPr>
          <w:rFonts w:hint="eastAsia"/>
        </w:rPr>
        <w:t>MISO</w:t>
      </w:r>
      <w:r w:rsidR="00EA0E60">
        <w:rPr>
          <w:rFonts w:hint="eastAsia"/>
        </w:rPr>
        <w:t>输出</w:t>
      </w:r>
      <w:r w:rsidR="00EA0E60">
        <w:t>高阻。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665B0" w:rsidTr="00F665B0">
        <w:tc>
          <w:tcPr>
            <w:tcW w:w="8528" w:type="dxa"/>
          </w:tcPr>
          <w:p w:rsidR="009F73AC" w:rsidRDefault="00367EA7" w:rsidP="009F73AC">
            <w:pPr>
              <w:keepNext/>
              <w:jc w:val="center"/>
            </w:pPr>
            <w:r>
              <w:object w:dxaOrig="30645" w:dyaOrig="99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3pt;height:134.8pt" o:ole="">
                  <v:imagedata r:id="rId15" o:title=""/>
                </v:shape>
                <o:OLEObject Type="Embed" ProgID="Visio.Drawing.15" ShapeID="_x0000_i1025" DrawAspect="Content" ObjectID="_1492501402" r:id="rId16"/>
              </w:object>
            </w:r>
          </w:p>
          <w:p w:rsidR="00F665B0" w:rsidRDefault="009F73AC" w:rsidP="009F73AC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8</w:t>
              </w:r>
            </w:fldSimple>
            <w:r>
              <w:t xml:space="preserve"> SPI</w:t>
            </w:r>
            <w:r>
              <w:rPr>
                <w:rFonts w:hint="eastAsia"/>
              </w:rPr>
              <w:t>写</w:t>
            </w:r>
            <w:r>
              <w:t>时序</w:t>
            </w:r>
          </w:p>
        </w:tc>
      </w:tr>
    </w:tbl>
    <w:p w:rsidR="00C84D7C" w:rsidRDefault="008C5384" w:rsidP="00860A47">
      <w:pPr>
        <w:ind w:firstLine="420"/>
      </w:pPr>
      <w:r>
        <w:rPr>
          <w:rFonts w:hint="eastAsia"/>
        </w:rPr>
        <w:t>当</w:t>
      </w:r>
      <w:r>
        <w:t>读操作时，</w:t>
      </w:r>
      <w:r w:rsidR="00301E66">
        <w:rPr>
          <w:rFonts w:hint="eastAsia"/>
        </w:rPr>
        <w:t>第</w:t>
      </w:r>
      <w:r w:rsidR="00301E66">
        <w:t>4 5</w:t>
      </w:r>
      <w:r w:rsidR="00301E66">
        <w:rPr>
          <w:rFonts w:hint="eastAsia"/>
        </w:rPr>
        <w:t>个</w:t>
      </w:r>
      <w:r w:rsidR="00301E66">
        <w:t>byte</w:t>
      </w:r>
      <w:r w:rsidR="00301E66">
        <w:t>表示要写入的数据</w:t>
      </w:r>
      <w:r w:rsidR="00704ED0">
        <w:rPr>
          <w:rFonts w:hint="eastAsia"/>
        </w:rPr>
        <w:t>，</w:t>
      </w:r>
      <w:r>
        <w:rPr>
          <w:rFonts w:hint="eastAsia"/>
        </w:rPr>
        <w:t>M</w:t>
      </w:r>
      <w:r>
        <w:t>ISO</w:t>
      </w:r>
      <w:r w:rsidR="00E80A7F">
        <w:rPr>
          <w:rFonts w:hint="eastAsia"/>
        </w:rPr>
        <w:t>返回</w:t>
      </w:r>
      <w:r w:rsidR="00E80A7F">
        <w:t>寄存器</w:t>
      </w:r>
      <w:r>
        <w:t>数据</w:t>
      </w:r>
      <w:r w:rsidR="005E46F3">
        <w:rPr>
          <w:rFonts w:hint="eastAsia"/>
        </w:rPr>
        <w:t>，</w:t>
      </w:r>
      <w:r w:rsidR="005E46F3">
        <w:rPr>
          <w:rFonts w:hint="eastAsia"/>
        </w:rPr>
        <w:t>MOSI</w:t>
      </w:r>
      <w:r w:rsidR="005E46F3">
        <w:rPr>
          <w:rFonts w:hint="eastAsia"/>
        </w:rPr>
        <w:t>上的</w:t>
      </w:r>
      <w:r w:rsidR="005E46F3">
        <w:t>数据无效。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99318D" w:rsidTr="0099318D">
        <w:tc>
          <w:tcPr>
            <w:tcW w:w="8528" w:type="dxa"/>
          </w:tcPr>
          <w:p w:rsidR="009F73AC" w:rsidRDefault="00185AC9" w:rsidP="009F73AC">
            <w:pPr>
              <w:keepNext/>
              <w:jc w:val="center"/>
            </w:pPr>
            <w:r>
              <w:object w:dxaOrig="30810" w:dyaOrig="11370">
                <v:shape id="_x0000_i1026" type="#_x0000_t75" style="width:414.15pt;height:152.65pt" o:ole="">
                  <v:imagedata r:id="rId17" o:title=""/>
                </v:shape>
                <o:OLEObject Type="Embed" ProgID="Visio.Drawing.15" ShapeID="_x0000_i1026" DrawAspect="Content" ObjectID="_1492501403" r:id="rId18"/>
              </w:object>
            </w:r>
          </w:p>
          <w:p w:rsidR="0099318D" w:rsidRDefault="009F73AC" w:rsidP="009F73AC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9</w:t>
              </w:r>
            </w:fldSimple>
            <w:r>
              <w:t xml:space="preserve"> SPI</w:t>
            </w:r>
            <w:r>
              <w:rPr>
                <w:rFonts w:hint="eastAsia"/>
              </w:rPr>
              <w:t>读</w:t>
            </w:r>
            <w:r>
              <w:t>时序</w:t>
            </w:r>
          </w:p>
        </w:tc>
      </w:tr>
    </w:tbl>
    <w:p w:rsidR="00F83ED2" w:rsidRDefault="00A33D89" w:rsidP="00860A47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</w:t>
      </w:r>
      <w:r>
        <w:t>S</w:t>
      </w:r>
      <w:r w:rsidR="00334BFF">
        <w:t>=1</w:t>
      </w:r>
      <w:r w:rsidR="00334BFF">
        <w:rPr>
          <w:rFonts w:hint="eastAsia"/>
        </w:rPr>
        <w:t>时</w:t>
      </w:r>
      <w:r w:rsidR="00334BFF">
        <w:t>，</w:t>
      </w:r>
      <w:r w:rsidR="00334BFF">
        <w:rPr>
          <w:rFonts w:hint="eastAsia"/>
        </w:rPr>
        <w:t>slave</w:t>
      </w:r>
      <w:r w:rsidR="00334BFF">
        <w:t>模块应立即</w:t>
      </w:r>
      <w:r w:rsidR="00334BFF">
        <w:rPr>
          <w:rFonts w:hint="eastAsia"/>
        </w:rPr>
        <w:t>停止工作</w:t>
      </w:r>
      <w:r w:rsidR="00334BFF">
        <w:t>，回到空闲状态。</w:t>
      </w:r>
      <w:r w:rsidR="0078673F">
        <w:rPr>
          <w:rFonts w:hint="eastAsia"/>
        </w:rPr>
        <w:t>在</w:t>
      </w:r>
      <w:r w:rsidR="0078673F">
        <w:t>空闲状态</w:t>
      </w:r>
      <w:r w:rsidR="0078673F">
        <w:rPr>
          <w:rFonts w:hint="eastAsia"/>
        </w:rPr>
        <w:t>MISO</w:t>
      </w:r>
      <w:r w:rsidR="0078673F">
        <w:rPr>
          <w:rFonts w:hint="eastAsia"/>
        </w:rPr>
        <w:t>一直</w:t>
      </w:r>
      <w:r w:rsidR="0078673F">
        <w:t>是高阻</w:t>
      </w:r>
      <w:r w:rsidR="00BF7E70">
        <w:rPr>
          <w:rFonts w:hint="eastAsia"/>
        </w:rPr>
        <w:t>。</w:t>
      </w:r>
    </w:p>
    <w:p w:rsidR="00EB49A7" w:rsidRDefault="00EB49A7" w:rsidP="00860A47">
      <w:pPr>
        <w:ind w:firstLine="420"/>
      </w:pPr>
    </w:p>
    <w:p w:rsidR="00FC4690" w:rsidRDefault="00F52600" w:rsidP="00FC4690">
      <w:pPr>
        <w:pStyle w:val="2"/>
      </w:pPr>
      <w:bookmarkStart w:id="10" w:name="_Toc418759583"/>
      <w:r>
        <w:lastRenderedPageBreak/>
        <w:t>3014</w:t>
      </w:r>
      <w:r>
        <w:rPr>
          <w:rFonts w:hint="eastAsia"/>
        </w:rPr>
        <w:t>专用</w:t>
      </w:r>
      <w:r>
        <w:rPr>
          <w:rFonts w:hint="eastAsia"/>
        </w:rPr>
        <w:t>SPI</w:t>
      </w:r>
      <w:r>
        <w:rPr>
          <w:rFonts w:hint="eastAsia"/>
        </w:rPr>
        <w:t>波形</w:t>
      </w:r>
      <w:r>
        <w:t>分析</w:t>
      </w:r>
      <w:bookmarkEnd w:id="10"/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7689"/>
      </w:tblGrid>
      <w:tr w:rsidR="00262DB1" w:rsidTr="004E13BF">
        <w:trPr>
          <w:trHeight w:val="5532"/>
          <w:jc w:val="center"/>
        </w:trPr>
        <w:tc>
          <w:tcPr>
            <w:tcW w:w="7045" w:type="dxa"/>
          </w:tcPr>
          <w:p w:rsidR="004E13BF" w:rsidRDefault="00262DB1" w:rsidP="00040005">
            <w:pPr>
              <w:keepNext/>
              <w:jc w:val="center"/>
            </w:pPr>
            <w:r w:rsidRPr="00262DB1">
              <w:rPr>
                <w:noProof/>
              </w:rPr>
              <w:drawing>
                <wp:inline distT="0" distB="0" distL="0" distR="0" wp14:anchorId="69CF26BC" wp14:editId="4B0DE033">
                  <wp:extent cx="4745714" cy="3560908"/>
                  <wp:effectExtent l="0" t="0" r="0" b="1905"/>
                  <wp:docPr id="8" name="图片 8" descr="F:\DAHENG\svn\rd_mer_u3\PD\Personal_Directory\jiangzhibin\Doc\调试项\pho\FLASH\BOOT_CS _CLK_FLASHDO_FD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DAHENG\svn\rd_mer_u3\PD\Personal_Directory\jiangzhibin\Doc\调试项\pho\FLASH\BOOT_CS _CLK_FLASHDO_FD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846" cy="356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2DB1" w:rsidRDefault="004E13BF" w:rsidP="00040005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10</w:t>
              </w:r>
            </w:fldSimple>
            <w:r>
              <w:t xml:space="preserve"> SPI</w:t>
            </w:r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C</w:t>
            </w:r>
            <w:r>
              <w:t>S-</w:t>
            </w:r>
            <w:r>
              <w:rPr>
                <w:rFonts w:hint="eastAsia"/>
                <w:noProof/>
              </w:rPr>
              <w:t>绿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CK-</w:t>
            </w:r>
            <w:r>
              <w:rPr>
                <w:rFonts w:hint="eastAsia"/>
                <w:noProof/>
              </w:rPr>
              <w:t>蓝</w:t>
            </w:r>
            <w:r>
              <w:rPr>
                <w:rFonts w:hint="eastAsia"/>
                <w:noProof/>
              </w:rPr>
              <w:t>F</w:t>
            </w:r>
            <w:r>
              <w:rPr>
                <w:noProof/>
              </w:rPr>
              <w:t>LASH DO-</w:t>
            </w:r>
            <w:r>
              <w:rPr>
                <w:rFonts w:hint="eastAsia"/>
                <w:noProof/>
              </w:rPr>
              <w:t>红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FLASH DI</w:t>
            </w:r>
          </w:p>
        </w:tc>
      </w:tr>
    </w:tbl>
    <w:p w:rsidR="00C450AF" w:rsidRPr="00C450AF" w:rsidRDefault="00262F35" w:rsidP="00C450AF">
      <w:r>
        <w:tab/>
      </w:r>
      <w:r w:rsidR="003A5104">
        <w:rPr>
          <w:rFonts w:hint="eastAsia"/>
        </w:rPr>
        <w:t>上图</w:t>
      </w:r>
      <w:r w:rsidR="003A5104">
        <w:t>是</w:t>
      </w:r>
      <w:r w:rsidR="003A5104">
        <w:rPr>
          <w:rFonts w:hint="eastAsia"/>
        </w:rPr>
        <w:t>3014</w:t>
      </w:r>
      <w:r w:rsidR="003A5104">
        <w:rPr>
          <w:rFonts w:hint="eastAsia"/>
        </w:rPr>
        <w:t>用</w:t>
      </w:r>
      <w:r w:rsidR="003A5104">
        <w:t>专</w:t>
      </w:r>
      <w:r w:rsidR="003A5104">
        <w:rPr>
          <w:rFonts w:hint="eastAsia"/>
        </w:rPr>
        <w:t>用</w:t>
      </w:r>
      <w:r w:rsidR="003A5104">
        <w:rPr>
          <w:rFonts w:hint="eastAsia"/>
        </w:rPr>
        <w:t>SPI</w:t>
      </w:r>
      <w:r w:rsidR="003A5104">
        <w:rPr>
          <w:rFonts w:hint="eastAsia"/>
        </w:rPr>
        <w:t>与</w:t>
      </w:r>
      <w:r w:rsidR="003A5104">
        <w:rPr>
          <w:rFonts w:hint="eastAsia"/>
        </w:rPr>
        <w:t>SPI FLASH</w:t>
      </w:r>
      <w:r w:rsidR="003A5104">
        <w:rPr>
          <w:rFonts w:hint="eastAsia"/>
        </w:rPr>
        <w:t>通信</w:t>
      </w:r>
      <w:r w:rsidR="003A5104">
        <w:t>的截图，</w:t>
      </w:r>
      <w:r w:rsidR="00DF3808">
        <w:rPr>
          <w:rFonts w:hint="eastAsia"/>
        </w:rPr>
        <w:t>时钟</w:t>
      </w:r>
      <w:r w:rsidR="00DF3808">
        <w:t>速率</w:t>
      </w:r>
      <w:r w:rsidR="00092408">
        <w:rPr>
          <w:rFonts w:hint="eastAsia"/>
        </w:rPr>
        <w:t>为</w:t>
      </w:r>
      <w:r w:rsidR="00092408">
        <w:rPr>
          <w:rFonts w:hint="eastAsia"/>
        </w:rPr>
        <w:t>10</w:t>
      </w:r>
      <w:r w:rsidR="00092408">
        <w:t>MHz</w:t>
      </w:r>
      <w:r w:rsidR="00092408">
        <w:t>左右，时钟占空比为</w:t>
      </w:r>
      <w:r w:rsidR="00092408">
        <w:rPr>
          <w:rFonts w:hint="eastAsia"/>
        </w:rPr>
        <w:t>50</w:t>
      </w:r>
      <w:r w:rsidR="00092408">
        <w:t>%</w:t>
      </w:r>
      <w:r w:rsidR="00092408">
        <w:t>左右，</w:t>
      </w:r>
      <w:r w:rsidR="007476CC">
        <w:rPr>
          <w:rFonts w:hint="eastAsia"/>
        </w:rPr>
        <w:t>MOSI</w:t>
      </w:r>
      <w:r w:rsidR="007476CC">
        <w:rPr>
          <w:rFonts w:hint="eastAsia"/>
        </w:rPr>
        <w:t>在</w:t>
      </w:r>
      <w:r w:rsidR="007476CC">
        <w:rPr>
          <w:rFonts w:hint="eastAsia"/>
        </w:rPr>
        <w:t>SCK</w:t>
      </w:r>
      <w:r w:rsidR="007476CC">
        <w:rPr>
          <w:rFonts w:hint="eastAsia"/>
        </w:rPr>
        <w:t>下降沿</w:t>
      </w:r>
      <w:r w:rsidR="007476CC">
        <w:t>产生</w:t>
      </w:r>
      <w:r w:rsidR="006770A7">
        <w:rPr>
          <w:rFonts w:hint="eastAsia"/>
        </w:rPr>
        <w:t>。</w:t>
      </w:r>
      <w:r w:rsidR="006770A7">
        <w:t>但是</w:t>
      </w:r>
      <w:r w:rsidR="006770A7">
        <w:rPr>
          <w:rFonts w:hint="eastAsia"/>
        </w:rPr>
        <w:t>CS</w:t>
      </w:r>
      <w:r w:rsidR="006770A7">
        <w:rPr>
          <w:rFonts w:hint="eastAsia"/>
        </w:rPr>
        <w:t>与</w:t>
      </w:r>
      <w:r w:rsidR="006770A7">
        <w:rPr>
          <w:rFonts w:hint="eastAsia"/>
        </w:rPr>
        <w:t>SCK</w:t>
      </w:r>
      <w:r w:rsidR="006770A7">
        <w:rPr>
          <w:rFonts w:hint="eastAsia"/>
        </w:rPr>
        <w:t>之间</w:t>
      </w:r>
      <w:r w:rsidR="006770A7">
        <w:t>间距很小，只有半个时钟周期。</w:t>
      </w:r>
    </w:p>
    <w:p w:rsidR="00FC4690" w:rsidRDefault="00FC4690" w:rsidP="00860A47">
      <w:pPr>
        <w:ind w:firstLine="420"/>
      </w:pPr>
    </w:p>
    <w:p w:rsidR="00B54F3E" w:rsidRDefault="00B54F3E" w:rsidP="00B54F3E">
      <w:pPr>
        <w:pStyle w:val="2"/>
      </w:pPr>
      <w:bookmarkStart w:id="11" w:name="_Toc418759584"/>
      <w:proofErr w:type="spellStart"/>
      <w:r>
        <w:lastRenderedPageBreak/>
        <w:t>Spi</w:t>
      </w:r>
      <w:proofErr w:type="spellEnd"/>
      <w:r w:rsidR="002C544E">
        <w:rPr>
          <w:rFonts w:hint="eastAsia"/>
        </w:rPr>
        <w:t xml:space="preserve"> </w:t>
      </w:r>
      <w:r w:rsidR="002C544E">
        <w:t xml:space="preserve">slave </w:t>
      </w:r>
      <w:r w:rsidR="002C544E">
        <w:rPr>
          <w:rFonts w:hint="eastAsia"/>
        </w:rPr>
        <w:t>模块</w:t>
      </w:r>
      <w:r w:rsidR="002C544E">
        <w:t>设计</w:t>
      </w:r>
      <w:bookmarkEnd w:id="11"/>
    </w:p>
    <w:p w:rsidR="00B27028" w:rsidRDefault="002C2F03" w:rsidP="00D34F71">
      <w:pPr>
        <w:pStyle w:val="3"/>
      </w:pPr>
      <w:bookmarkStart w:id="12" w:name="_Toc418759585"/>
      <w:r>
        <w:rPr>
          <w:rFonts w:hint="eastAsia"/>
        </w:rPr>
        <w:t>模块</w:t>
      </w:r>
      <w:r>
        <w:t>端口</w:t>
      </w:r>
      <w:bookmarkEnd w:id="12"/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6456"/>
      </w:tblGrid>
      <w:tr w:rsidR="00B27028" w:rsidTr="003C734C">
        <w:trPr>
          <w:trHeight w:val="4484"/>
          <w:jc w:val="center"/>
        </w:trPr>
        <w:tc>
          <w:tcPr>
            <w:tcW w:w="5673" w:type="dxa"/>
          </w:tcPr>
          <w:p w:rsidR="00900B59" w:rsidRDefault="00B27028" w:rsidP="00900B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9D2EBAF" wp14:editId="3BA86454">
                  <wp:extent cx="3961905" cy="4628571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4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028" w:rsidRDefault="00900B59" w:rsidP="00900B59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11</w:t>
              </w:r>
            </w:fldSimple>
            <w:r>
              <w:t xml:space="preserve"> </w:t>
            </w:r>
            <w:proofErr w:type="spellStart"/>
            <w:r>
              <w:t>spi_slave</w:t>
            </w:r>
            <w:proofErr w:type="spellEnd"/>
            <w:r>
              <w:rPr>
                <w:rFonts w:hint="eastAsia"/>
              </w:rPr>
              <w:t>模块端口</w:t>
            </w:r>
          </w:p>
        </w:tc>
      </w:tr>
    </w:tbl>
    <w:p w:rsidR="00B27028" w:rsidRDefault="00E61488" w:rsidP="00B27028">
      <w:r>
        <w:tab/>
      </w:r>
      <w:r w:rsidR="000340FB">
        <w:t>SPI_SLAVE</w:t>
      </w:r>
      <w:r w:rsidR="000340FB">
        <w:rPr>
          <w:rFonts w:hint="eastAsia"/>
        </w:rPr>
        <w:t>模块</w:t>
      </w:r>
      <w:r w:rsidR="000340FB">
        <w:t>完成</w:t>
      </w:r>
      <w:r w:rsidR="000340FB">
        <w:rPr>
          <w:rFonts w:hint="eastAsia"/>
        </w:rPr>
        <w:t>SPI</w:t>
      </w:r>
      <w:r w:rsidR="000340FB">
        <w:rPr>
          <w:rFonts w:hint="eastAsia"/>
        </w:rPr>
        <w:t>串行协议解析</w:t>
      </w:r>
      <w:r w:rsidR="000340FB">
        <w:t>的任务，输出</w:t>
      </w:r>
      <w:r w:rsidR="000340FB">
        <w:rPr>
          <w:rFonts w:hint="eastAsia"/>
        </w:rPr>
        <w:t>并行</w:t>
      </w:r>
      <w:r w:rsidR="000340FB">
        <w:t>的</w:t>
      </w:r>
      <w:r w:rsidR="000340FB">
        <w:rPr>
          <w:rFonts w:hint="eastAsia"/>
        </w:rPr>
        <w:t>读写</w:t>
      </w:r>
      <w:r w:rsidR="000340FB">
        <w:t>信号，交给</w:t>
      </w:r>
      <w:r w:rsidR="000340FB">
        <w:rPr>
          <w:rFonts w:hint="eastAsia"/>
        </w:rPr>
        <w:t>下级</w:t>
      </w:r>
      <w:r w:rsidR="000340FB">
        <w:t>的寄存器读写模块。</w:t>
      </w:r>
      <w:r w:rsidR="009F148E">
        <w:rPr>
          <w:rFonts w:hint="eastAsia"/>
        </w:rPr>
        <w:t>寄存器</w:t>
      </w:r>
      <w:r w:rsidR="009F148E">
        <w:t>模块输出各自时钟域的读数据和选择信号</w:t>
      </w:r>
      <w:r w:rsidR="00CC2E6B">
        <w:rPr>
          <w:rFonts w:hint="eastAsia"/>
        </w:rPr>
        <w:t>。</w:t>
      </w:r>
    </w:p>
    <w:p w:rsidR="000E0779" w:rsidRDefault="000E0779" w:rsidP="00B27028"/>
    <w:p w:rsidR="00B27028" w:rsidRPr="00B27028" w:rsidRDefault="0069529B" w:rsidP="00B27028">
      <w:pPr>
        <w:pStyle w:val="3"/>
      </w:pPr>
      <w:bookmarkStart w:id="13" w:name="_Toc418759586"/>
      <w:r>
        <w:rPr>
          <w:rFonts w:hint="eastAsia"/>
        </w:rPr>
        <w:t>采样</w:t>
      </w:r>
      <w:r w:rsidR="00547CC2">
        <w:rPr>
          <w:rFonts w:hint="eastAsia"/>
        </w:rPr>
        <w:t>时钟</w:t>
      </w:r>
      <w:r w:rsidR="00547CC2">
        <w:t>约束</w:t>
      </w:r>
      <w:bookmarkEnd w:id="13"/>
    </w:p>
    <w:p w:rsidR="00BB7214" w:rsidRDefault="005555BE" w:rsidP="005555BE">
      <w:pPr>
        <w:ind w:firstLine="420"/>
      </w:pPr>
      <w:r>
        <w:rPr>
          <w:rFonts w:hint="eastAsia"/>
        </w:rPr>
        <w:t>在</w:t>
      </w:r>
      <w:r>
        <w:t>本项目中采用主时钟过采样的方式</w:t>
      </w:r>
      <w:r>
        <w:rPr>
          <w:rFonts w:hint="eastAsia"/>
        </w:rPr>
        <w:t>提取</w:t>
      </w:r>
      <w:r>
        <w:t>出时钟和数据的边沿，在</w:t>
      </w:r>
      <w:r w:rsidR="00D75B76">
        <w:rPr>
          <w:rFonts w:hint="eastAsia"/>
        </w:rPr>
        <w:t>SCK</w:t>
      </w:r>
      <w:r w:rsidR="00EB5E38">
        <w:t>的上升沿接收数据，在</w:t>
      </w:r>
      <w:r w:rsidR="00EB5E38">
        <w:t>SCK</w:t>
      </w:r>
      <w:r>
        <w:t>的下降沿发出数据</w:t>
      </w:r>
      <w:r w:rsidR="006B3E4E">
        <w:rPr>
          <w:rFonts w:hint="eastAsia"/>
        </w:rPr>
        <w:t>。</w:t>
      </w:r>
    </w:p>
    <w:p w:rsidR="009B3FF9" w:rsidRDefault="009B3FF9" w:rsidP="005555BE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466F" w:rsidTr="000E466F">
        <w:tc>
          <w:tcPr>
            <w:tcW w:w="8528" w:type="dxa"/>
          </w:tcPr>
          <w:p w:rsidR="00F27257" w:rsidRDefault="000E466F" w:rsidP="00A53F7E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E925D23" wp14:editId="600BF1E3">
                  <wp:extent cx="5278120" cy="35471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54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66F" w:rsidRDefault="00F27257" w:rsidP="00A53F7E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12</w:t>
              </w:r>
            </w:fldSimple>
            <w:r>
              <w:t xml:space="preserve"> 3014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时序</w:t>
            </w:r>
          </w:p>
          <w:p w:rsidR="00D64C57" w:rsidRDefault="0075448E" w:rsidP="00D64C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FE500E7" wp14:editId="1F60834C">
                  <wp:extent cx="5278120" cy="23310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48E" w:rsidRPr="0075448E" w:rsidRDefault="00D64C57" w:rsidP="00D64C57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noBreakHyphen/>
            </w:r>
            <w:fldSimple w:instr=" SEQ Figure \* ARABIC \s 1 ">
              <w:r>
                <w:rPr>
                  <w:noProof/>
                </w:rPr>
                <w:t>13</w:t>
              </w:r>
            </w:fldSimple>
            <w:r w:rsidRPr="0036765A">
              <w:rPr>
                <w:rFonts w:hint="eastAsia"/>
              </w:rPr>
              <w:t>3014</w:t>
            </w:r>
            <w:r w:rsidRPr="0036765A">
              <w:rPr>
                <w:rFonts w:hint="eastAsia"/>
              </w:rPr>
              <w:t>的</w:t>
            </w:r>
            <w:r w:rsidRPr="0036765A">
              <w:rPr>
                <w:rFonts w:hint="eastAsia"/>
              </w:rPr>
              <w:t>SPI</w:t>
            </w:r>
            <w:r w:rsidRPr="0036765A">
              <w:rPr>
                <w:rFonts w:hint="eastAsia"/>
              </w:rPr>
              <w:t>时序</w:t>
            </w:r>
            <w:r>
              <w:rPr>
                <w:rFonts w:hint="eastAsia"/>
                <w:noProof/>
              </w:rPr>
              <w:t>参数</w:t>
            </w:r>
          </w:p>
        </w:tc>
      </w:tr>
    </w:tbl>
    <w:p w:rsidR="000852B1" w:rsidRDefault="00651903" w:rsidP="000852B1">
      <w:pPr>
        <w:ind w:firstLine="420"/>
      </w:pPr>
      <w:r>
        <w:rPr>
          <w:rFonts w:hint="eastAsia"/>
        </w:rPr>
        <w:t>采样</w:t>
      </w:r>
      <w:r>
        <w:t>时钟对</w:t>
      </w:r>
      <w:r>
        <w:rPr>
          <w:rFonts w:hint="eastAsia"/>
        </w:rPr>
        <w:t>SC</w:t>
      </w:r>
      <w:r>
        <w:t>K</w:t>
      </w:r>
      <w:r>
        <w:rPr>
          <w:rFonts w:hint="eastAsia"/>
        </w:rPr>
        <w:t>过采样</w:t>
      </w:r>
      <w:r>
        <w:t>，提取出上升沿和下降沿</w:t>
      </w:r>
      <w:r>
        <w:rPr>
          <w:rFonts w:hint="eastAsia"/>
        </w:rPr>
        <w:t>，</w:t>
      </w:r>
      <w:r>
        <w:t>至少三次采样才能确定出</w:t>
      </w:r>
      <w:r>
        <w:rPr>
          <w:rFonts w:hint="eastAsia"/>
        </w:rPr>
        <w:t>上升沿</w:t>
      </w:r>
      <w:r>
        <w:t>和下降沿</w:t>
      </w:r>
      <w:r>
        <w:rPr>
          <w:rFonts w:hint="eastAsia"/>
        </w:rPr>
        <w:t>。</w:t>
      </w:r>
      <w:r w:rsidR="00632C0B">
        <w:rPr>
          <w:rFonts w:hint="eastAsia"/>
        </w:rPr>
        <w:t>3</w:t>
      </w:r>
      <w:r w:rsidR="00632C0B">
        <w:t>014</w:t>
      </w:r>
      <w:r w:rsidR="00632C0B">
        <w:rPr>
          <w:rFonts w:hint="eastAsia"/>
        </w:rPr>
        <w:t>的</w:t>
      </w:r>
      <w:r w:rsidR="00632C0B">
        <w:t>建立时间</w:t>
      </w:r>
      <w:r w:rsidR="00632C0B">
        <w:rPr>
          <w:rFonts w:hint="eastAsia"/>
        </w:rPr>
        <w:t>最少</w:t>
      </w:r>
      <w:r w:rsidR="00632C0B">
        <w:t>是</w:t>
      </w:r>
      <w:r w:rsidR="00632C0B">
        <w:rPr>
          <w:rFonts w:hint="eastAsia"/>
        </w:rPr>
        <w:t>8</w:t>
      </w:r>
      <w:r w:rsidR="00632C0B">
        <w:t>ns</w:t>
      </w:r>
      <w:r w:rsidR="000852B1">
        <w:rPr>
          <w:rFonts w:hint="eastAsia"/>
        </w:rPr>
        <w:t>，</w:t>
      </w:r>
      <w:r w:rsidR="0079503A">
        <w:rPr>
          <w:rFonts w:hint="eastAsia"/>
        </w:rPr>
        <w:t>为了使</w:t>
      </w:r>
      <w:r w:rsidR="0079503A">
        <w:rPr>
          <w:rFonts w:hint="eastAsia"/>
        </w:rPr>
        <w:t>3014</w:t>
      </w:r>
      <w:r w:rsidR="0079503A">
        <w:rPr>
          <w:rFonts w:hint="eastAsia"/>
        </w:rPr>
        <w:t>准确</w:t>
      </w:r>
      <w:r w:rsidR="0079503A">
        <w:t>接收，建议</w:t>
      </w:r>
      <w:r w:rsidR="0079503A">
        <w:rPr>
          <w:rFonts w:hint="eastAsia"/>
        </w:rPr>
        <w:t>建立</w:t>
      </w:r>
      <w:r w:rsidR="0079503A">
        <w:t>时间在</w:t>
      </w:r>
      <w:r w:rsidR="00937A1D">
        <w:t>15</w:t>
      </w:r>
      <w:r w:rsidR="0079503A">
        <w:t>ns</w:t>
      </w:r>
      <w:r w:rsidR="00937A1D">
        <w:rPr>
          <w:rFonts w:hint="eastAsia"/>
        </w:rPr>
        <w:t>以上</w:t>
      </w:r>
      <w:r w:rsidR="0079503A">
        <w:rPr>
          <w:rFonts w:hint="eastAsia"/>
        </w:rPr>
        <w:t>。</w:t>
      </w:r>
      <w:r w:rsidR="001B774D">
        <w:rPr>
          <w:rFonts w:hint="eastAsia"/>
        </w:rPr>
        <w:t>在</w:t>
      </w:r>
      <w:r w:rsidR="001B774D">
        <w:rPr>
          <w:rFonts w:hint="eastAsia"/>
        </w:rPr>
        <w:t>MER_U3</w:t>
      </w:r>
      <w:r w:rsidR="001B774D">
        <w:rPr>
          <w:rFonts w:hint="eastAsia"/>
        </w:rPr>
        <w:t>项目中</w:t>
      </w:r>
      <w:r w:rsidR="00DF7DC2">
        <w:rPr>
          <w:rFonts w:hint="eastAsia"/>
        </w:rPr>
        <w:t>，</w:t>
      </w:r>
      <w:r w:rsidR="0079503A">
        <w:rPr>
          <w:rFonts w:hint="eastAsia"/>
        </w:rPr>
        <w:t>SCK</w:t>
      </w:r>
      <w:r w:rsidR="00DF7DC2">
        <w:t>时钟最大是</w:t>
      </w:r>
      <w:r w:rsidR="00DF7DC2">
        <w:rPr>
          <w:rFonts w:hint="eastAsia"/>
        </w:rPr>
        <w:t>10</w:t>
      </w:r>
      <w:r w:rsidR="00DF7DC2">
        <w:t>MHz</w:t>
      </w:r>
      <w:r w:rsidR="00DF7DC2">
        <w:t>，占空比</w:t>
      </w:r>
      <w:r w:rsidR="00DF7DC2">
        <w:rPr>
          <w:rFonts w:hint="eastAsia"/>
        </w:rPr>
        <w:t>50</w:t>
      </w:r>
      <w:r w:rsidR="00DF7DC2">
        <w:t>%</w:t>
      </w:r>
      <w:r w:rsidR="00DF7DC2">
        <w:t>，</w:t>
      </w:r>
      <w:r w:rsidR="00DF7DC2">
        <w:rPr>
          <w:rFonts w:hint="eastAsia"/>
        </w:rPr>
        <w:t>SCK</w:t>
      </w:r>
      <w:r w:rsidR="00DF7DC2">
        <w:rPr>
          <w:rFonts w:hint="eastAsia"/>
        </w:rPr>
        <w:t>电平</w:t>
      </w:r>
      <w:r w:rsidR="00DF7DC2">
        <w:t>的最小</w:t>
      </w:r>
      <w:r w:rsidR="00DF7DC2">
        <w:rPr>
          <w:rFonts w:hint="eastAsia"/>
        </w:rPr>
        <w:t>值</w:t>
      </w:r>
      <w:r w:rsidR="00DF7DC2">
        <w:t>是</w:t>
      </w:r>
      <w:r w:rsidR="00DF7DC2">
        <w:rPr>
          <w:rFonts w:hint="eastAsia"/>
        </w:rPr>
        <w:t>50</w:t>
      </w:r>
      <w:r w:rsidR="00DF7DC2">
        <w:t>ns</w:t>
      </w:r>
      <w:r w:rsidR="00DF7DC2">
        <w:t>，</w:t>
      </w:r>
      <w:r w:rsidR="0079503A">
        <w:rPr>
          <w:rFonts w:hint="eastAsia"/>
        </w:rPr>
        <w:t>采样</w:t>
      </w:r>
      <w:r w:rsidR="0079503A">
        <w:t>时钟最大周期</w:t>
      </w:r>
      <w:r w:rsidR="0079503A">
        <w:t>=(50-</w:t>
      </w:r>
      <w:r w:rsidR="00937A1D">
        <w:t>15</w:t>
      </w:r>
      <w:r w:rsidR="0079503A">
        <w:t>)</w:t>
      </w:r>
      <w:r w:rsidR="0079503A">
        <w:rPr>
          <w:rFonts w:hint="eastAsia"/>
        </w:rPr>
        <w:t>/3</w:t>
      </w:r>
      <w:r w:rsidR="00D63BBA">
        <w:t>=11.667ns</w:t>
      </w:r>
      <w:r w:rsidR="00D63BBA">
        <w:t>，频率最小是</w:t>
      </w:r>
      <w:r w:rsidR="00D63BBA">
        <w:rPr>
          <w:rFonts w:hint="eastAsia"/>
        </w:rPr>
        <w:t>86</w:t>
      </w:r>
      <w:r w:rsidR="00D63BBA">
        <w:t>MHz</w:t>
      </w:r>
      <w:r w:rsidR="00D63BBA">
        <w:t>。</w:t>
      </w:r>
    </w:p>
    <w:p w:rsidR="0007769B" w:rsidRDefault="0007769B" w:rsidP="000852B1">
      <w:pPr>
        <w:ind w:firstLine="420"/>
      </w:pPr>
      <w:r>
        <w:rPr>
          <w:rFonts w:hint="eastAsia"/>
        </w:rPr>
        <w:t>如果</w:t>
      </w:r>
      <w:r>
        <w:t>采样时钟是</w:t>
      </w:r>
      <w:r>
        <w:rPr>
          <w:rFonts w:hint="eastAsia"/>
        </w:rPr>
        <w:t>100</w:t>
      </w:r>
      <w:r>
        <w:t>MHz</w:t>
      </w:r>
      <w:r>
        <w:t>，</w:t>
      </w:r>
      <w:r w:rsidR="0087302F">
        <w:rPr>
          <w:rFonts w:hint="eastAsia"/>
        </w:rPr>
        <w:t>那么</w:t>
      </w:r>
      <w:r w:rsidR="0087302F">
        <w:rPr>
          <w:rFonts w:hint="eastAsia"/>
        </w:rPr>
        <w:t>SCK</w:t>
      </w:r>
      <w:r w:rsidR="0087302F">
        <w:rPr>
          <w:rFonts w:hint="eastAsia"/>
        </w:rPr>
        <w:t>的</w:t>
      </w:r>
      <w:r w:rsidR="0087302F">
        <w:t>电平的最</w:t>
      </w:r>
      <w:r w:rsidR="00617E95">
        <w:rPr>
          <w:rFonts w:hint="eastAsia"/>
        </w:rPr>
        <w:t>小</w:t>
      </w:r>
      <w:r w:rsidR="0087302F">
        <w:t>值是</w:t>
      </w:r>
      <w:r w:rsidR="0087302F">
        <w:rPr>
          <w:rFonts w:hint="eastAsia"/>
        </w:rPr>
        <w:t xml:space="preserve"> 10</w:t>
      </w:r>
      <w:r w:rsidR="0087302F">
        <w:t>ns*3+15=</w:t>
      </w:r>
      <w:r w:rsidR="00617E95">
        <w:t>45ns</w:t>
      </w:r>
      <w:r w:rsidR="00617E95">
        <w:t>，即</w:t>
      </w:r>
      <w:r w:rsidR="00617E95">
        <w:t>SCK</w:t>
      </w:r>
      <w:r w:rsidR="00617E95">
        <w:rPr>
          <w:rFonts w:hint="eastAsia"/>
        </w:rPr>
        <w:t>的最大</w:t>
      </w:r>
      <w:r w:rsidR="00617E95">
        <w:t>频率是</w:t>
      </w:r>
      <w:r w:rsidR="00617E95">
        <w:rPr>
          <w:rFonts w:hint="eastAsia"/>
        </w:rPr>
        <w:t>11</w:t>
      </w:r>
      <w:r w:rsidR="00617E95">
        <w:t>MHz</w:t>
      </w:r>
      <w:r w:rsidR="00617E95">
        <w:rPr>
          <w:rFonts w:hint="eastAsia"/>
        </w:rPr>
        <w:t>。</w:t>
      </w:r>
      <w:r w:rsidR="009E7840">
        <w:rPr>
          <w:rFonts w:hint="eastAsia"/>
        </w:rPr>
        <w:t>如果</w:t>
      </w:r>
      <w:r w:rsidR="009E7840">
        <w:rPr>
          <w:rFonts w:hint="eastAsia"/>
        </w:rPr>
        <w:t>3</w:t>
      </w:r>
      <w:r w:rsidR="009E7840">
        <w:t>014</w:t>
      </w:r>
      <w:r w:rsidR="009E7840">
        <w:rPr>
          <w:rFonts w:hint="eastAsia"/>
        </w:rPr>
        <w:t>的</w:t>
      </w:r>
      <w:r w:rsidR="009E7840">
        <w:t>建立时间</w:t>
      </w:r>
      <w:r w:rsidR="009E7840">
        <w:rPr>
          <w:rFonts w:hint="eastAsia"/>
        </w:rPr>
        <w:t>是</w:t>
      </w:r>
      <w:r w:rsidR="009E7840">
        <w:rPr>
          <w:rFonts w:hint="eastAsia"/>
        </w:rPr>
        <w:t>8</w:t>
      </w:r>
      <w:r w:rsidR="009E7840">
        <w:t>ns</w:t>
      </w:r>
      <w:r w:rsidR="009E7840">
        <w:rPr>
          <w:rFonts w:hint="eastAsia"/>
        </w:rPr>
        <w:t>，</w:t>
      </w:r>
      <w:r w:rsidR="009E7840">
        <w:t>则</w:t>
      </w:r>
      <w:r w:rsidR="009E7840">
        <w:rPr>
          <w:rFonts w:hint="eastAsia"/>
        </w:rPr>
        <w:t>SCK</w:t>
      </w:r>
      <w:r w:rsidR="009E7840">
        <w:rPr>
          <w:rFonts w:hint="eastAsia"/>
        </w:rPr>
        <w:t>的</w:t>
      </w:r>
      <w:r w:rsidR="009E7840">
        <w:t>电平的最</w:t>
      </w:r>
      <w:r w:rsidR="009E7840">
        <w:rPr>
          <w:rFonts w:hint="eastAsia"/>
        </w:rPr>
        <w:t>小</w:t>
      </w:r>
      <w:r w:rsidR="009E7840">
        <w:t>值是</w:t>
      </w:r>
      <w:r w:rsidR="009E7840">
        <w:rPr>
          <w:rFonts w:hint="eastAsia"/>
        </w:rPr>
        <w:t xml:space="preserve"> 10</w:t>
      </w:r>
      <w:r w:rsidR="009E7840">
        <w:t>ns*3+</w:t>
      </w:r>
      <w:r w:rsidR="001E0B36">
        <w:t>8</w:t>
      </w:r>
      <w:r w:rsidR="009E7840">
        <w:t>=</w:t>
      </w:r>
      <w:r w:rsidR="001E0B36">
        <w:t>38</w:t>
      </w:r>
      <w:r w:rsidR="009E7840">
        <w:t>ns</w:t>
      </w:r>
      <w:r w:rsidR="009E7840">
        <w:t>，即</w:t>
      </w:r>
      <w:r w:rsidR="009E7840">
        <w:t>SCK</w:t>
      </w:r>
      <w:r w:rsidR="009E7840">
        <w:rPr>
          <w:rFonts w:hint="eastAsia"/>
        </w:rPr>
        <w:t>的最大</w:t>
      </w:r>
      <w:r w:rsidR="009E7840">
        <w:t>频率是</w:t>
      </w:r>
      <w:r w:rsidR="009E7840">
        <w:rPr>
          <w:rFonts w:hint="eastAsia"/>
        </w:rPr>
        <w:t>1</w:t>
      </w:r>
      <w:r w:rsidR="00E03AE4">
        <w:t>3</w:t>
      </w:r>
      <w:r w:rsidR="009E7840">
        <w:t>MHz</w:t>
      </w:r>
      <w:r w:rsidR="009E7840">
        <w:rPr>
          <w:rFonts w:hint="eastAsia"/>
        </w:rPr>
        <w:t>。</w:t>
      </w:r>
      <w:r w:rsidR="00A67A74">
        <w:rPr>
          <w:rFonts w:hint="eastAsia"/>
        </w:rPr>
        <w:t>因此，</w:t>
      </w:r>
      <w:r w:rsidR="00A67A74">
        <w:t>当采样频率是</w:t>
      </w:r>
      <w:r w:rsidR="00A67A74">
        <w:rPr>
          <w:rFonts w:hint="eastAsia"/>
        </w:rPr>
        <w:t>100</w:t>
      </w:r>
      <w:r w:rsidR="00A67A74">
        <w:t>MHz</w:t>
      </w:r>
      <w:r w:rsidR="00A67A74">
        <w:rPr>
          <w:rFonts w:hint="eastAsia"/>
        </w:rPr>
        <w:t>的</w:t>
      </w:r>
      <w:r w:rsidR="00A67A74">
        <w:t>时候，</w:t>
      </w:r>
      <w:r w:rsidR="00A67A74">
        <w:rPr>
          <w:rFonts w:hint="eastAsia"/>
        </w:rPr>
        <w:t>SCK</w:t>
      </w:r>
      <w:r w:rsidR="00A67A74">
        <w:rPr>
          <w:rFonts w:hint="eastAsia"/>
        </w:rPr>
        <w:t>不能</w:t>
      </w:r>
      <w:r w:rsidR="00A67A74">
        <w:t>超过</w:t>
      </w:r>
      <w:r w:rsidR="00A67A74">
        <w:rPr>
          <w:rFonts w:hint="eastAsia"/>
        </w:rPr>
        <w:t>13</w:t>
      </w:r>
      <w:r w:rsidR="00A67A74">
        <w:t>MHz</w:t>
      </w:r>
      <w:r w:rsidR="00A67A74">
        <w:t>，</w:t>
      </w:r>
      <w:r w:rsidR="00A67A74">
        <w:lastRenderedPageBreak/>
        <w:t>最好在</w:t>
      </w:r>
      <w:r w:rsidR="00A67A74">
        <w:rPr>
          <w:rFonts w:hint="eastAsia"/>
        </w:rPr>
        <w:t>11</w:t>
      </w:r>
      <w:r w:rsidR="00A67A74">
        <w:t>MHz</w:t>
      </w:r>
      <w:r w:rsidR="00A67A74">
        <w:t>之内。</w:t>
      </w:r>
    </w:p>
    <w:p w:rsidR="002A4AD6" w:rsidRDefault="00A07618" w:rsidP="00A07618">
      <w:pPr>
        <w:pStyle w:val="3"/>
      </w:pPr>
      <w:bookmarkStart w:id="14" w:name="_Toc418759587"/>
      <w:r>
        <w:rPr>
          <w:rFonts w:hint="eastAsia"/>
        </w:rPr>
        <w:t>设计</w:t>
      </w:r>
      <w:r>
        <w:t>方案</w:t>
      </w:r>
      <w:bookmarkEnd w:id="14"/>
    </w:p>
    <w:p w:rsidR="00ED2737" w:rsidRPr="00ED2737" w:rsidRDefault="00C60726" w:rsidP="00D36135">
      <w:pPr>
        <w:pStyle w:val="4"/>
      </w:pPr>
      <w:r>
        <w:rPr>
          <w:rFonts w:hint="eastAsia"/>
        </w:rPr>
        <w:t>写寄存器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F95B66" w:rsidTr="00F95B66">
        <w:tc>
          <w:tcPr>
            <w:tcW w:w="8528" w:type="dxa"/>
          </w:tcPr>
          <w:p w:rsidR="00096298" w:rsidRDefault="00A70035" w:rsidP="00C45C8C">
            <w:pPr>
              <w:keepNext/>
              <w:jc w:val="center"/>
            </w:pPr>
            <w:r>
              <w:object w:dxaOrig="16343" w:dyaOrig="7950">
                <v:shape id="_x0000_i1027" type="#_x0000_t75" style="width:415.3pt;height:202.2pt" o:ole="">
                  <v:imagedata r:id="rId23" o:title=""/>
                </v:shape>
                <o:OLEObject Type="Embed" ProgID="Visio.Drawing.15" ShapeID="_x0000_i1027" DrawAspect="Content" ObjectID="_1492501404" r:id="rId24"/>
              </w:object>
            </w:r>
          </w:p>
          <w:p w:rsidR="00F95B66" w:rsidRDefault="00096298" w:rsidP="00C45C8C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14</w:t>
              </w:r>
            </w:fldSimple>
            <w:r>
              <w:t xml:space="preserve"> SPI</w:t>
            </w:r>
            <w:r>
              <w:rPr>
                <w:rFonts w:hint="eastAsia"/>
              </w:rPr>
              <w:t>写</w:t>
            </w:r>
            <w:r>
              <w:t>时序</w:t>
            </w:r>
            <w:r>
              <w:rPr>
                <w:rFonts w:hint="eastAsia"/>
              </w:rPr>
              <w:t>内部波形</w:t>
            </w:r>
          </w:p>
        </w:tc>
      </w:tr>
    </w:tbl>
    <w:p w:rsidR="00B54F3E" w:rsidRDefault="00732AFF" w:rsidP="00860A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SPI</w:t>
      </w:r>
      <w:r>
        <w:rPr>
          <w:rFonts w:hint="eastAsia"/>
        </w:rPr>
        <w:t>写</w:t>
      </w:r>
      <w:r>
        <w:t>操作中，将数据发送完之后，</w:t>
      </w:r>
      <w:r w:rsidR="001F3043">
        <w:rPr>
          <w:rFonts w:hint="eastAsia"/>
        </w:rPr>
        <w:t>产生</w:t>
      </w:r>
      <w:r w:rsidR="001F3043">
        <w:t>写信号、写地址和写数据，为了保证后面</w:t>
      </w:r>
      <w:r w:rsidR="001F3043">
        <w:rPr>
          <w:rFonts w:hint="eastAsia"/>
        </w:rPr>
        <w:t>各个</w:t>
      </w:r>
      <w:r w:rsidR="001F3043">
        <w:t>时钟域都能准确采样到</w:t>
      </w:r>
      <w:r w:rsidR="00CB6525">
        <w:rPr>
          <w:rFonts w:hint="eastAsia"/>
        </w:rPr>
        <w:t>写</w:t>
      </w:r>
      <w:r w:rsidR="00CB6525">
        <w:t>信号，需要将写</w:t>
      </w:r>
      <w:r w:rsidR="00CB6525">
        <w:rPr>
          <w:rFonts w:hint="eastAsia"/>
        </w:rPr>
        <w:t>信号</w:t>
      </w:r>
      <w:r w:rsidR="00CB6525">
        <w:t>展宽。</w:t>
      </w:r>
      <w:r w:rsidR="00AC342A">
        <w:rPr>
          <w:rFonts w:hint="eastAsia"/>
        </w:rPr>
        <w:t>在</w:t>
      </w:r>
      <w:r w:rsidR="00AC342A">
        <w:rPr>
          <w:rFonts w:hint="eastAsia"/>
        </w:rPr>
        <w:t>MER-U3</w:t>
      </w:r>
      <w:r w:rsidR="00AC342A">
        <w:rPr>
          <w:rFonts w:hint="eastAsia"/>
        </w:rPr>
        <w:t>项目中</w:t>
      </w:r>
      <w:r w:rsidR="00AC342A">
        <w:t>，时钟最小是</w:t>
      </w:r>
      <w:r w:rsidR="00AC342A">
        <w:rPr>
          <w:rFonts w:hint="eastAsia"/>
        </w:rPr>
        <w:t>40</w:t>
      </w:r>
      <w:r w:rsidR="00AC342A">
        <w:t>MHz</w:t>
      </w:r>
      <w:r w:rsidR="00AC342A">
        <w:t>，</w:t>
      </w:r>
      <w:r w:rsidR="006C248D">
        <w:rPr>
          <w:rFonts w:hint="eastAsia"/>
        </w:rPr>
        <w:t>因此</w:t>
      </w:r>
      <w:r w:rsidR="006C248D">
        <w:t>将写</w:t>
      </w:r>
      <w:r w:rsidR="006C248D">
        <w:rPr>
          <w:rFonts w:hint="eastAsia"/>
        </w:rPr>
        <w:t>信号</w:t>
      </w:r>
      <w:r w:rsidR="006C248D">
        <w:t>展宽到</w:t>
      </w:r>
      <w:r w:rsidR="006C248D">
        <w:rPr>
          <w:rFonts w:hint="eastAsia"/>
        </w:rPr>
        <w:t>200</w:t>
      </w:r>
      <w:r w:rsidR="006C248D">
        <w:t>ns</w:t>
      </w:r>
      <w:r w:rsidR="006C248D">
        <w:t>以上即可。</w:t>
      </w:r>
    </w:p>
    <w:p w:rsidR="00054FDE" w:rsidRPr="00ED2737" w:rsidRDefault="00DD4949" w:rsidP="00054FDE">
      <w:pPr>
        <w:pStyle w:val="4"/>
      </w:pPr>
      <w:r>
        <w:rPr>
          <w:rFonts w:hint="eastAsia"/>
        </w:rPr>
        <w:lastRenderedPageBreak/>
        <w:t>读</w:t>
      </w:r>
      <w:r w:rsidR="00054FDE">
        <w:rPr>
          <w:rFonts w:hint="eastAsia"/>
        </w:rPr>
        <w:t>寄存器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4314DA" w:rsidTr="004314DA">
        <w:tc>
          <w:tcPr>
            <w:tcW w:w="8528" w:type="dxa"/>
          </w:tcPr>
          <w:p w:rsidR="004314DA" w:rsidRDefault="00D32AC4" w:rsidP="004314DA">
            <w:pPr>
              <w:keepNext/>
              <w:jc w:val="center"/>
            </w:pPr>
            <w:r>
              <w:object w:dxaOrig="16470" w:dyaOrig="12495">
                <v:shape id="_x0000_i1028" type="#_x0000_t75" style="width:411.85pt;height:311.6pt" o:ole="">
                  <v:imagedata r:id="rId25" o:title=""/>
                </v:shape>
                <o:OLEObject Type="Embed" ProgID="Visio.Drawing.15" ShapeID="_x0000_i1028" DrawAspect="Content" ObjectID="_1492501405" r:id="rId26"/>
              </w:object>
            </w:r>
          </w:p>
          <w:p w:rsidR="004314DA" w:rsidRDefault="004314DA" w:rsidP="004314DA">
            <w:pPr>
              <w:pStyle w:val="afa"/>
              <w:jc w:val="center"/>
            </w:pPr>
            <w:r>
              <w:t xml:space="preserve">Figure </w:t>
            </w:r>
            <w:fldSimple w:instr=" STYLEREF 1 \s ">
              <w:r w:rsidR="00D64C57">
                <w:rPr>
                  <w:noProof/>
                </w:rPr>
                <w:t>2</w:t>
              </w:r>
            </w:fldSimple>
            <w:r w:rsidR="00D64C57">
              <w:noBreakHyphen/>
            </w:r>
            <w:fldSimple w:instr=" SEQ Figure \* ARABIC \s 1 ">
              <w:r w:rsidR="00D64C57">
                <w:rPr>
                  <w:noProof/>
                </w:rPr>
                <w:t>15</w:t>
              </w:r>
            </w:fldSimple>
            <w:r>
              <w:t xml:space="preserve"> </w:t>
            </w:r>
            <w:r w:rsidRPr="001C0057">
              <w:rPr>
                <w:rFonts w:hint="eastAsia"/>
              </w:rPr>
              <w:t>SPI</w:t>
            </w:r>
            <w:r>
              <w:rPr>
                <w:rFonts w:hint="eastAsia"/>
              </w:rPr>
              <w:t>读</w:t>
            </w:r>
            <w:r w:rsidRPr="001C0057">
              <w:rPr>
                <w:rFonts w:hint="eastAsia"/>
              </w:rPr>
              <w:t>时序内部波形</w:t>
            </w:r>
          </w:p>
        </w:tc>
      </w:tr>
    </w:tbl>
    <w:p w:rsidR="00B54F3E" w:rsidRDefault="004A20C3" w:rsidP="00CE352C">
      <w:pPr>
        <w:ind w:firstLine="420"/>
      </w:pPr>
      <w:proofErr w:type="spellStart"/>
      <w:r>
        <w:rPr>
          <w:rFonts w:hint="eastAsia"/>
        </w:rPr>
        <w:t>Mer</w:t>
      </w:r>
      <w:r>
        <w:t>_reg</w:t>
      </w:r>
      <w:proofErr w:type="spellEnd"/>
      <w:r>
        <w:rPr>
          <w:rFonts w:hint="eastAsia"/>
        </w:rPr>
        <w:t>模块针对</w:t>
      </w:r>
      <w:r>
        <w:t>每个</w:t>
      </w:r>
      <w:proofErr w:type="gramStart"/>
      <w:r>
        <w:t>时钟域都生成</w:t>
      </w:r>
      <w:proofErr w:type="gramEnd"/>
      <w:r>
        <w:t>了一组读数据和</w:t>
      </w:r>
      <w:r>
        <w:rPr>
          <w:rFonts w:hint="eastAsia"/>
        </w:rPr>
        <w:t>读</w:t>
      </w:r>
      <w:r>
        <w:t>选择信号，</w:t>
      </w:r>
      <w:r w:rsidR="002526C7">
        <w:rPr>
          <w:rFonts w:hint="eastAsia"/>
        </w:rPr>
        <w:t>当</w:t>
      </w:r>
      <w:r w:rsidR="002526C7">
        <w:rPr>
          <w:rFonts w:hint="eastAsia"/>
        </w:rPr>
        <w:t>SCK</w:t>
      </w:r>
      <w:r w:rsidR="002526C7">
        <w:rPr>
          <w:rFonts w:hint="eastAsia"/>
        </w:rPr>
        <w:t>下降沿</w:t>
      </w:r>
      <w:r w:rsidR="002526C7">
        <w:t>时，</w:t>
      </w:r>
      <w:proofErr w:type="spellStart"/>
      <w:r w:rsidR="002526C7">
        <w:t>Spi_slave</w:t>
      </w:r>
      <w:proofErr w:type="spellEnd"/>
      <w:r w:rsidR="002526C7">
        <w:t>模块</w:t>
      </w:r>
      <w:r w:rsidR="002526C7">
        <w:rPr>
          <w:rFonts w:hint="eastAsia"/>
        </w:rPr>
        <w:t>判断</w:t>
      </w:r>
      <w:r w:rsidR="002526C7">
        <w:t>哪一个时钟域的选择信号</w:t>
      </w:r>
      <w:r w:rsidR="00507222">
        <w:rPr>
          <w:rFonts w:hint="eastAsia"/>
        </w:rPr>
        <w:t>有效</w:t>
      </w:r>
      <w:r w:rsidR="002526C7">
        <w:rPr>
          <w:rFonts w:hint="eastAsia"/>
        </w:rPr>
        <w:t>，</w:t>
      </w:r>
      <w:r w:rsidR="002526C7">
        <w:t>就将</w:t>
      </w:r>
      <w:r w:rsidR="002526C7">
        <w:rPr>
          <w:rFonts w:hint="eastAsia"/>
        </w:rPr>
        <w:t>哪一个</w:t>
      </w:r>
      <w:r w:rsidR="002526C7">
        <w:t>时钟域的数据</w:t>
      </w:r>
      <w:r w:rsidR="002526C7">
        <w:rPr>
          <w:rFonts w:hint="eastAsia"/>
        </w:rPr>
        <w:t>锁存到</w:t>
      </w:r>
      <w:r w:rsidR="002526C7">
        <w:t>内部的移位寄存器上。</w:t>
      </w:r>
    </w:p>
    <w:p w:rsidR="005E62D0" w:rsidRPr="00EB0D2A" w:rsidRDefault="005E62D0" w:rsidP="00860A47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15" w:name="_Toc356291571"/>
      <w:bookmarkStart w:id="16" w:name="_Toc418759588"/>
      <w:r>
        <w:rPr>
          <w:rFonts w:hint="eastAsia"/>
        </w:rPr>
        <w:t>模块</w:t>
      </w:r>
      <w:bookmarkEnd w:id="15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 xml:space="preserve">Module </w:t>
      </w:r>
      <w:proofErr w:type="spellStart"/>
      <w:r w:rsidR="009A1238">
        <w:t>Testings</w:t>
      </w:r>
      <w:proofErr w:type="spellEnd"/>
      <w:r w:rsidR="009A1238">
        <w:t>）</w:t>
      </w:r>
      <w:bookmarkEnd w:id="16"/>
    </w:p>
    <w:p w:rsidR="0069577F" w:rsidRDefault="0034641B" w:rsidP="0069577F">
      <w:pPr>
        <w:pStyle w:val="2"/>
      </w:pPr>
      <w:bookmarkStart w:id="17" w:name="_Toc418759589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17"/>
    </w:p>
    <w:p w:rsidR="00D508A0" w:rsidRDefault="00D508A0" w:rsidP="00D508A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 w:rsidR="006D7A16">
        <w:rPr>
          <w:b/>
        </w:rPr>
        <w:t>mosi</w:t>
      </w:r>
      <w:proofErr w:type="spellEnd"/>
    </w:p>
    <w:tbl>
      <w:tblPr>
        <w:tblW w:w="203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709"/>
      </w:tblGrid>
      <w:tr w:rsidR="00D508A0" w:rsidRPr="00277F51" w:rsidTr="00B71D54">
        <w:trPr>
          <w:tblHeader/>
          <w:jc w:val="center"/>
        </w:trPr>
        <w:tc>
          <w:tcPr>
            <w:tcW w:w="2970" w:type="pct"/>
            <w:gridSpan w:val="2"/>
            <w:shd w:val="clear" w:color="auto" w:fill="548DD4" w:themeFill="text2" w:themeFillTint="99"/>
          </w:tcPr>
          <w:p w:rsidR="00D508A0" w:rsidRPr="00277F51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1007" w:type="pct"/>
            <w:shd w:val="clear" w:color="auto" w:fill="548DD4" w:themeFill="text2" w:themeFillTint="99"/>
          </w:tcPr>
          <w:p w:rsidR="00D508A0" w:rsidRPr="00277F51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23" w:type="pct"/>
            <w:shd w:val="clear" w:color="auto" w:fill="548DD4" w:themeFill="text2" w:themeFillTint="99"/>
          </w:tcPr>
          <w:p w:rsidR="00D508A0" w:rsidRDefault="00D508A0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D508A0" w:rsidRPr="006F6158" w:rsidTr="00B71D54">
        <w:trPr>
          <w:jc w:val="center"/>
        </w:trPr>
        <w:tc>
          <w:tcPr>
            <w:tcW w:w="1072" w:type="pct"/>
            <w:vMerge w:val="restart"/>
            <w:shd w:val="clear" w:color="auto" w:fill="548DD4" w:themeFill="text2" w:themeFillTint="99"/>
          </w:tcPr>
          <w:p w:rsidR="00D508A0" w:rsidRPr="006F6158" w:rsidRDefault="00D508A0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898" w:type="pct"/>
            <w:shd w:val="clear" w:color="auto" w:fill="auto"/>
          </w:tcPr>
          <w:p w:rsidR="00D508A0" w:rsidRPr="007107DC" w:rsidRDefault="001B2BF3" w:rsidP="00635092">
            <w:pPr>
              <w:spacing w:before="0" w:after="0" w:line="240" w:lineRule="auto"/>
              <w:jc w:val="center"/>
            </w:pPr>
            <w:proofErr w:type="spellStart"/>
            <w:r>
              <w:t>i_spi_</w:t>
            </w:r>
            <w:r w:rsidR="008D5E89">
              <w:t>cs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:rsidR="00D508A0" w:rsidRPr="007107DC" w:rsidRDefault="00102FBA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23" w:type="pct"/>
          </w:tcPr>
          <w:p w:rsidR="00D508A0" w:rsidRDefault="009A60E5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</w:tr>
      <w:tr w:rsidR="00D508A0" w:rsidRPr="006F6158" w:rsidTr="00B71D54">
        <w:trPr>
          <w:jc w:val="center"/>
        </w:trPr>
        <w:tc>
          <w:tcPr>
            <w:tcW w:w="1072" w:type="pct"/>
            <w:vMerge/>
          </w:tcPr>
          <w:p w:rsidR="00D508A0" w:rsidRPr="006F6158" w:rsidRDefault="00D508A0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898" w:type="pct"/>
          </w:tcPr>
          <w:p w:rsidR="00D508A0" w:rsidRPr="007107DC" w:rsidRDefault="00DC6B30" w:rsidP="00635092">
            <w:pPr>
              <w:spacing w:before="0" w:after="0" w:line="240" w:lineRule="auto"/>
              <w:jc w:val="center"/>
            </w:pPr>
            <w:proofErr w:type="gramStart"/>
            <w:r>
              <w:rPr>
                <w:rFonts w:hint="eastAsia"/>
              </w:rPr>
              <w:t>读命令</w:t>
            </w:r>
            <w:proofErr w:type="gramEnd"/>
          </w:p>
        </w:tc>
        <w:tc>
          <w:tcPr>
            <w:tcW w:w="1007" w:type="pct"/>
          </w:tcPr>
          <w:p w:rsidR="00D508A0" w:rsidRPr="007107DC" w:rsidRDefault="00D508A0" w:rsidP="00635092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023" w:type="pct"/>
          </w:tcPr>
          <w:p w:rsidR="00D508A0" w:rsidRDefault="00D508A0" w:rsidP="00635092">
            <w:pPr>
              <w:pStyle w:val="a5"/>
              <w:jc w:val="center"/>
              <w:textAlignment w:val="auto"/>
            </w:pPr>
            <w:r>
              <w:t>X</w:t>
            </w:r>
          </w:p>
        </w:tc>
      </w:tr>
      <w:tr w:rsidR="00D508A0" w:rsidRPr="006F6158" w:rsidTr="00B71D54">
        <w:trPr>
          <w:trHeight w:val="300"/>
          <w:jc w:val="center"/>
        </w:trPr>
        <w:tc>
          <w:tcPr>
            <w:tcW w:w="1072" w:type="pct"/>
            <w:shd w:val="clear" w:color="auto" w:fill="548DD4" w:themeFill="text2" w:themeFillTint="99"/>
          </w:tcPr>
          <w:p w:rsidR="00D508A0" w:rsidRDefault="00D508A0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898" w:type="pct"/>
          </w:tcPr>
          <w:p w:rsidR="00D508A0" w:rsidRPr="007107DC" w:rsidRDefault="002E2641" w:rsidP="00635092">
            <w:pPr>
              <w:spacing w:before="0" w:after="0" w:line="240" w:lineRule="auto"/>
              <w:jc w:val="center"/>
            </w:pPr>
            <w:proofErr w:type="spellStart"/>
            <w:r w:rsidRPr="002E2641">
              <w:t>o_spi_miso</w:t>
            </w:r>
            <w:proofErr w:type="spellEnd"/>
          </w:p>
        </w:tc>
        <w:tc>
          <w:tcPr>
            <w:tcW w:w="1007" w:type="pct"/>
          </w:tcPr>
          <w:p w:rsidR="00D508A0" w:rsidRPr="007C0845" w:rsidRDefault="00C11E9F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高阻</w:t>
            </w:r>
          </w:p>
        </w:tc>
        <w:tc>
          <w:tcPr>
            <w:tcW w:w="1023" w:type="pct"/>
          </w:tcPr>
          <w:p w:rsidR="00D508A0" w:rsidRDefault="0076594E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</w:tbl>
    <w:p w:rsidR="00D508A0" w:rsidRDefault="00D508A0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lastRenderedPageBreak/>
        <w:t>当</w:t>
      </w:r>
      <w:r w:rsidR="0086076D">
        <w:rPr>
          <w:rFonts w:hint="eastAsia"/>
        </w:rPr>
        <w:t>片选</w:t>
      </w:r>
      <w:r w:rsidR="0086076D">
        <w:t>无效时，输出高阻</w:t>
      </w:r>
    </w:p>
    <w:p w:rsidR="006C64DC" w:rsidRDefault="009245CB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当</w:t>
      </w:r>
      <w:r>
        <w:t>片选有效</w:t>
      </w:r>
      <w:r>
        <w:rPr>
          <w:rFonts w:hint="eastAsia"/>
        </w:rPr>
        <w:t>且</w:t>
      </w:r>
      <w:proofErr w:type="gramStart"/>
      <w:r>
        <w:t>读命令</w:t>
      </w:r>
      <w:proofErr w:type="gramEnd"/>
      <w:r>
        <w:t>通过时，在输出数据的阶段，将寄存器数据依次移位输出</w:t>
      </w:r>
    </w:p>
    <w:p w:rsidR="00B71D54" w:rsidRDefault="00B71D54" w:rsidP="00D508A0">
      <w:pPr>
        <w:pStyle w:val="af4"/>
        <w:numPr>
          <w:ilvl w:val="0"/>
          <w:numId w:val="16"/>
        </w:numPr>
        <w:spacing w:before="100" w:after="100" w:line="360" w:lineRule="atLeast"/>
        <w:ind w:firstLineChars="0"/>
      </w:pPr>
      <w:r>
        <w:rPr>
          <w:rFonts w:hint="eastAsia"/>
        </w:rPr>
        <w:t>如果</w:t>
      </w:r>
      <w:r>
        <w:t>地址不在</w:t>
      </w:r>
      <w:r>
        <w:rPr>
          <w:rFonts w:hint="eastAsia"/>
        </w:rPr>
        <w:t>FPGA</w:t>
      </w:r>
      <w:r>
        <w:rPr>
          <w:rFonts w:hint="eastAsia"/>
        </w:rPr>
        <w:t>寄存器</w:t>
      </w:r>
      <w:r>
        <w:t>列表范围，默认输出全</w:t>
      </w:r>
      <w:r w:rsidR="007400EB">
        <w:rPr>
          <w:rFonts w:hint="eastAsia"/>
        </w:rPr>
        <w:t>1</w:t>
      </w:r>
    </w:p>
    <w:p w:rsidR="001A0314" w:rsidRDefault="001A0314" w:rsidP="0069577F"/>
    <w:p w:rsidR="0094257A" w:rsidRDefault="0094257A" w:rsidP="0094257A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wr_en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522F97" w:rsidRPr="00277F51" w:rsidTr="00522F97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94257A" w:rsidRPr="00277F51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94257A" w:rsidRPr="00277F51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94257A" w:rsidRDefault="0094257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522F97" w:rsidRPr="006F6158" w:rsidTr="00522F97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94257A" w:rsidRPr="006F6158" w:rsidRDefault="0094257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94257A" w:rsidRPr="007107DC" w:rsidRDefault="00B57AE6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写命令</w:t>
            </w:r>
          </w:p>
        </w:tc>
        <w:tc>
          <w:tcPr>
            <w:tcW w:w="915" w:type="pct"/>
            <w:shd w:val="clear" w:color="auto" w:fill="auto"/>
          </w:tcPr>
          <w:p w:rsidR="0094257A" w:rsidRPr="007107DC" w:rsidRDefault="00337A3C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94257A" w:rsidRDefault="00F41057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522F97" w:rsidRPr="006F6158" w:rsidTr="00522F97">
        <w:trPr>
          <w:jc w:val="center"/>
        </w:trPr>
        <w:tc>
          <w:tcPr>
            <w:tcW w:w="974" w:type="pct"/>
            <w:vMerge/>
          </w:tcPr>
          <w:p w:rsidR="0094257A" w:rsidRPr="006F6158" w:rsidRDefault="0094257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94257A" w:rsidRPr="007107DC" w:rsidRDefault="0094257A" w:rsidP="00635092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94257A" w:rsidRPr="007107DC" w:rsidRDefault="0094257A" w:rsidP="00635092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94257A" w:rsidRDefault="0094257A" w:rsidP="00635092">
            <w:pPr>
              <w:pStyle w:val="a5"/>
              <w:jc w:val="center"/>
              <w:textAlignment w:val="auto"/>
            </w:pPr>
          </w:p>
        </w:tc>
      </w:tr>
      <w:tr w:rsidR="00522F97" w:rsidRPr="006F6158" w:rsidTr="00522F97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94257A" w:rsidRDefault="0094257A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94257A" w:rsidRPr="007107DC" w:rsidRDefault="00DD50A8" w:rsidP="00635092">
            <w:pPr>
              <w:spacing w:before="0" w:after="0" w:line="240" w:lineRule="auto"/>
              <w:jc w:val="center"/>
            </w:pPr>
            <w:proofErr w:type="spellStart"/>
            <w:r>
              <w:t>o</w:t>
            </w:r>
            <w:r w:rsidR="0081435D">
              <w:t>_wr_en</w:t>
            </w:r>
            <w:proofErr w:type="spellEnd"/>
          </w:p>
        </w:tc>
        <w:tc>
          <w:tcPr>
            <w:tcW w:w="915" w:type="pct"/>
          </w:tcPr>
          <w:p w:rsidR="0094257A" w:rsidRPr="007C0845" w:rsidRDefault="00337A3C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94257A" w:rsidRDefault="00820233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(200ns)</w:t>
            </w:r>
          </w:p>
        </w:tc>
      </w:tr>
    </w:tbl>
    <w:p w:rsidR="0094257A" w:rsidRDefault="00900700" w:rsidP="0090070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不是</w:t>
      </w:r>
      <w:r>
        <w:t>写操作时，</w:t>
      </w:r>
      <w:proofErr w:type="spellStart"/>
      <w:r>
        <w:t>o_wr_en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0</w:t>
      </w:r>
    </w:p>
    <w:p w:rsidR="00900700" w:rsidRDefault="00900700" w:rsidP="0090070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是写操作</w:t>
      </w:r>
      <w:r>
        <w:t>时，</w:t>
      </w:r>
      <w:proofErr w:type="spellStart"/>
      <w:r>
        <w:t>o_wr_en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200</w:t>
      </w:r>
      <w:r>
        <w:t>ns</w:t>
      </w:r>
      <w:r>
        <w:t>以上后，返回</w:t>
      </w:r>
      <w:r>
        <w:rPr>
          <w:rFonts w:hint="eastAsia"/>
        </w:rPr>
        <w:t>0</w:t>
      </w:r>
    </w:p>
    <w:p w:rsidR="00900700" w:rsidRDefault="00900700" w:rsidP="0069577F"/>
    <w:p w:rsidR="00FE7FD3" w:rsidRDefault="00FE7FD3" w:rsidP="00FE7FD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 w:rsidR="006432D4">
        <w:rPr>
          <w:b/>
        </w:rPr>
        <w:t>v</w:t>
      </w:r>
      <w:r w:rsidRPr="008D5CA6">
        <w:rPr>
          <w:b/>
        </w:rPr>
        <w:t>_</w:t>
      </w:r>
      <w:r>
        <w:rPr>
          <w:b/>
        </w:rPr>
        <w:t>wr</w:t>
      </w:r>
      <w:r w:rsidR="00963568">
        <w:rPr>
          <w:b/>
        </w:rPr>
        <w:t>_data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FE7FD3" w:rsidRPr="00277F51" w:rsidTr="00635092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FE7FD3" w:rsidRPr="00277F51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FE7FD3" w:rsidRPr="00277F51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FE7FD3" w:rsidRDefault="00FE7FD3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FE7FD3" w:rsidRPr="006F6158" w:rsidTr="00635092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FE7FD3" w:rsidRPr="006F6158" w:rsidRDefault="00FE7FD3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FE7FD3" w:rsidRPr="007107DC" w:rsidRDefault="00EA2FFA" w:rsidP="00635092">
            <w:pPr>
              <w:spacing w:before="0" w:after="0" w:line="240" w:lineRule="auto"/>
              <w:jc w:val="center"/>
            </w:pPr>
            <w:proofErr w:type="spellStart"/>
            <w:r>
              <w:t>o_wr_en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:rsidR="00FE7FD3" w:rsidRPr="007107DC" w:rsidRDefault="00FE7FD3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FE7FD3" w:rsidRDefault="00FE7FD3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E6608D" w:rsidRDefault="00E6608D" w:rsidP="00E6608D">
            <w:pPr>
              <w:pStyle w:val="a5"/>
              <w:jc w:val="center"/>
              <w:textAlignment w:val="auto"/>
            </w:pPr>
          </w:p>
        </w:tc>
      </w:tr>
      <w:tr w:rsidR="00E6608D" w:rsidRPr="006F6158" w:rsidTr="00635092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E6608D" w:rsidRDefault="00E6608D" w:rsidP="00E6608D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proofErr w:type="spellStart"/>
            <w:r>
              <w:t>o_wr_data</w:t>
            </w:r>
            <w:proofErr w:type="spellEnd"/>
          </w:p>
        </w:tc>
        <w:tc>
          <w:tcPr>
            <w:tcW w:w="915" w:type="pct"/>
          </w:tcPr>
          <w:p w:rsidR="00E6608D" w:rsidRPr="007C0845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E6608D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写数据</w:t>
            </w:r>
          </w:p>
        </w:tc>
      </w:tr>
    </w:tbl>
    <w:p w:rsidR="00FE7FD3" w:rsidRDefault="00FE7FD3" w:rsidP="0096356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 w:rsidR="00F6352F">
        <w:t>o_wr_en</w:t>
      </w:r>
      <w:proofErr w:type="spellEnd"/>
      <w:r w:rsidR="00F6352F">
        <w:t>=0</w:t>
      </w:r>
      <w:r w:rsidR="00F6352F">
        <w:rPr>
          <w:rFonts w:hint="eastAsia"/>
        </w:rPr>
        <w:t>时</w:t>
      </w:r>
      <w:r w:rsidR="000573CE">
        <w:rPr>
          <w:rFonts w:hint="eastAsia"/>
        </w:rPr>
        <w:t>，</w:t>
      </w:r>
      <w:proofErr w:type="spellStart"/>
      <w:r w:rsidR="000573CE">
        <w:rPr>
          <w:rFonts w:hint="eastAsia"/>
        </w:rPr>
        <w:t>ov</w:t>
      </w:r>
      <w:r w:rsidR="006432D4">
        <w:t>_wr_data</w:t>
      </w:r>
      <w:proofErr w:type="spellEnd"/>
      <w:r w:rsidR="006432D4">
        <w:t>=0</w:t>
      </w:r>
    </w:p>
    <w:p w:rsidR="00FE7FD3" w:rsidRDefault="00EF355E" w:rsidP="00963568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</w:t>
      </w:r>
      <w:r w:rsidR="001630A8">
        <w:t>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ov</w:t>
      </w:r>
      <w:r w:rsidR="001630A8">
        <w:t>_wr_data</w:t>
      </w:r>
      <w:proofErr w:type="spellEnd"/>
      <w:r w:rsidR="001630A8">
        <w:t>=SPI</w:t>
      </w:r>
      <w:r w:rsidR="001630A8">
        <w:rPr>
          <w:rFonts w:hint="eastAsia"/>
        </w:rPr>
        <w:t>的</w:t>
      </w:r>
      <w:r w:rsidR="001630A8">
        <w:t>写数据</w:t>
      </w:r>
    </w:p>
    <w:p w:rsidR="00FE7FD3" w:rsidRPr="00FE7FD3" w:rsidRDefault="00FE7FD3" w:rsidP="0069577F"/>
    <w:p w:rsidR="00AD566A" w:rsidRDefault="00AD566A" w:rsidP="00AD566A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 w:rsidR="0056054B">
        <w:rPr>
          <w:b/>
        </w:rPr>
        <w:t>rd</w:t>
      </w:r>
      <w:r>
        <w:rPr>
          <w:b/>
        </w:rPr>
        <w:t>_en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AD566A" w:rsidRPr="00277F51" w:rsidTr="00635092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AD566A" w:rsidRPr="00277F51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AD566A" w:rsidRPr="00277F51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AD566A" w:rsidRDefault="00AD566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proofErr w:type="spellStart"/>
            <w:r>
              <w:t>i_spi_cs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pct"/>
          </w:tcPr>
          <w:p w:rsidR="00E6608D" w:rsidRDefault="00193383" w:rsidP="00E6608D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E6608D" w:rsidRPr="006F6158" w:rsidTr="00635092">
        <w:trPr>
          <w:jc w:val="center"/>
        </w:trPr>
        <w:tc>
          <w:tcPr>
            <w:tcW w:w="974" w:type="pct"/>
            <w:vMerge/>
          </w:tcPr>
          <w:p w:rsidR="00E6608D" w:rsidRPr="006F6158" w:rsidRDefault="00E6608D" w:rsidP="00E6608D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proofErr w:type="gramStart"/>
            <w:r>
              <w:rPr>
                <w:rFonts w:hint="eastAsia"/>
              </w:rPr>
              <w:t>读命令</w:t>
            </w:r>
            <w:proofErr w:type="gramEnd"/>
          </w:p>
        </w:tc>
        <w:tc>
          <w:tcPr>
            <w:tcW w:w="915" w:type="pct"/>
          </w:tcPr>
          <w:p w:rsidR="00E6608D" w:rsidRPr="007107DC" w:rsidRDefault="00E6608D" w:rsidP="00E6608D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386" w:type="pct"/>
          </w:tcPr>
          <w:p w:rsidR="00E6608D" w:rsidRDefault="00E6608D" w:rsidP="00E6608D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E6608D" w:rsidRPr="006F6158" w:rsidTr="00635092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E6608D" w:rsidRDefault="00E6608D" w:rsidP="00E6608D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E6608D" w:rsidRPr="007107DC" w:rsidRDefault="00E6608D" w:rsidP="00E6608D">
            <w:pPr>
              <w:spacing w:before="0" w:after="0" w:line="240" w:lineRule="auto"/>
              <w:jc w:val="center"/>
            </w:pPr>
            <w:proofErr w:type="spellStart"/>
            <w:r>
              <w:t>o_rd_en</w:t>
            </w:r>
            <w:proofErr w:type="spellEnd"/>
          </w:p>
        </w:tc>
        <w:tc>
          <w:tcPr>
            <w:tcW w:w="915" w:type="pct"/>
          </w:tcPr>
          <w:p w:rsidR="00E6608D" w:rsidRPr="007C0845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E6608D" w:rsidRDefault="00E6608D" w:rsidP="00E6608D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423DA" w:rsidRDefault="009423DA" w:rsidP="00C6481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无效时，</w:t>
      </w:r>
      <w:proofErr w:type="spellStart"/>
      <w:r w:rsidR="00AB153B">
        <w:rPr>
          <w:rFonts w:hint="eastAsia"/>
        </w:rPr>
        <w:t>o</w:t>
      </w:r>
      <w:r w:rsidR="00AB153B">
        <w:t>_rd_en</w:t>
      </w:r>
      <w:proofErr w:type="spellEnd"/>
      <w:r w:rsidR="00AB153B">
        <w:t>=0</w:t>
      </w:r>
    </w:p>
    <w:p w:rsidR="00AD566A" w:rsidRDefault="00AD566A" w:rsidP="00C6481A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</w:t>
      </w:r>
      <w:r w:rsidR="00AB153B">
        <w:rPr>
          <w:rFonts w:hint="eastAsia"/>
        </w:rPr>
        <w:t>片选</w:t>
      </w:r>
      <w:r w:rsidR="00AB153B">
        <w:t>有效且</w:t>
      </w:r>
      <w:r>
        <w:rPr>
          <w:rFonts w:hint="eastAsia"/>
        </w:rPr>
        <w:t>SPI</w:t>
      </w:r>
      <w:r>
        <w:rPr>
          <w:rFonts w:hint="eastAsia"/>
        </w:rPr>
        <w:t>是</w:t>
      </w:r>
      <w:r w:rsidR="00DD58BB">
        <w:rPr>
          <w:rFonts w:hint="eastAsia"/>
        </w:rPr>
        <w:t>读</w:t>
      </w:r>
      <w:r>
        <w:t>操作时，</w:t>
      </w:r>
      <w:proofErr w:type="spellStart"/>
      <w:r>
        <w:t>o_</w:t>
      </w:r>
      <w:r w:rsidR="00D43294">
        <w:t>rd</w:t>
      </w:r>
      <w:r>
        <w:t>_en</w:t>
      </w:r>
      <w:proofErr w:type="spellEnd"/>
      <w:r>
        <w:rPr>
          <w:rFonts w:hint="eastAsia"/>
        </w:rPr>
        <w:t>输出</w:t>
      </w:r>
      <w:r w:rsidR="00AB153B">
        <w:t>1</w:t>
      </w:r>
    </w:p>
    <w:p w:rsidR="009F22BA" w:rsidRPr="00DF232E" w:rsidRDefault="009F22BA" w:rsidP="0069577F"/>
    <w:p w:rsidR="00904AE0" w:rsidRDefault="00904AE0" w:rsidP="00904AE0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lastRenderedPageBreak/>
        <w:t>o</w:t>
      </w:r>
      <w:r>
        <w:rPr>
          <w:b/>
        </w:rPr>
        <w:t>v_</w:t>
      </w:r>
      <w:r w:rsidR="00E902AA">
        <w:rPr>
          <w:b/>
        </w:rPr>
        <w:t>addr</w:t>
      </w:r>
      <w:proofErr w:type="spellEnd"/>
    </w:p>
    <w:tbl>
      <w:tblPr>
        <w:tblW w:w="28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  <w:gridCol w:w="1057"/>
      </w:tblGrid>
      <w:tr w:rsidR="00DD66FA" w:rsidRPr="00277F51" w:rsidTr="00DD66FA">
        <w:trPr>
          <w:tblHeader/>
          <w:jc w:val="center"/>
        </w:trPr>
        <w:tc>
          <w:tcPr>
            <w:tcW w:w="2114" w:type="pct"/>
            <w:gridSpan w:val="2"/>
            <w:shd w:val="clear" w:color="auto" w:fill="548DD4" w:themeFill="text2" w:themeFillTint="99"/>
          </w:tcPr>
          <w:p w:rsidR="00DD66FA" w:rsidRPr="00277F51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6" w:type="pct"/>
            <w:shd w:val="clear" w:color="auto" w:fill="548DD4" w:themeFill="text2" w:themeFillTint="99"/>
          </w:tcPr>
          <w:p w:rsidR="00DD66FA" w:rsidRPr="00277F51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DD66FA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DD66FA" w:rsidRDefault="00DD66FA" w:rsidP="00635092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DD66FA" w:rsidRPr="006F6158" w:rsidTr="00DD66FA">
        <w:trPr>
          <w:jc w:val="center"/>
        </w:trPr>
        <w:tc>
          <w:tcPr>
            <w:tcW w:w="763" w:type="pct"/>
            <w:vMerge w:val="restart"/>
            <w:shd w:val="clear" w:color="auto" w:fill="548DD4" w:themeFill="text2" w:themeFillTint="99"/>
          </w:tcPr>
          <w:p w:rsidR="00DD66FA" w:rsidRPr="006F6158" w:rsidRDefault="00DD66F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351" w:type="pct"/>
            <w:shd w:val="clear" w:color="auto" w:fill="auto"/>
          </w:tcPr>
          <w:p w:rsidR="00DD66FA" w:rsidRPr="007107DC" w:rsidRDefault="00DD66FA" w:rsidP="00635092">
            <w:pPr>
              <w:spacing w:before="0" w:after="0" w:line="240" w:lineRule="auto"/>
              <w:jc w:val="center"/>
            </w:pPr>
            <w:proofErr w:type="spellStart"/>
            <w:r>
              <w:t>o_wr_en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DD66FA" w:rsidRPr="007107DC" w:rsidRDefault="00DD66FA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DD66FA" w:rsidRDefault="00DD66FA" w:rsidP="00635092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85" w:type="pct"/>
          </w:tcPr>
          <w:p w:rsidR="00DD66FA" w:rsidRDefault="00774886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DD66FA" w:rsidRPr="006F6158" w:rsidTr="00DD66FA">
        <w:trPr>
          <w:jc w:val="center"/>
        </w:trPr>
        <w:tc>
          <w:tcPr>
            <w:tcW w:w="763" w:type="pct"/>
            <w:vMerge/>
          </w:tcPr>
          <w:p w:rsidR="00DD66FA" w:rsidRPr="006F6158" w:rsidRDefault="00DD66FA" w:rsidP="00635092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351" w:type="pct"/>
          </w:tcPr>
          <w:p w:rsidR="00DD66FA" w:rsidRPr="007107DC" w:rsidRDefault="00DD66FA" w:rsidP="00635092">
            <w:pPr>
              <w:spacing w:before="0" w:after="0" w:line="240" w:lineRule="auto"/>
              <w:jc w:val="center"/>
            </w:pPr>
            <w:proofErr w:type="spellStart"/>
            <w:r>
              <w:t>o_rd_en</w:t>
            </w:r>
            <w:proofErr w:type="spellEnd"/>
          </w:p>
        </w:tc>
        <w:tc>
          <w:tcPr>
            <w:tcW w:w="716" w:type="pct"/>
          </w:tcPr>
          <w:p w:rsidR="00DD66FA" w:rsidRPr="007107DC" w:rsidRDefault="00DD66FA" w:rsidP="00635092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DD66FA" w:rsidRDefault="00DD66FA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DD66FA" w:rsidRDefault="00774886" w:rsidP="00635092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DD66FA" w:rsidRPr="006F6158" w:rsidTr="00DD66FA">
        <w:trPr>
          <w:trHeight w:val="300"/>
          <w:jc w:val="center"/>
        </w:trPr>
        <w:tc>
          <w:tcPr>
            <w:tcW w:w="763" w:type="pct"/>
            <w:shd w:val="clear" w:color="auto" w:fill="548DD4" w:themeFill="text2" w:themeFillTint="99"/>
          </w:tcPr>
          <w:p w:rsidR="00DD66FA" w:rsidRDefault="00DD66FA" w:rsidP="00635092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351" w:type="pct"/>
          </w:tcPr>
          <w:p w:rsidR="00DD66FA" w:rsidRPr="007107DC" w:rsidRDefault="00DD66FA" w:rsidP="00191000">
            <w:pPr>
              <w:spacing w:before="0" w:after="0" w:line="240" w:lineRule="auto"/>
              <w:jc w:val="center"/>
            </w:pPr>
            <w:proofErr w:type="spellStart"/>
            <w:r>
              <w:t>o</w:t>
            </w:r>
            <w:r w:rsidR="00191000">
              <w:t>_addr</w:t>
            </w:r>
            <w:proofErr w:type="spellEnd"/>
          </w:p>
        </w:tc>
        <w:tc>
          <w:tcPr>
            <w:tcW w:w="716" w:type="pct"/>
          </w:tcPr>
          <w:p w:rsidR="00DD66FA" w:rsidRPr="007C0845" w:rsidRDefault="00DD66FA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DD66FA" w:rsidRDefault="00DD66FA" w:rsidP="00774886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</w:t>
            </w:r>
            <w:r w:rsidR="00774886">
              <w:rPr>
                <w:rFonts w:hint="eastAsia"/>
              </w:rPr>
              <w:t>地址</w:t>
            </w:r>
          </w:p>
        </w:tc>
        <w:tc>
          <w:tcPr>
            <w:tcW w:w="1085" w:type="pct"/>
          </w:tcPr>
          <w:p w:rsidR="00DD66FA" w:rsidRDefault="00774886" w:rsidP="00635092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读地址</w:t>
            </w:r>
          </w:p>
        </w:tc>
      </w:tr>
    </w:tbl>
    <w:p w:rsidR="00904AE0" w:rsidRDefault="00904AE0" w:rsidP="00E902AA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</w:t>
      </w:r>
      <w:r w:rsidR="00FF0437">
        <w:t>wr</w:t>
      </w:r>
      <w:r>
        <w:t>_en</w:t>
      </w:r>
      <w:proofErr w:type="spellEnd"/>
      <w:r>
        <w:t>=0</w:t>
      </w:r>
      <w:r w:rsidR="00E902AA">
        <w:rPr>
          <w:rFonts w:hint="eastAsia"/>
        </w:rPr>
        <w:t>且</w:t>
      </w:r>
      <w:proofErr w:type="spellStart"/>
      <w:r w:rsidR="00E902AA">
        <w:t>o_</w:t>
      </w:r>
      <w:r w:rsidR="00FF0437">
        <w:t>rd</w:t>
      </w:r>
      <w:r w:rsidR="00E902AA">
        <w:t>_en</w:t>
      </w:r>
      <w:proofErr w:type="spellEnd"/>
      <w:r w:rsidR="00E902AA">
        <w:t>=0</w:t>
      </w:r>
      <w:r w:rsidR="00E902AA">
        <w:rPr>
          <w:rFonts w:hint="eastAsia"/>
        </w:rPr>
        <w:t>时</w:t>
      </w:r>
      <w:r w:rsidR="00E902AA">
        <w:t>，</w:t>
      </w:r>
      <w:proofErr w:type="spellStart"/>
      <w:r>
        <w:rPr>
          <w:rFonts w:hint="eastAsia"/>
        </w:rPr>
        <w:t>ov</w:t>
      </w:r>
      <w:r>
        <w:t>_</w:t>
      </w:r>
      <w:r w:rsidR="004A1B5D">
        <w:t>addr</w:t>
      </w:r>
      <w:proofErr w:type="spellEnd"/>
      <w:r>
        <w:t>=0</w:t>
      </w:r>
    </w:p>
    <w:p w:rsidR="00E96283" w:rsidRDefault="00E96283" w:rsidP="00E9628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</w:t>
      </w:r>
      <w:r w:rsidR="00FF0437">
        <w:t>wr</w:t>
      </w:r>
      <w:r>
        <w:t>_en</w:t>
      </w:r>
      <w:proofErr w:type="spellEnd"/>
      <w:r>
        <w:t>=</w:t>
      </w:r>
      <w:r w:rsidR="00FF0437">
        <w:t>1</w:t>
      </w:r>
      <w:r>
        <w:rPr>
          <w:rFonts w:hint="eastAsia"/>
        </w:rPr>
        <w:t>且</w:t>
      </w:r>
      <w:proofErr w:type="spellStart"/>
      <w:r>
        <w:t>o_</w:t>
      </w:r>
      <w:r w:rsidR="00FF0437">
        <w:t>rd</w:t>
      </w:r>
      <w:r>
        <w:t>_en</w:t>
      </w:r>
      <w:proofErr w:type="spellEnd"/>
      <w:r>
        <w:t>=0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ov</w:t>
      </w:r>
      <w:r>
        <w:t>_addr</w:t>
      </w:r>
      <w:proofErr w:type="spellEnd"/>
      <w:r>
        <w:t>=</w:t>
      </w:r>
      <w:r w:rsidR="002249A6">
        <w:t>SPI</w:t>
      </w:r>
      <w:r w:rsidR="002C327D">
        <w:rPr>
          <w:rFonts w:hint="eastAsia"/>
        </w:rPr>
        <w:t>的</w:t>
      </w:r>
      <w:r w:rsidR="002C327D">
        <w:t>写地址</w:t>
      </w:r>
    </w:p>
    <w:p w:rsidR="004B19DD" w:rsidRDefault="004B19DD" w:rsidP="004B19DD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</w:t>
      </w:r>
      <w:r w:rsidR="00C330B7">
        <w:t>0</w:t>
      </w:r>
      <w:r>
        <w:rPr>
          <w:rFonts w:hint="eastAsia"/>
        </w:rPr>
        <w:t>且</w:t>
      </w:r>
      <w:proofErr w:type="spellStart"/>
      <w:r>
        <w:t>o_rd_en</w:t>
      </w:r>
      <w:proofErr w:type="spellEnd"/>
      <w:r>
        <w:t>=</w:t>
      </w:r>
      <w:r w:rsidR="00C330B7">
        <w:t>1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ov</w:t>
      </w:r>
      <w:r>
        <w:t>_addr</w:t>
      </w:r>
      <w:proofErr w:type="spellEnd"/>
      <w:r>
        <w:t>=SPI</w:t>
      </w:r>
      <w:r>
        <w:rPr>
          <w:rFonts w:hint="eastAsia"/>
        </w:rPr>
        <w:t>的</w:t>
      </w:r>
      <w:r w:rsidR="00352976">
        <w:rPr>
          <w:rFonts w:hint="eastAsia"/>
        </w:rPr>
        <w:t>读</w:t>
      </w:r>
      <w:r>
        <w:t>地址</w:t>
      </w:r>
    </w:p>
    <w:p w:rsidR="00E902AA" w:rsidRDefault="002B30ED" w:rsidP="00E902AA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内部</w:t>
      </w:r>
      <w:r>
        <w:t>逻辑保证读写使能不同时</w:t>
      </w:r>
      <w:r>
        <w:t>=1</w:t>
      </w:r>
    </w:p>
    <w:p w:rsidR="009F22BA" w:rsidRDefault="009F22BA" w:rsidP="0069577F"/>
    <w:p w:rsidR="00BD657D" w:rsidRDefault="00BD657D" w:rsidP="00BD657D">
      <w:pPr>
        <w:pStyle w:val="af6"/>
        <w:pageBreakBefore w:val="0"/>
      </w:pPr>
      <w:bookmarkStart w:id="18" w:name="_Toc416438646"/>
      <w:bookmarkStart w:id="19" w:name="_Toc418078821"/>
      <w:bookmarkStart w:id="20" w:name="_Toc418759590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18"/>
      <w:bookmarkEnd w:id="19"/>
      <w:bookmarkEnd w:id="20"/>
    </w:p>
    <w:p w:rsidR="00BD657D" w:rsidRPr="007552BA" w:rsidRDefault="00BD657D" w:rsidP="00BD657D">
      <w:r>
        <w:rPr>
          <w:rFonts w:hint="eastAsia"/>
        </w:rPr>
        <w:t>无</w:t>
      </w:r>
    </w:p>
    <w:p w:rsidR="00BD657D" w:rsidRDefault="00BD657D" w:rsidP="00BD657D"/>
    <w:p w:rsidR="00BD657D" w:rsidRDefault="00BD657D" w:rsidP="00BD657D">
      <w:pPr>
        <w:pStyle w:val="af6"/>
        <w:pageBreakBefore w:val="0"/>
      </w:pPr>
      <w:bookmarkStart w:id="21" w:name="_Toc418078822"/>
      <w:bookmarkStart w:id="22" w:name="_Toc418759591"/>
      <w:r>
        <w:rPr>
          <w:rFonts w:hint="eastAsia"/>
        </w:rPr>
        <w:t>重点</w:t>
      </w:r>
      <w:r>
        <w:t>测试项</w:t>
      </w:r>
      <w:r>
        <w:rPr>
          <w:rFonts w:hint="eastAsia"/>
        </w:rPr>
        <w:t>（可选</w:t>
      </w:r>
      <w:r>
        <w:t>）</w:t>
      </w:r>
      <w:bookmarkEnd w:id="21"/>
      <w:bookmarkEnd w:id="22"/>
    </w:p>
    <w:p w:rsidR="00BD657D" w:rsidRDefault="00525B97" w:rsidP="00525B97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与</w:t>
      </w:r>
      <w:proofErr w:type="spellStart"/>
      <w:r>
        <w:t>mer_reg</w:t>
      </w:r>
      <w:proofErr w:type="spellEnd"/>
      <w:r>
        <w:rPr>
          <w:rFonts w:hint="eastAsia"/>
        </w:rPr>
        <w:t>的</w:t>
      </w:r>
      <w:r>
        <w:t>配合</w:t>
      </w:r>
      <w:r>
        <w:rPr>
          <w:rFonts w:hint="eastAsia"/>
        </w:rPr>
        <w:t>，</w:t>
      </w:r>
      <w:r>
        <w:t>要能够正确读写数据</w:t>
      </w:r>
    </w:p>
    <w:p w:rsidR="00525B97" w:rsidRDefault="00F909C6" w:rsidP="00525B97">
      <w:pPr>
        <w:pStyle w:val="af4"/>
        <w:numPr>
          <w:ilvl w:val="0"/>
          <w:numId w:val="23"/>
        </w:numPr>
        <w:ind w:firstLineChars="0"/>
      </w:pPr>
      <w:r>
        <w:t>M</w:t>
      </w:r>
      <w:r>
        <w:rPr>
          <w:rFonts w:hint="eastAsia"/>
        </w:rPr>
        <w:t>iso</w:t>
      </w:r>
      <w:r>
        <w:t>线的高阻操作</w:t>
      </w:r>
    </w:p>
    <w:p w:rsidR="00CF1FF4" w:rsidRDefault="00CF1FF4" w:rsidP="00CF1FF4">
      <w:pPr>
        <w:pStyle w:val="1"/>
      </w:pPr>
      <w:bookmarkStart w:id="23" w:name="_Toc416438647"/>
      <w:bookmarkStart w:id="24" w:name="_Toc418078823"/>
      <w:bookmarkStart w:id="25" w:name="_Toc418759592"/>
      <w:r>
        <w:rPr>
          <w:rFonts w:hint="eastAsia"/>
        </w:rPr>
        <w:lastRenderedPageBreak/>
        <w:t>单元测试结果（</w:t>
      </w:r>
      <w:r>
        <w:t xml:space="preserve">Module </w:t>
      </w:r>
      <w:proofErr w:type="spellStart"/>
      <w:r>
        <w:t>Testings</w:t>
      </w:r>
      <w:proofErr w:type="spellEnd"/>
      <w:r>
        <w:t xml:space="preserve"> Result</w:t>
      </w:r>
      <w:r>
        <w:t>）</w:t>
      </w:r>
      <w:bookmarkEnd w:id="23"/>
      <w:bookmarkEnd w:id="24"/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8"/>
        <w:gridCol w:w="2497"/>
        <w:gridCol w:w="2338"/>
        <w:gridCol w:w="1179"/>
        <w:gridCol w:w="1996"/>
      </w:tblGrid>
      <w:tr w:rsidR="00CF1FF4" w:rsidRPr="001053D7" w:rsidTr="00F352FC">
        <w:trPr>
          <w:tblHeader/>
        </w:trPr>
        <w:tc>
          <w:tcPr>
            <w:tcW w:w="304" w:type="pct"/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编号</w:t>
            </w:r>
          </w:p>
        </w:tc>
        <w:tc>
          <w:tcPr>
            <w:tcW w:w="1464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测试项</w:t>
            </w:r>
          </w:p>
        </w:tc>
        <w:tc>
          <w:tcPr>
            <w:tcW w:w="137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Pr="00F352FC" w:rsidRDefault="00CF1FF4" w:rsidP="00F352FC">
            <w:pPr>
              <w:pStyle w:val="a5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TESTCASE</w:t>
            </w:r>
          </w:p>
        </w:tc>
        <w:tc>
          <w:tcPr>
            <w:tcW w:w="691" w:type="pct"/>
            <w:shd w:val="clear" w:color="auto" w:fill="8DB3E2" w:themeFill="text2" w:themeFillTint="66"/>
          </w:tcPr>
          <w:p w:rsidR="00CF1FF4" w:rsidRDefault="00CF1FF4" w:rsidP="00F352FC">
            <w:pPr>
              <w:pStyle w:val="a5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170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CF1FF4" w:rsidRDefault="00CF1FF4" w:rsidP="00F352FC">
            <w:pPr>
              <w:pStyle w:val="a5"/>
            </w:pPr>
            <w:r>
              <w:rPr>
                <w:rFonts w:hint="eastAsia"/>
              </w:rPr>
              <w:t>测试</w:t>
            </w:r>
            <w:r>
              <w:t>结论</w:t>
            </w:r>
          </w:p>
          <w:p w:rsidR="00CF1FF4" w:rsidRPr="00F352FC" w:rsidRDefault="00CF1FF4" w:rsidP="00F352FC">
            <w:pPr>
              <w:pStyle w:val="a5"/>
            </w:pP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1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proofErr w:type="spellStart"/>
            <w:r w:rsidRPr="003E35DB">
              <w:t>o_mosi</w:t>
            </w:r>
            <w:proofErr w:type="spellEnd"/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2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proofErr w:type="spellStart"/>
            <w:r w:rsidRPr="003E35DB">
              <w:t>o_wr_en</w:t>
            </w:r>
            <w:proofErr w:type="spellEnd"/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3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Default="00863C34" w:rsidP="003E35DB">
            <w:pPr>
              <w:pStyle w:val="a5"/>
            </w:pPr>
            <w:proofErr w:type="spellStart"/>
            <w:r w:rsidRPr="003E35DB">
              <w:t>ov_wr_data</w:t>
            </w:r>
            <w:proofErr w:type="spellEnd"/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4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B42258" w:rsidRDefault="00863C34" w:rsidP="003E35DB">
            <w:pPr>
              <w:pStyle w:val="a5"/>
            </w:pPr>
            <w:proofErr w:type="spellStart"/>
            <w:r w:rsidRPr="003E35DB">
              <w:t>o_rd_en</w:t>
            </w:r>
            <w:proofErr w:type="spellEnd"/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Pr="00B42258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Pr="00D32440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  <w:tr w:rsidR="00CF1FF4" w:rsidRPr="001053D7" w:rsidTr="00F352FC">
        <w:tc>
          <w:tcPr>
            <w:tcW w:w="304" w:type="pct"/>
          </w:tcPr>
          <w:p w:rsidR="00CF1FF4" w:rsidRPr="00B42258" w:rsidRDefault="003E35DB" w:rsidP="003E35DB">
            <w:pPr>
              <w:pStyle w:val="a5"/>
            </w:pPr>
            <w:r>
              <w:rPr>
                <w:rFonts w:hint="eastAsia"/>
              </w:rPr>
              <w:t>5</w:t>
            </w:r>
          </w:p>
        </w:tc>
        <w:tc>
          <w:tcPr>
            <w:tcW w:w="1464" w:type="pct"/>
            <w:tcBorders>
              <w:right w:val="single" w:sz="4" w:space="0" w:color="auto"/>
            </w:tcBorders>
          </w:tcPr>
          <w:p w:rsidR="00CF1FF4" w:rsidRPr="00F352FC" w:rsidRDefault="00863C34" w:rsidP="003E35DB">
            <w:pPr>
              <w:pStyle w:val="a5"/>
            </w:pPr>
            <w:proofErr w:type="spellStart"/>
            <w:r w:rsidRPr="003E35DB">
              <w:t>ov_addr</w:t>
            </w:r>
            <w:proofErr w:type="spellEnd"/>
          </w:p>
        </w:tc>
        <w:tc>
          <w:tcPr>
            <w:tcW w:w="1371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 w:rsidRPr="00BB4530">
              <w:rPr>
                <w:rFonts w:hint="eastAsia"/>
              </w:rPr>
              <w:t>多个</w:t>
            </w:r>
          </w:p>
        </w:tc>
        <w:tc>
          <w:tcPr>
            <w:tcW w:w="691" w:type="pct"/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1170" w:type="pct"/>
            <w:tcBorders>
              <w:right w:val="single" w:sz="4" w:space="0" w:color="auto"/>
            </w:tcBorders>
          </w:tcPr>
          <w:p w:rsidR="00CF1FF4" w:rsidRDefault="00CF1FF4" w:rsidP="003E35DB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</w:tr>
    </w:tbl>
    <w:p w:rsidR="00CF1FF4" w:rsidRDefault="00CF1FF4" w:rsidP="00CF1FF4">
      <w:pPr>
        <w:pStyle w:val="a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测试</w:t>
      </w:r>
      <w:r>
        <w:t>结论</w:t>
      </w:r>
      <w:r>
        <w:rPr>
          <w:rFonts w:hint="eastAsia"/>
        </w:rPr>
        <w:t>没有</w:t>
      </w:r>
      <w:r>
        <w:t>问题写通过，有问题描述问题现象</w:t>
      </w:r>
    </w:p>
    <w:p w:rsidR="00CF1FF4" w:rsidRPr="00AC643A" w:rsidRDefault="00CF1FF4" w:rsidP="00CF1FF4">
      <w:pPr>
        <w:pStyle w:val="2"/>
      </w:pPr>
      <w:bookmarkStart w:id="26" w:name="_Toc418078824"/>
      <w:bookmarkStart w:id="27" w:name="_Toc418759593"/>
      <w:r>
        <w:rPr>
          <w:rFonts w:hint="eastAsia"/>
        </w:rPr>
        <w:t>详细</w:t>
      </w:r>
      <w:r>
        <w:t>设计</w:t>
      </w:r>
      <w:r>
        <w:rPr>
          <w:rFonts w:hint="eastAsia"/>
        </w:rPr>
        <w:t>中的测试</w:t>
      </w:r>
      <w:r>
        <w:t>规格</w:t>
      </w:r>
      <w:bookmarkEnd w:id="26"/>
      <w:bookmarkEnd w:id="27"/>
    </w:p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mosi</w:t>
      </w:r>
      <w:proofErr w:type="spellEnd"/>
    </w:p>
    <w:tbl>
      <w:tblPr>
        <w:tblW w:w="22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1317"/>
        <w:gridCol w:w="698"/>
        <w:gridCol w:w="708"/>
      </w:tblGrid>
      <w:tr w:rsidR="003A3393" w:rsidRPr="00277F51" w:rsidTr="00836E35">
        <w:trPr>
          <w:tblHeader/>
          <w:jc w:val="center"/>
        </w:trPr>
        <w:tc>
          <w:tcPr>
            <w:tcW w:w="3202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893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90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836E35">
        <w:trPr>
          <w:jc w:val="center"/>
        </w:trPr>
        <w:tc>
          <w:tcPr>
            <w:tcW w:w="1518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683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i_spi_cs</w:t>
            </w:r>
            <w:proofErr w:type="spellEnd"/>
          </w:p>
        </w:tc>
        <w:tc>
          <w:tcPr>
            <w:tcW w:w="893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90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</w:tr>
      <w:tr w:rsidR="003A3393" w:rsidRPr="006F6158" w:rsidTr="00836E35">
        <w:trPr>
          <w:jc w:val="center"/>
        </w:trPr>
        <w:tc>
          <w:tcPr>
            <w:tcW w:w="1518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683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gramStart"/>
            <w:r>
              <w:rPr>
                <w:rFonts w:hint="eastAsia"/>
              </w:rPr>
              <w:t>读命令</w:t>
            </w:r>
            <w:proofErr w:type="gramEnd"/>
          </w:p>
        </w:tc>
        <w:tc>
          <w:tcPr>
            <w:tcW w:w="893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90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</w:tr>
      <w:tr w:rsidR="003A3393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683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 w:rsidRPr="002E2641">
              <w:t>o_spi_miso</w:t>
            </w:r>
            <w:proofErr w:type="spellEnd"/>
          </w:p>
        </w:tc>
        <w:tc>
          <w:tcPr>
            <w:tcW w:w="893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高阻</w:t>
            </w:r>
          </w:p>
        </w:tc>
        <w:tc>
          <w:tcPr>
            <w:tcW w:w="90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对应</w:t>
            </w:r>
            <w:proofErr w:type="spellStart"/>
            <w:r>
              <w:rPr>
                <w:b/>
                <w:color w:val="A6E3AD" w:themeColor="background1"/>
              </w:rPr>
              <w:t>testcase</w:t>
            </w:r>
            <w:proofErr w:type="spellEnd"/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多个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优先级</w:t>
            </w:r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必测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  <w:tr w:rsidR="00C217E0" w:rsidRPr="006F6158" w:rsidTr="00836E35">
        <w:trPr>
          <w:trHeight w:val="300"/>
          <w:jc w:val="center"/>
        </w:trPr>
        <w:tc>
          <w:tcPr>
            <w:tcW w:w="1518" w:type="pct"/>
            <w:shd w:val="clear" w:color="auto" w:fill="548DD4" w:themeFill="text2" w:themeFillTint="99"/>
          </w:tcPr>
          <w:p w:rsidR="00C217E0" w:rsidRDefault="00C217E0" w:rsidP="00C217E0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测试结论</w:t>
            </w:r>
          </w:p>
        </w:tc>
        <w:tc>
          <w:tcPr>
            <w:tcW w:w="1683" w:type="pct"/>
          </w:tcPr>
          <w:p w:rsidR="00C217E0" w:rsidRDefault="00C217E0" w:rsidP="00C217E0">
            <w:pPr>
              <w:pStyle w:val="a5"/>
            </w:pPr>
            <w:r>
              <w:rPr>
                <w:rFonts w:hint="eastAsia"/>
              </w:rPr>
              <w:t>通过</w:t>
            </w:r>
          </w:p>
        </w:tc>
        <w:tc>
          <w:tcPr>
            <w:tcW w:w="893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  <w:tc>
          <w:tcPr>
            <w:tcW w:w="906" w:type="pct"/>
          </w:tcPr>
          <w:p w:rsidR="00C217E0" w:rsidRDefault="00C217E0" w:rsidP="00C217E0">
            <w:pPr>
              <w:spacing w:before="0" w:after="0" w:line="240" w:lineRule="auto"/>
              <w:jc w:val="center"/>
            </w:pPr>
          </w:p>
        </w:tc>
      </w:tr>
    </w:tbl>
    <w:p w:rsidR="00836E35" w:rsidRDefault="00836E35" w:rsidP="00836E35">
      <w:r>
        <w:rPr>
          <w:rFonts w:hint="eastAsia"/>
        </w:rPr>
        <w:t>测试</w:t>
      </w:r>
      <w:r>
        <w:t>结论</w:t>
      </w:r>
      <w:r>
        <w:rPr>
          <w:rFonts w:hint="eastAsia"/>
        </w:rPr>
        <w:t>以下</w:t>
      </w:r>
      <w:r>
        <w:t>相同</w:t>
      </w:r>
    </w:p>
    <w:p w:rsidR="003A339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wr_en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写命令</w:t>
            </w:r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o_wr_en</w:t>
            </w:r>
            <w:proofErr w:type="spellEnd"/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(200ns)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SPI</w:t>
      </w:r>
      <w:r>
        <w:rPr>
          <w:rFonts w:hint="eastAsia"/>
        </w:rPr>
        <w:t>不是</w:t>
      </w:r>
      <w:r>
        <w:t>写操作时，</w:t>
      </w:r>
      <w:proofErr w:type="spellStart"/>
      <w:r>
        <w:t>o_wr_en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0</w:t>
      </w:r>
    </w:p>
    <w:p w:rsidR="003A3393" w:rsidRDefault="003A3393" w:rsidP="003A3393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SPI</w:t>
      </w:r>
      <w:r>
        <w:rPr>
          <w:rFonts w:hint="eastAsia"/>
        </w:rPr>
        <w:t>是写操作</w:t>
      </w:r>
      <w:r>
        <w:t>时，</w:t>
      </w:r>
      <w:proofErr w:type="spellStart"/>
      <w:r>
        <w:t>o_wr_en</w:t>
      </w:r>
      <w:proofErr w:type="spellEnd"/>
      <w:r>
        <w:rPr>
          <w:rFonts w:hint="eastAsia"/>
        </w:rPr>
        <w:t>输出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保持</w:t>
      </w:r>
      <w:r>
        <w:rPr>
          <w:rFonts w:hint="eastAsia"/>
        </w:rPr>
        <w:t>200</w:t>
      </w:r>
      <w:r>
        <w:t>ns</w:t>
      </w:r>
      <w:r>
        <w:t>以上后，返回</w:t>
      </w:r>
      <w:r>
        <w:rPr>
          <w:rFonts w:hint="eastAsia"/>
        </w:rPr>
        <w:t>0</w:t>
      </w:r>
    </w:p>
    <w:p w:rsidR="003A339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>
        <w:rPr>
          <w:b/>
        </w:rPr>
        <w:t>v</w:t>
      </w:r>
      <w:r w:rsidRPr="008D5CA6">
        <w:rPr>
          <w:b/>
        </w:rPr>
        <w:t>_</w:t>
      </w:r>
      <w:r>
        <w:rPr>
          <w:b/>
        </w:rPr>
        <w:t>wr_data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o_wr_en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o_wr_data</w:t>
            </w:r>
            <w:proofErr w:type="spellEnd"/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写数据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=0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ov</w:t>
      </w:r>
      <w:r>
        <w:t>_wr_data</w:t>
      </w:r>
      <w:proofErr w:type="spellEnd"/>
      <w:r>
        <w:t>=0</w:t>
      </w:r>
    </w:p>
    <w:p w:rsidR="003A3393" w:rsidRDefault="003A3393" w:rsidP="003A3393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ov</w:t>
      </w:r>
      <w:r>
        <w:t>_wr_data</w:t>
      </w:r>
      <w:proofErr w:type="spellEnd"/>
      <w:r>
        <w:t>=SPI</w:t>
      </w:r>
      <w:r>
        <w:rPr>
          <w:rFonts w:hint="eastAsia"/>
        </w:rPr>
        <w:t>的</w:t>
      </w:r>
      <w:r>
        <w:t>写数据</w:t>
      </w:r>
    </w:p>
    <w:p w:rsidR="003A3393" w:rsidRPr="00FE7FD3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o_</w:t>
      </w:r>
      <w:r>
        <w:rPr>
          <w:b/>
        </w:rPr>
        <w:t>rd_en</w:t>
      </w:r>
      <w:proofErr w:type="spellEnd"/>
    </w:p>
    <w:tbl>
      <w:tblPr>
        <w:tblW w:w="223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699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915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386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725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i_spi_cs</w:t>
            </w:r>
            <w:proofErr w:type="spellEnd"/>
          </w:p>
        </w:tc>
        <w:tc>
          <w:tcPr>
            <w:tcW w:w="915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3A3393" w:rsidRPr="006F6158" w:rsidTr="00F352FC">
        <w:trPr>
          <w:jc w:val="center"/>
        </w:trPr>
        <w:tc>
          <w:tcPr>
            <w:tcW w:w="974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gramStart"/>
            <w:r>
              <w:rPr>
                <w:rFonts w:hint="eastAsia"/>
              </w:rPr>
              <w:t>读命令</w:t>
            </w:r>
            <w:proofErr w:type="gramEnd"/>
          </w:p>
        </w:tc>
        <w:tc>
          <w:tcPr>
            <w:tcW w:w="915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X</w:t>
            </w:r>
          </w:p>
        </w:tc>
        <w:tc>
          <w:tcPr>
            <w:tcW w:w="1386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974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725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o_rd_en</w:t>
            </w:r>
            <w:proofErr w:type="spellEnd"/>
          </w:p>
        </w:tc>
        <w:tc>
          <w:tcPr>
            <w:tcW w:w="915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6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无效时，</w:t>
      </w:r>
      <w:proofErr w:type="spellStart"/>
      <w:r>
        <w:rPr>
          <w:rFonts w:hint="eastAsia"/>
        </w:rPr>
        <w:t>o</w:t>
      </w:r>
      <w:r>
        <w:t>_rd_en</w:t>
      </w:r>
      <w:proofErr w:type="spellEnd"/>
      <w:r>
        <w:t>=0</w:t>
      </w:r>
    </w:p>
    <w:p w:rsidR="003A3393" w:rsidRDefault="003A3393" w:rsidP="003A3393">
      <w:pPr>
        <w:pStyle w:val="af4"/>
        <w:numPr>
          <w:ilvl w:val="0"/>
          <w:numId w:val="20"/>
        </w:numPr>
        <w:ind w:firstLineChars="0"/>
      </w:pPr>
      <w:r>
        <w:rPr>
          <w:rFonts w:hint="eastAsia"/>
        </w:rPr>
        <w:t>当片选</w:t>
      </w:r>
      <w:r>
        <w:t>有效且</w:t>
      </w:r>
      <w:r>
        <w:rPr>
          <w:rFonts w:hint="eastAsia"/>
        </w:rPr>
        <w:t>SPI</w:t>
      </w:r>
      <w:r>
        <w:rPr>
          <w:rFonts w:hint="eastAsia"/>
        </w:rPr>
        <w:t>是读</w:t>
      </w:r>
      <w:r>
        <w:t>操作时，</w:t>
      </w:r>
      <w:proofErr w:type="spellStart"/>
      <w:r>
        <w:t>o_rd_en</w:t>
      </w:r>
      <w:proofErr w:type="spellEnd"/>
      <w:r>
        <w:rPr>
          <w:rFonts w:hint="eastAsia"/>
        </w:rPr>
        <w:t>输出</w:t>
      </w:r>
      <w:r>
        <w:t>1</w:t>
      </w:r>
    </w:p>
    <w:p w:rsidR="003A3393" w:rsidRPr="00DF232E" w:rsidRDefault="003A3393" w:rsidP="003A3393"/>
    <w:p w:rsidR="003A3393" w:rsidRDefault="003A3393" w:rsidP="003A3393">
      <w:pPr>
        <w:pStyle w:val="af4"/>
        <w:numPr>
          <w:ilvl w:val="0"/>
          <w:numId w:val="8"/>
        </w:numPr>
        <w:spacing w:before="100" w:after="100" w:line="360" w:lineRule="atLeast"/>
        <w:ind w:firstLineChars="0"/>
      </w:pPr>
      <w:proofErr w:type="spellStart"/>
      <w:r w:rsidRPr="008D5CA6">
        <w:rPr>
          <w:b/>
        </w:rPr>
        <w:t>o</w:t>
      </w:r>
      <w:r>
        <w:rPr>
          <w:b/>
        </w:rPr>
        <w:t>v_addr</w:t>
      </w:r>
      <w:proofErr w:type="spellEnd"/>
    </w:p>
    <w:tbl>
      <w:tblPr>
        <w:tblW w:w="28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1316"/>
        <w:gridCol w:w="698"/>
        <w:gridCol w:w="1057"/>
        <w:gridCol w:w="1057"/>
      </w:tblGrid>
      <w:tr w:rsidR="003A3393" w:rsidRPr="00277F51" w:rsidTr="00F352FC">
        <w:trPr>
          <w:tblHeader/>
          <w:jc w:val="center"/>
        </w:trPr>
        <w:tc>
          <w:tcPr>
            <w:tcW w:w="2114" w:type="pct"/>
            <w:gridSpan w:val="2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指标</w:t>
            </w:r>
          </w:p>
        </w:tc>
        <w:tc>
          <w:tcPr>
            <w:tcW w:w="716" w:type="pct"/>
            <w:shd w:val="clear" w:color="auto" w:fill="548DD4" w:themeFill="text2" w:themeFillTint="99"/>
          </w:tcPr>
          <w:p w:rsidR="003A3393" w:rsidRPr="00277F51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1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2</w:t>
            </w:r>
          </w:p>
        </w:tc>
        <w:tc>
          <w:tcPr>
            <w:tcW w:w="1085" w:type="pct"/>
            <w:shd w:val="clear" w:color="auto" w:fill="548DD4" w:themeFill="text2" w:themeFillTint="99"/>
          </w:tcPr>
          <w:p w:rsidR="003A3393" w:rsidRDefault="003A3393" w:rsidP="00F352FC">
            <w:pPr>
              <w:jc w:val="center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3</w:t>
            </w:r>
          </w:p>
        </w:tc>
      </w:tr>
      <w:tr w:rsidR="003A3393" w:rsidRPr="006F6158" w:rsidTr="00F352FC">
        <w:trPr>
          <w:jc w:val="center"/>
        </w:trPr>
        <w:tc>
          <w:tcPr>
            <w:tcW w:w="763" w:type="pct"/>
            <w:vMerge w:val="restart"/>
            <w:shd w:val="clear" w:color="auto" w:fill="548DD4" w:themeFill="text2" w:themeFillTint="99"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  <w:r>
              <w:rPr>
                <w:rFonts w:hint="eastAsia"/>
                <w:b/>
                <w:color w:val="A6E3AD" w:themeColor="background1"/>
              </w:rPr>
              <w:t>相关输入信号</w:t>
            </w:r>
          </w:p>
        </w:tc>
        <w:tc>
          <w:tcPr>
            <w:tcW w:w="1351" w:type="pct"/>
            <w:shd w:val="clear" w:color="auto" w:fill="auto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o_wr_en</w:t>
            </w:r>
            <w:proofErr w:type="spellEnd"/>
          </w:p>
        </w:tc>
        <w:tc>
          <w:tcPr>
            <w:tcW w:w="716" w:type="pct"/>
            <w:shd w:val="clear" w:color="auto" w:fill="auto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t>1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</w:tr>
      <w:tr w:rsidR="003A3393" w:rsidRPr="006F6158" w:rsidTr="00F352FC">
        <w:trPr>
          <w:jc w:val="center"/>
        </w:trPr>
        <w:tc>
          <w:tcPr>
            <w:tcW w:w="763" w:type="pct"/>
            <w:vMerge/>
          </w:tcPr>
          <w:p w:rsidR="003A3393" w:rsidRPr="006F6158" w:rsidRDefault="003A3393" w:rsidP="00F352FC">
            <w:pPr>
              <w:spacing w:before="0" w:after="0" w:line="240" w:lineRule="auto"/>
              <w:jc w:val="center"/>
              <w:rPr>
                <w:rFonts w:ascii="Arial" w:hAnsi="Arial"/>
                <w:i/>
                <w:color w:val="0000FF"/>
                <w:kern w:val="0"/>
                <w:szCs w:val="21"/>
                <w:lang w:val="x-none"/>
              </w:rPr>
            </w:pPr>
          </w:p>
        </w:tc>
        <w:tc>
          <w:tcPr>
            <w:tcW w:w="1351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o_rd_en</w:t>
            </w:r>
            <w:proofErr w:type="spellEnd"/>
          </w:p>
        </w:tc>
        <w:tc>
          <w:tcPr>
            <w:tcW w:w="716" w:type="pct"/>
          </w:tcPr>
          <w:p w:rsidR="003A3393" w:rsidRPr="007107DC" w:rsidRDefault="003A3393" w:rsidP="00F352FC">
            <w:pPr>
              <w:pStyle w:val="a5"/>
              <w:jc w:val="center"/>
              <w:textAlignment w:val="auto"/>
            </w:pPr>
            <w: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pStyle w:val="a5"/>
              <w:jc w:val="center"/>
              <w:textAlignment w:val="auto"/>
            </w:pPr>
            <w:r>
              <w:rPr>
                <w:rFonts w:hint="eastAsia"/>
              </w:rPr>
              <w:t>1</w:t>
            </w:r>
          </w:p>
        </w:tc>
      </w:tr>
      <w:tr w:rsidR="003A3393" w:rsidRPr="006F6158" w:rsidTr="00F352FC">
        <w:trPr>
          <w:trHeight w:val="300"/>
          <w:jc w:val="center"/>
        </w:trPr>
        <w:tc>
          <w:tcPr>
            <w:tcW w:w="763" w:type="pct"/>
            <w:shd w:val="clear" w:color="auto" w:fill="548DD4" w:themeFill="text2" w:themeFillTint="99"/>
          </w:tcPr>
          <w:p w:rsidR="003A3393" w:rsidRDefault="003A3393" w:rsidP="00F352FC">
            <w:pPr>
              <w:jc w:val="left"/>
              <w:rPr>
                <w:b/>
                <w:color w:val="A6E3AD" w:themeColor="background1"/>
              </w:rPr>
            </w:pPr>
            <w:r>
              <w:rPr>
                <w:rFonts w:hint="eastAsia"/>
                <w:b/>
                <w:color w:val="A6E3AD" w:themeColor="background1"/>
              </w:rPr>
              <w:t>输出</w:t>
            </w:r>
          </w:p>
        </w:tc>
        <w:tc>
          <w:tcPr>
            <w:tcW w:w="1351" w:type="pct"/>
          </w:tcPr>
          <w:p w:rsidR="003A3393" w:rsidRPr="007107DC" w:rsidRDefault="003A3393" w:rsidP="00F352FC">
            <w:pPr>
              <w:spacing w:before="0" w:after="0" w:line="240" w:lineRule="auto"/>
              <w:jc w:val="center"/>
            </w:pPr>
            <w:proofErr w:type="spellStart"/>
            <w:r>
              <w:t>o_addr</w:t>
            </w:r>
            <w:proofErr w:type="spellEnd"/>
          </w:p>
        </w:tc>
        <w:tc>
          <w:tcPr>
            <w:tcW w:w="716" w:type="pct"/>
          </w:tcPr>
          <w:p w:rsidR="003A3393" w:rsidRPr="007C0845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85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写地址</w:t>
            </w:r>
          </w:p>
        </w:tc>
        <w:tc>
          <w:tcPr>
            <w:tcW w:w="1085" w:type="pct"/>
          </w:tcPr>
          <w:p w:rsidR="003A3393" w:rsidRDefault="003A3393" w:rsidP="00F352FC">
            <w:pPr>
              <w:spacing w:before="0" w:after="0" w:line="240" w:lineRule="auto"/>
              <w:jc w:val="center"/>
            </w:pPr>
            <w:r>
              <w:rPr>
                <w:rFonts w:hint="eastAsia"/>
              </w:rPr>
              <w:t>读地址</w:t>
            </w:r>
          </w:p>
        </w:tc>
      </w:tr>
    </w:tbl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=0</w:t>
      </w:r>
      <w:r>
        <w:rPr>
          <w:rFonts w:hint="eastAsia"/>
        </w:rPr>
        <w:t>且</w:t>
      </w:r>
      <w:proofErr w:type="spellStart"/>
      <w:r>
        <w:t>o_rd_en</w:t>
      </w:r>
      <w:proofErr w:type="spellEnd"/>
      <w:r>
        <w:t>=0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ov</w:t>
      </w:r>
      <w:r>
        <w:t>_addr</w:t>
      </w:r>
      <w:proofErr w:type="spellEnd"/>
      <w:r>
        <w:t>=0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=1</w:t>
      </w:r>
      <w:r>
        <w:rPr>
          <w:rFonts w:hint="eastAsia"/>
        </w:rPr>
        <w:t>且</w:t>
      </w:r>
      <w:proofErr w:type="spellStart"/>
      <w:r>
        <w:t>o_rd_en</w:t>
      </w:r>
      <w:proofErr w:type="spellEnd"/>
      <w:r>
        <w:t>=0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ov</w:t>
      </w:r>
      <w:r>
        <w:t>_addr</w:t>
      </w:r>
      <w:proofErr w:type="spellEnd"/>
      <w:r>
        <w:t>=SPI</w:t>
      </w:r>
      <w:r>
        <w:rPr>
          <w:rFonts w:hint="eastAsia"/>
        </w:rPr>
        <w:t>的</w:t>
      </w:r>
      <w:r>
        <w:t>写地址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proofErr w:type="spellStart"/>
      <w:r>
        <w:t>o_wr_en</w:t>
      </w:r>
      <w:proofErr w:type="spellEnd"/>
      <w:r>
        <w:t>=0</w:t>
      </w:r>
      <w:r>
        <w:rPr>
          <w:rFonts w:hint="eastAsia"/>
        </w:rPr>
        <w:t>且</w:t>
      </w:r>
      <w:proofErr w:type="spellStart"/>
      <w:r>
        <w:t>o_rd_en</w:t>
      </w:r>
      <w:proofErr w:type="spellEnd"/>
      <w:r>
        <w:t>=1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ov</w:t>
      </w:r>
      <w:r>
        <w:t>_addr</w:t>
      </w:r>
      <w:proofErr w:type="spellEnd"/>
      <w:r>
        <w:t>=SPI</w:t>
      </w:r>
      <w:r>
        <w:rPr>
          <w:rFonts w:hint="eastAsia"/>
        </w:rPr>
        <w:t>的读</w:t>
      </w:r>
      <w:r>
        <w:t>地址</w:t>
      </w:r>
    </w:p>
    <w:p w:rsidR="003A3393" w:rsidRDefault="003A3393" w:rsidP="003A3393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内部</w:t>
      </w:r>
      <w:r>
        <w:t>逻辑保证读写使能不同时</w:t>
      </w:r>
      <w:r>
        <w:t>=1</w:t>
      </w:r>
    </w:p>
    <w:p w:rsidR="003A3393" w:rsidRDefault="003A3393" w:rsidP="0069577F"/>
    <w:p w:rsidR="001926C1" w:rsidRDefault="001926C1" w:rsidP="001926C1">
      <w:pPr>
        <w:pStyle w:val="af6"/>
        <w:pageBreakBefore w:val="0"/>
      </w:pPr>
      <w:bookmarkStart w:id="28" w:name="_Toc418078825"/>
      <w:bookmarkStart w:id="29" w:name="_Toc418759594"/>
      <w:r>
        <w:rPr>
          <w:rFonts w:hint="eastAsia"/>
        </w:rPr>
        <w:lastRenderedPageBreak/>
        <w:t>附录（可选）</w:t>
      </w:r>
      <w:bookmarkEnd w:id="28"/>
      <w:bookmarkEnd w:id="29"/>
    </w:p>
    <w:p w:rsidR="001926C1" w:rsidRPr="00A52234" w:rsidRDefault="00CD22D8" w:rsidP="0069577F">
      <w:pPr>
        <w:rPr>
          <w:b/>
        </w:rPr>
      </w:pPr>
      <w:r w:rsidRPr="00A52234">
        <w:rPr>
          <w:rFonts w:hint="eastAsia"/>
          <w:b/>
        </w:rPr>
        <w:t>问题</w:t>
      </w:r>
      <w:r w:rsidRPr="00A52234">
        <w:rPr>
          <w:rFonts w:hint="eastAsia"/>
          <w:b/>
        </w:rPr>
        <w:t>1</w:t>
      </w:r>
      <w:r w:rsidRPr="00A52234">
        <w:rPr>
          <w:rFonts w:hint="eastAsia"/>
          <w:b/>
        </w:rPr>
        <w:t>：</w:t>
      </w:r>
      <w:proofErr w:type="spellStart"/>
      <w:r w:rsidR="00041C08" w:rsidRPr="00A52234">
        <w:rPr>
          <w:rFonts w:hint="eastAsia"/>
          <w:b/>
        </w:rPr>
        <w:t>FPGA_spi_slave</w:t>
      </w:r>
      <w:proofErr w:type="spellEnd"/>
      <w:r w:rsidR="00041C08" w:rsidRPr="00A52234">
        <w:rPr>
          <w:rFonts w:hint="eastAsia"/>
          <w:b/>
        </w:rPr>
        <w:t>_</w:t>
      </w:r>
      <w:r w:rsidR="00041C08" w:rsidRPr="00A52234">
        <w:rPr>
          <w:rFonts w:hint="eastAsia"/>
          <w:b/>
        </w:rPr>
        <w:t>单元测试问题：访问未定义地址返回数据问题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问题现象：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当</w:t>
      </w:r>
      <w:proofErr w:type="spellStart"/>
      <w:r>
        <w:rPr>
          <w:shd w:val="clear" w:color="auto" w:fill="A6E3AD"/>
        </w:rPr>
        <w:t>spi</w:t>
      </w:r>
      <w:proofErr w:type="spellEnd"/>
      <w:r>
        <w:rPr>
          <w:shd w:val="clear" w:color="auto" w:fill="A6E3AD"/>
        </w:rPr>
        <w:t>读</w:t>
      </w:r>
      <w:proofErr w:type="spellStart"/>
      <w:r>
        <w:rPr>
          <w:shd w:val="clear" w:color="auto" w:fill="A6E3AD"/>
        </w:rPr>
        <w:t>fpga</w:t>
      </w:r>
      <w:proofErr w:type="spellEnd"/>
      <w:r>
        <w:rPr>
          <w:shd w:val="clear" w:color="auto" w:fill="A6E3AD"/>
        </w:rPr>
        <w:t>中未定义的地址时，返回的是上一次数据，这样不太好，应该返回0值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解决方法：</w:t>
      </w:r>
    </w:p>
    <w:p w:rsidR="00041C08" w:rsidRDefault="00041C08" w:rsidP="00041C08">
      <w:pPr>
        <w:pStyle w:val="afb"/>
      </w:pPr>
      <w:r>
        <w:rPr>
          <w:shd w:val="clear" w:color="auto" w:fill="A6E3AD"/>
        </w:rPr>
        <w:t>修改</w:t>
      </w:r>
      <w:proofErr w:type="spellStart"/>
      <w:r>
        <w:rPr>
          <w:shd w:val="clear" w:color="auto" w:fill="A6E3AD"/>
        </w:rPr>
        <w:t>spi_slave</w:t>
      </w:r>
      <w:proofErr w:type="spellEnd"/>
      <w:r>
        <w:rPr>
          <w:shd w:val="clear" w:color="auto" w:fill="A6E3AD"/>
        </w:rPr>
        <w:t>模块，当访问了未定义地址时，数据赋值全零</w:t>
      </w:r>
    </w:p>
    <w:p w:rsidR="001926C1" w:rsidRPr="00A52234" w:rsidRDefault="00FA50C3" w:rsidP="0069577F">
      <w:pPr>
        <w:rPr>
          <w:b/>
        </w:rPr>
      </w:pPr>
      <w:r w:rsidRPr="00A52234">
        <w:rPr>
          <w:rFonts w:hint="eastAsia"/>
          <w:b/>
        </w:rPr>
        <w:t>问题</w:t>
      </w:r>
      <w:r w:rsidRPr="00A52234">
        <w:rPr>
          <w:rFonts w:hint="eastAsia"/>
          <w:b/>
        </w:rPr>
        <w:t>2</w:t>
      </w:r>
      <w:r w:rsidRPr="00A52234">
        <w:rPr>
          <w:rFonts w:hint="eastAsia"/>
          <w:b/>
        </w:rPr>
        <w:t>：</w:t>
      </w:r>
      <w:proofErr w:type="spellStart"/>
      <w:r w:rsidRPr="00A52234">
        <w:rPr>
          <w:rFonts w:hint="eastAsia"/>
          <w:b/>
        </w:rPr>
        <w:t>FPGA_ctrl_channel</w:t>
      </w:r>
      <w:proofErr w:type="spellEnd"/>
      <w:r w:rsidRPr="00A52234">
        <w:rPr>
          <w:rFonts w:hint="eastAsia"/>
          <w:b/>
        </w:rPr>
        <w:t>_</w:t>
      </w:r>
      <w:r w:rsidRPr="00A52234">
        <w:rPr>
          <w:rFonts w:hint="eastAsia"/>
          <w:b/>
        </w:rPr>
        <w:t>单元测试问题：</w:t>
      </w:r>
      <w:proofErr w:type="spellStart"/>
      <w:r w:rsidRPr="00A52234">
        <w:rPr>
          <w:rFonts w:hint="eastAsia"/>
          <w:b/>
        </w:rPr>
        <w:t>spi</w:t>
      </w:r>
      <w:proofErr w:type="spellEnd"/>
      <w:r w:rsidRPr="00A52234">
        <w:rPr>
          <w:rFonts w:hint="eastAsia"/>
          <w:b/>
        </w:rPr>
        <w:t xml:space="preserve"> </w:t>
      </w:r>
      <w:proofErr w:type="spellStart"/>
      <w:r w:rsidRPr="00A52234">
        <w:rPr>
          <w:rFonts w:hint="eastAsia"/>
          <w:b/>
        </w:rPr>
        <w:t>clk</w:t>
      </w:r>
      <w:proofErr w:type="spellEnd"/>
      <w:r w:rsidRPr="00A52234">
        <w:rPr>
          <w:rFonts w:hint="eastAsia"/>
          <w:b/>
        </w:rPr>
        <w:t xml:space="preserve"> 10MHz</w:t>
      </w:r>
      <w:r w:rsidRPr="00A52234">
        <w:rPr>
          <w:rFonts w:hint="eastAsia"/>
          <w:b/>
        </w:rPr>
        <w:t>读</w:t>
      </w:r>
      <w:r w:rsidRPr="00A52234">
        <w:rPr>
          <w:rFonts w:hint="eastAsia"/>
          <w:b/>
        </w:rPr>
        <w:t>vendor id</w:t>
      </w:r>
      <w:r w:rsidRPr="00A52234">
        <w:rPr>
          <w:rFonts w:hint="eastAsia"/>
          <w:b/>
        </w:rPr>
        <w:t>有问题</w:t>
      </w:r>
    </w:p>
    <w:p w:rsidR="00FA50C3" w:rsidRDefault="00FA50C3" w:rsidP="00FA50C3">
      <w:pPr>
        <w:pStyle w:val="afb"/>
      </w:pPr>
      <w:r>
        <w:rPr>
          <w:shd w:val="clear" w:color="auto" w:fill="A6E3AD"/>
        </w:rPr>
        <w:t>问题描述：</w:t>
      </w:r>
    </w:p>
    <w:p w:rsidR="00FA50C3" w:rsidRDefault="00FA50C3" w:rsidP="00FA50C3">
      <w:pPr>
        <w:pStyle w:val="afb"/>
      </w:pPr>
      <w:proofErr w:type="spellStart"/>
      <w:r>
        <w:rPr>
          <w:shd w:val="clear" w:color="auto" w:fill="A6E3AD"/>
        </w:rPr>
        <w:t>spi</w:t>
      </w:r>
      <w:proofErr w:type="spellEnd"/>
      <w:r>
        <w:rPr>
          <w:shd w:val="clear" w:color="auto" w:fill="A6E3AD"/>
        </w:rPr>
        <w:t xml:space="preserve"> </w:t>
      </w:r>
      <w:proofErr w:type="spellStart"/>
      <w:r>
        <w:rPr>
          <w:shd w:val="clear" w:color="auto" w:fill="A6E3AD"/>
        </w:rPr>
        <w:t>clk</w:t>
      </w:r>
      <w:proofErr w:type="spellEnd"/>
      <w:r>
        <w:rPr>
          <w:shd w:val="clear" w:color="auto" w:fill="A6E3AD"/>
        </w:rPr>
        <w:t xml:space="preserve"> 10MHz的时候，读不到vendor id寄存器的数值。</w:t>
      </w:r>
    </w:p>
    <w:p w:rsidR="00FA50C3" w:rsidRDefault="00FA50C3" w:rsidP="00FA50C3">
      <w:pPr>
        <w:pStyle w:val="afb"/>
      </w:pPr>
      <w:r>
        <w:rPr>
          <w:shd w:val="clear" w:color="auto" w:fill="A6E3AD"/>
        </w:rPr>
        <w:t>解决方法：</w:t>
      </w:r>
    </w:p>
    <w:p w:rsidR="00FA50C3" w:rsidRDefault="00FA50C3" w:rsidP="00FA50C3">
      <w:pPr>
        <w:pStyle w:val="afb"/>
        <w:rPr>
          <w:shd w:val="clear" w:color="auto" w:fill="A6E3AD"/>
        </w:rPr>
      </w:pPr>
      <w:r>
        <w:rPr>
          <w:shd w:val="clear" w:color="auto" w:fill="A6E3AD"/>
        </w:rPr>
        <w:t>bug原因是</w:t>
      </w:r>
      <w:proofErr w:type="spellStart"/>
      <w:r>
        <w:rPr>
          <w:shd w:val="clear" w:color="auto" w:fill="A6E3AD"/>
        </w:rPr>
        <w:t>spi</w:t>
      </w:r>
      <w:proofErr w:type="spellEnd"/>
      <w:r>
        <w:rPr>
          <w:shd w:val="clear" w:color="auto" w:fill="A6E3AD"/>
        </w:rPr>
        <w:t xml:space="preserve"> slave模块的采样时钟是72MHz的</w:t>
      </w:r>
      <w:proofErr w:type="spellStart"/>
      <w:r>
        <w:rPr>
          <w:shd w:val="clear" w:color="auto" w:fill="A6E3AD"/>
        </w:rPr>
        <w:t>clk_pix</w:t>
      </w:r>
      <w:proofErr w:type="spellEnd"/>
      <w:r>
        <w:rPr>
          <w:shd w:val="clear" w:color="auto" w:fill="A6E3AD"/>
        </w:rPr>
        <w:t>，而不是100MHz的</w:t>
      </w:r>
      <w:proofErr w:type="spellStart"/>
      <w:r>
        <w:rPr>
          <w:shd w:val="clear" w:color="auto" w:fill="A6E3AD"/>
        </w:rPr>
        <w:t>clk_gpif</w:t>
      </w:r>
      <w:proofErr w:type="spellEnd"/>
      <w:r>
        <w:rPr>
          <w:shd w:val="clear" w:color="auto" w:fill="A6E3AD"/>
        </w:rPr>
        <w:t>。修改之后，就可以顺利读出vendor id寄存器了</w:t>
      </w:r>
    </w:p>
    <w:p w:rsidR="00770153" w:rsidRDefault="00770153" w:rsidP="00FA50C3">
      <w:pPr>
        <w:pStyle w:val="afb"/>
        <w:rPr>
          <w:shd w:val="clear" w:color="auto" w:fill="A6E3AD"/>
        </w:rPr>
      </w:pPr>
    </w:p>
    <w:sectPr w:rsidR="00770153" w:rsidSect="005F7D91">
      <w:headerReference w:type="default" r:id="rId27"/>
      <w:footerReference w:type="default" r:id="rId28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12" w:rsidRDefault="00E75812" w:rsidP="00087DEE">
      <w:r>
        <w:separator/>
      </w:r>
    </w:p>
  </w:endnote>
  <w:endnote w:type="continuationSeparator" w:id="0">
    <w:p w:rsidR="00E75812" w:rsidRDefault="00E75812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7774BE" w:rsidRDefault="000407F2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905192">
      <w:rPr>
        <w:rStyle w:val="af0"/>
        <w:noProof/>
      </w:rPr>
      <w:t>20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905192">
      <w:rPr>
        <w:rStyle w:val="af0"/>
        <w:noProof/>
      </w:rPr>
      <w:t>20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12" w:rsidRDefault="00E75812" w:rsidP="00087DEE">
      <w:r>
        <w:separator/>
      </w:r>
    </w:p>
  </w:footnote>
  <w:footnote w:type="continuationSeparator" w:id="0">
    <w:p w:rsidR="00E75812" w:rsidRDefault="00E75812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77" w:rsidRPr="005B311C" w:rsidRDefault="00070156" w:rsidP="001B37A3">
    <w:pPr>
      <w:pStyle w:val="a6"/>
      <w:wordWrap w:val="0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C1C39">
      <w:rPr>
        <w:rFonts w:hint="eastAsia"/>
        <w:kern w:val="0"/>
      </w:rPr>
      <w:t xml:space="preserve">                    </w:t>
    </w:r>
    <w:r w:rsidR="00512AEE">
      <w:rPr>
        <w:rFonts w:hint="eastAsia"/>
        <w:kern w:val="0"/>
      </w:rPr>
      <w:t xml:space="preserve">                          </w:t>
    </w:r>
    <w:r w:rsidR="008C1C39">
      <w:rPr>
        <w:rFonts w:hint="eastAsia"/>
        <w:kern w:val="0"/>
      </w:rPr>
      <w:t xml:space="preserve">  </w:t>
    </w:r>
    <w:r w:rsidR="001B37A3">
      <w:rPr>
        <w:kern w:val="0"/>
      </w:rPr>
      <w:t xml:space="preserve">  </w:t>
    </w:r>
    <w:r w:rsidR="008C1C39">
      <w:rPr>
        <w:rFonts w:hint="eastAsia"/>
        <w:kern w:val="0"/>
      </w:rPr>
      <w:t xml:space="preserve"> </w:t>
    </w:r>
    <w:r w:rsidR="001740D5">
      <w:rPr>
        <w:kern w:val="0"/>
      </w:rPr>
      <w:t xml:space="preserve">  </w:t>
    </w:r>
    <w:r w:rsidR="008C1C39">
      <w:rPr>
        <w:rFonts w:hint="eastAsia"/>
        <w:kern w:val="0"/>
      </w:rPr>
      <w:t xml:space="preserve">  </w:t>
    </w:r>
    <w:proofErr w:type="spellStart"/>
    <w:r w:rsidR="001740D5">
      <w:rPr>
        <w:bCs/>
        <w:kern w:val="44"/>
        <w:sz w:val="21"/>
        <w:szCs w:val="21"/>
      </w:rPr>
      <w:t>spi_slave</w:t>
    </w:r>
    <w:proofErr w:type="spellEnd"/>
    <w:r w:rsidR="005B311C"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2940"/>
    <w:multiLevelType w:val="hybridMultilevel"/>
    <w:tmpl w:val="EF0406D2"/>
    <w:lvl w:ilvl="0" w:tplc="2154D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4763C"/>
    <w:multiLevelType w:val="hybridMultilevel"/>
    <w:tmpl w:val="9772611E"/>
    <w:lvl w:ilvl="0" w:tplc="180CCE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564FE8"/>
    <w:multiLevelType w:val="hybridMultilevel"/>
    <w:tmpl w:val="D6D2BE5E"/>
    <w:lvl w:ilvl="0" w:tplc="610EE5DC">
      <w:start w:val="1"/>
      <w:numFmt w:val="decimal"/>
      <w:lvlText w:val="%1）"/>
      <w:lvlJc w:val="left"/>
      <w:pPr>
        <w:ind w:left="705" w:hanging="28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C94164"/>
    <w:multiLevelType w:val="hybridMultilevel"/>
    <w:tmpl w:val="AF108E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1F0014"/>
    <w:multiLevelType w:val="hybridMultilevel"/>
    <w:tmpl w:val="463E1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>
    <w:nsid w:val="2BA34B0F"/>
    <w:multiLevelType w:val="hybridMultilevel"/>
    <w:tmpl w:val="58007CB6"/>
    <w:lvl w:ilvl="0" w:tplc="60B2E9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B363E9"/>
    <w:multiLevelType w:val="hybridMultilevel"/>
    <w:tmpl w:val="C1A20F70"/>
    <w:lvl w:ilvl="0" w:tplc="CC1A85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B81CB8"/>
    <w:multiLevelType w:val="hybridMultilevel"/>
    <w:tmpl w:val="0E0C30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4891E61"/>
    <w:multiLevelType w:val="hybridMultilevel"/>
    <w:tmpl w:val="F5BE4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DD3C66"/>
    <w:multiLevelType w:val="hybridMultilevel"/>
    <w:tmpl w:val="87A2C0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2C425E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DE264C"/>
    <w:multiLevelType w:val="hybridMultilevel"/>
    <w:tmpl w:val="B9AEBBD4"/>
    <w:lvl w:ilvl="0" w:tplc="DB26E1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460D1A"/>
    <w:multiLevelType w:val="hybridMultilevel"/>
    <w:tmpl w:val="882ECA44"/>
    <w:lvl w:ilvl="0" w:tplc="08061C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424500"/>
    <w:multiLevelType w:val="hybridMultilevel"/>
    <w:tmpl w:val="5A806870"/>
    <w:lvl w:ilvl="0" w:tplc="88B073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8D62E5C"/>
    <w:multiLevelType w:val="hybridMultilevel"/>
    <w:tmpl w:val="5A689E08"/>
    <w:lvl w:ilvl="0" w:tplc="C3D669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1A4A75"/>
    <w:multiLevelType w:val="hybridMultilevel"/>
    <w:tmpl w:val="4546E6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14E0842"/>
    <w:multiLevelType w:val="hybridMultilevel"/>
    <w:tmpl w:val="23EC718C"/>
    <w:lvl w:ilvl="0" w:tplc="601A252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2F32263"/>
    <w:multiLevelType w:val="hybridMultilevel"/>
    <w:tmpl w:val="9A624C82"/>
    <w:lvl w:ilvl="0" w:tplc="501221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D2482"/>
    <w:multiLevelType w:val="hybridMultilevel"/>
    <w:tmpl w:val="40EE65C8"/>
    <w:lvl w:ilvl="0" w:tplc="CE005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24324C"/>
    <w:multiLevelType w:val="hybridMultilevel"/>
    <w:tmpl w:val="49CEFB8C"/>
    <w:lvl w:ilvl="0" w:tplc="5FE43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F6406AB"/>
    <w:multiLevelType w:val="hybridMultilevel"/>
    <w:tmpl w:val="65C22B2A"/>
    <w:lvl w:ilvl="0" w:tplc="E5B8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8"/>
  </w:num>
  <w:num w:numId="7">
    <w:abstractNumId w:val="23"/>
  </w:num>
  <w:num w:numId="8">
    <w:abstractNumId w:val="10"/>
  </w:num>
  <w:num w:numId="9">
    <w:abstractNumId w:val="20"/>
  </w:num>
  <w:num w:numId="10">
    <w:abstractNumId w:val="16"/>
  </w:num>
  <w:num w:numId="11">
    <w:abstractNumId w:val="12"/>
  </w:num>
  <w:num w:numId="12">
    <w:abstractNumId w:val="15"/>
  </w:num>
  <w:num w:numId="13">
    <w:abstractNumId w:val="2"/>
  </w:num>
  <w:num w:numId="14">
    <w:abstractNumId w:val="1"/>
  </w:num>
  <w:num w:numId="15">
    <w:abstractNumId w:val="21"/>
  </w:num>
  <w:num w:numId="16">
    <w:abstractNumId w:val="19"/>
  </w:num>
  <w:num w:numId="17">
    <w:abstractNumId w:val="8"/>
  </w:num>
  <w:num w:numId="18">
    <w:abstractNumId w:val="7"/>
  </w:num>
  <w:num w:numId="19">
    <w:abstractNumId w:val="17"/>
  </w:num>
  <w:num w:numId="20">
    <w:abstractNumId w:val="14"/>
  </w:num>
  <w:num w:numId="21">
    <w:abstractNumId w:val="13"/>
  </w:num>
  <w:num w:numId="22">
    <w:abstractNumId w:val="0"/>
  </w:num>
  <w:num w:numId="23">
    <w:abstractNumId w:val="22"/>
  </w:num>
  <w:num w:numId="2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0462"/>
    <w:rsid w:val="00007B93"/>
    <w:rsid w:val="00012995"/>
    <w:rsid w:val="000151DE"/>
    <w:rsid w:val="00015B65"/>
    <w:rsid w:val="00015F46"/>
    <w:rsid w:val="00015F49"/>
    <w:rsid w:val="00022BBB"/>
    <w:rsid w:val="00022DC3"/>
    <w:rsid w:val="000231CA"/>
    <w:rsid w:val="00023B5F"/>
    <w:rsid w:val="0002461C"/>
    <w:rsid w:val="000259B5"/>
    <w:rsid w:val="00031B00"/>
    <w:rsid w:val="00031E37"/>
    <w:rsid w:val="00032DB0"/>
    <w:rsid w:val="000340FB"/>
    <w:rsid w:val="00034C4C"/>
    <w:rsid w:val="00035709"/>
    <w:rsid w:val="00036860"/>
    <w:rsid w:val="00040005"/>
    <w:rsid w:val="000407F2"/>
    <w:rsid w:val="00041C08"/>
    <w:rsid w:val="0004357E"/>
    <w:rsid w:val="000438D8"/>
    <w:rsid w:val="000459FB"/>
    <w:rsid w:val="00046CD7"/>
    <w:rsid w:val="000476C5"/>
    <w:rsid w:val="00050428"/>
    <w:rsid w:val="000506F7"/>
    <w:rsid w:val="0005153F"/>
    <w:rsid w:val="000522E9"/>
    <w:rsid w:val="00054FDE"/>
    <w:rsid w:val="000550DF"/>
    <w:rsid w:val="000551C0"/>
    <w:rsid w:val="00056433"/>
    <w:rsid w:val="00056762"/>
    <w:rsid w:val="000573CE"/>
    <w:rsid w:val="0006321D"/>
    <w:rsid w:val="000637B2"/>
    <w:rsid w:val="00063AEB"/>
    <w:rsid w:val="00064A52"/>
    <w:rsid w:val="00066220"/>
    <w:rsid w:val="00067080"/>
    <w:rsid w:val="00067AD4"/>
    <w:rsid w:val="00070156"/>
    <w:rsid w:val="00072B1F"/>
    <w:rsid w:val="00073B69"/>
    <w:rsid w:val="0007769B"/>
    <w:rsid w:val="0007777E"/>
    <w:rsid w:val="00081480"/>
    <w:rsid w:val="00082716"/>
    <w:rsid w:val="00083E57"/>
    <w:rsid w:val="000852B1"/>
    <w:rsid w:val="00087DEE"/>
    <w:rsid w:val="00087E18"/>
    <w:rsid w:val="00090031"/>
    <w:rsid w:val="000901AF"/>
    <w:rsid w:val="00092408"/>
    <w:rsid w:val="00092A54"/>
    <w:rsid w:val="000948D5"/>
    <w:rsid w:val="000950F8"/>
    <w:rsid w:val="00096298"/>
    <w:rsid w:val="000A337E"/>
    <w:rsid w:val="000A39B2"/>
    <w:rsid w:val="000A77C1"/>
    <w:rsid w:val="000A7DE7"/>
    <w:rsid w:val="000B0BDA"/>
    <w:rsid w:val="000B3D2A"/>
    <w:rsid w:val="000B553F"/>
    <w:rsid w:val="000B7A33"/>
    <w:rsid w:val="000C0B1B"/>
    <w:rsid w:val="000C3260"/>
    <w:rsid w:val="000C5B86"/>
    <w:rsid w:val="000C5D97"/>
    <w:rsid w:val="000C662C"/>
    <w:rsid w:val="000D0C87"/>
    <w:rsid w:val="000D5736"/>
    <w:rsid w:val="000D5966"/>
    <w:rsid w:val="000D65AB"/>
    <w:rsid w:val="000E067E"/>
    <w:rsid w:val="000E068F"/>
    <w:rsid w:val="000E0779"/>
    <w:rsid w:val="000E07AA"/>
    <w:rsid w:val="000E07EC"/>
    <w:rsid w:val="000E25F0"/>
    <w:rsid w:val="000E384D"/>
    <w:rsid w:val="000E466F"/>
    <w:rsid w:val="000E4FAF"/>
    <w:rsid w:val="000F2AD7"/>
    <w:rsid w:val="0010000E"/>
    <w:rsid w:val="00101A01"/>
    <w:rsid w:val="00102F86"/>
    <w:rsid w:val="00102FBA"/>
    <w:rsid w:val="00104015"/>
    <w:rsid w:val="00105A77"/>
    <w:rsid w:val="001076D6"/>
    <w:rsid w:val="0012064B"/>
    <w:rsid w:val="0012127D"/>
    <w:rsid w:val="001215E5"/>
    <w:rsid w:val="00125902"/>
    <w:rsid w:val="00132533"/>
    <w:rsid w:val="001369CB"/>
    <w:rsid w:val="00137524"/>
    <w:rsid w:val="00141267"/>
    <w:rsid w:val="00143054"/>
    <w:rsid w:val="00144DA3"/>
    <w:rsid w:val="001451E1"/>
    <w:rsid w:val="00145CD9"/>
    <w:rsid w:val="001506F1"/>
    <w:rsid w:val="00151751"/>
    <w:rsid w:val="0016008A"/>
    <w:rsid w:val="00161E45"/>
    <w:rsid w:val="001630A8"/>
    <w:rsid w:val="00163CEB"/>
    <w:rsid w:val="00166851"/>
    <w:rsid w:val="001669D3"/>
    <w:rsid w:val="001740D5"/>
    <w:rsid w:val="00176194"/>
    <w:rsid w:val="00180429"/>
    <w:rsid w:val="00180599"/>
    <w:rsid w:val="00180CA2"/>
    <w:rsid w:val="00183A35"/>
    <w:rsid w:val="00185AC9"/>
    <w:rsid w:val="00185C23"/>
    <w:rsid w:val="001864D5"/>
    <w:rsid w:val="00191000"/>
    <w:rsid w:val="00191C74"/>
    <w:rsid w:val="001926C1"/>
    <w:rsid w:val="00193383"/>
    <w:rsid w:val="00195A2E"/>
    <w:rsid w:val="00195D3B"/>
    <w:rsid w:val="00195E94"/>
    <w:rsid w:val="0019633D"/>
    <w:rsid w:val="001A0314"/>
    <w:rsid w:val="001A173E"/>
    <w:rsid w:val="001A339C"/>
    <w:rsid w:val="001A3F05"/>
    <w:rsid w:val="001A4297"/>
    <w:rsid w:val="001A4A75"/>
    <w:rsid w:val="001B01E4"/>
    <w:rsid w:val="001B2BF3"/>
    <w:rsid w:val="001B37A3"/>
    <w:rsid w:val="001B774D"/>
    <w:rsid w:val="001B7A82"/>
    <w:rsid w:val="001B7DCC"/>
    <w:rsid w:val="001C1DAC"/>
    <w:rsid w:val="001C2ACF"/>
    <w:rsid w:val="001D153B"/>
    <w:rsid w:val="001D1EE7"/>
    <w:rsid w:val="001D22F7"/>
    <w:rsid w:val="001D4715"/>
    <w:rsid w:val="001D492B"/>
    <w:rsid w:val="001D4AE5"/>
    <w:rsid w:val="001D540B"/>
    <w:rsid w:val="001D6BE0"/>
    <w:rsid w:val="001D6E26"/>
    <w:rsid w:val="001E0036"/>
    <w:rsid w:val="001E0B36"/>
    <w:rsid w:val="001E155C"/>
    <w:rsid w:val="001E30AB"/>
    <w:rsid w:val="001E3BD7"/>
    <w:rsid w:val="001F1F79"/>
    <w:rsid w:val="001F3043"/>
    <w:rsid w:val="001F33A0"/>
    <w:rsid w:val="001F45E8"/>
    <w:rsid w:val="001F7CA1"/>
    <w:rsid w:val="00201571"/>
    <w:rsid w:val="00203710"/>
    <w:rsid w:val="00206731"/>
    <w:rsid w:val="002109BC"/>
    <w:rsid w:val="00212FC2"/>
    <w:rsid w:val="00214037"/>
    <w:rsid w:val="002238C0"/>
    <w:rsid w:val="00223BD4"/>
    <w:rsid w:val="002249A6"/>
    <w:rsid w:val="00225AE9"/>
    <w:rsid w:val="00226FA0"/>
    <w:rsid w:val="00232CF8"/>
    <w:rsid w:val="00233E10"/>
    <w:rsid w:val="00234089"/>
    <w:rsid w:val="00234C96"/>
    <w:rsid w:val="002350B1"/>
    <w:rsid w:val="002364FB"/>
    <w:rsid w:val="00237C9C"/>
    <w:rsid w:val="00240158"/>
    <w:rsid w:val="00240645"/>
    <w:rsid w:val="00243114"/>
    <w:rsid w:val="00243D18"/>
    <w:rsid w:val="00244E83"/>
    <w:rsid w:val="00245E4E"/>
    <w:rsid w:val="002474B4"/>
    <w:rsid w:val="00250739"/>
    <w:rsid w:val="002516AE"/>
    <w:rsid w:val="00251972"/>
    <w:rsid w:val="002526C7"/>
    <w:rsid w:val="002612CD"/>
    <w:rsid w:val="00261D3E"/>
    <w:rsid w:val="00261E8C"/>
    <w:rsid w:val="0026259F"/>
    <w:rsid w:val="00262DB1"/>
    <w:rsid w:val="00262F35"/>
    <w:rsid w:val="00263C07"/>
    <w:rsid w:val="00263FE1"/>
    <w:rsid w:val="002652AD"/>
    <w:rsid w:val="0026571C"/>
    <w:rsid w:val="00267C81"/>
    <w:rsid w:val="00267CB8"/>
    <w:rsid w:val="0027589B"/>
    <w:rsid w:val="00275DCF"/>
    <w:rsid w:val="00276A02"/>
    <w:rsid w:val="002814B6"/>
    <w:rsid w:val="002843EA"/>
    <w:rsid w:val="00284A2F"/>
    <w:rsid w:val="00284C49"/>
    <w:rsid w:val="0028596C"/>
    <w:rsid w:val="00285CE7"/>
    <w:rsid w:val="00291CB2"/>
    <w:rsid w:val="00291CD2"/>
    <w:rsid w:val="002A0883"/>
    <w:rsid w:val="002A2FFC"/>
    <w:rsid w:val="002A4AD6"/>
    <w:rsid w:val="002A4BE9"/>
    <w:rsid w:val="002A5D21"/>
    <w:rsid w:val="002B21B8"/>
    <w:rsid w:val="002B253D"/>
    <w:rsid w:val="002B27A6"/>
    <w:rsid w:val="002B30ED"/>
    <w:rsid w:val="002B5DDC"/>
    <w:rsid w:val="002C2F03"/>
    <w:rsid w:val="002C3069"/>
    <w:rsid w:val="002C327D"/>
    <w:rsid w:val="002C35D4"/>
    <w:rsid w:val="002C41A0"/>
    <w:rsid w:val="002C544E"/>
    <w:rsid w:val="002C594A"/>
    <w:rsid w:val="002C6AB6"/>
    <w:rsid w:val="002D2838"/>
    <w:rsid w:val="002D4CEC"/>
    <w:rsid w:val="002D4FA7"/>
    <w:rsid w:val="002D5820"/>
    <w:rsid w:val="002D6F79"/>
    <w:rsid w:val="002D70A9"/>
    <w:rsid w:val="002D7428"/>
    <w:rsid w:val="002E1136"/>
    <w:rsid w:val="002E135D"/>
    <w:rsid w:val="002E2641"/>
    <w:rsid w:val="002E3EAD"/>
    <w:rsid w:val="002E4C4F"/>
    <w:rsid w:val="00300299"/>
    <w:rsid w:val="00300900"/>
    <w:rsid w:val="00301E66"/>
    <w:rsid w:val="00302BA8"/>
    <w:rsid w:val="00304A67"/>
    <w:rsid w:val="003057AB"/>
    <w:rsid w:val="003075F8"/>
    <w:rsid w:val="00310290"/>
    <w:rsid w:val="003116D4"/>
    <w:rsid w:val="003129B6"/>
    <w:rsid w:val="00312E56"/>
    <w:rsid w:val="00313606"/>
    <w:rsid w:val="00315C41"/>
    <w:rsid w:val="00320CA5"/>
    <w:rsid w:val="00322B62"/>
    <w:rsid w:val="0032419B"/>
    <w:rsid w:val="00330296"/>
    <w:rsid w:val="00334BFF"/>
    <w:rsid w:val="00335DD7"/>
    <w:rsid w:val="00337A3C"/>
    <w:rsid w:val="00341F90"/>
    <w:rsid w:val="00344583"/>
    <w:rsid w:val="003453E6"/>
    <w:rsid w:val="0034641B"/>
    <w:rsid w:val="003467C1"/>
    <w:rsid w:val="00352871"/>
    <w:rsid w:val="00352976"/>
    <w:rsid w:val="00353F98"/>
    <w:rsid w:val="003542A5"/>
    <w:rsid w:val="0035547F"/>
    <w:rsid w:val="0035760A"/>
    <w:rsid w:val="00365BDB"/>
    <w:rsid w:val="00367EA7"/>
    <w:rsid w:val="0037029A"/>
    <w:rsid w:val="00383B6B"/>
    <w:rsid w:val="00385D94"/>
    <w:rsid w:val="00386E61"/>
    <w:rsid w:val="00390CED"/>
    <w:rsid w:val="00397A0A"/>
    <w:rsid w:val="003A031A"/>
    <w:rsid w:val="003A0FAE"/>
    <w:rsid w:val="003A3393"/>
    <w:rsid w:val="003A3947"/>
    <w:rsid w:val="003A5104"/>
    <w:rsid w:val="003A69DB"/>
    <w:rsid w:val="003C204F"/>
    <w:rsid w:val="003C734C"/>
    <w:rsid w:val="003C7487"/>
    <w:rsid w:val="003C7B18"/>
    <w:rsid w:val="003D1785"/>
    <w:rsid w:val="003D310C"/>
    <w:rsid w:val="003D4AEA"/>
    <w:rsid w:val="003E35DB"/>
    <w:rsid w:val="003E39CA"/>
    <w:rsid w:val="003E6C6A"/>
    <w:rsid w:val="003E71BB"/>
    <w:rsid w:val="003F00AB"/>
    <w:rsid w:val="003F037D"/>
    <w:rsid w:val="003F06D3"/>
    <w:rsid w:val="003F2D51"/>
    <w:rsid w:val="003F56EA"/>
    <w:rsid w:val="00401239"/>
    <w:rsid w:val="00403E5A"/>
    <w:rsid w:val="00404B74"/>
    <w:rsid w:val="00406B70"/>
    <w:rsid w:val="004072E6"/>
    <w:rsid w:val="00407F00"/>
    <w:rsid w:val="004105D1"/>
    <w:rsid w:val="0041105E"/>
    <w:rsid w:val="0041127B"/>
    <w:rsid w:val="00413FB3"/>
    <w:rsid w:val="00414B4B"/>
    <w:rsid w:val="004155D5"/>
    <w:rsid w:val="004162E9"/>
    <w:rsid w:val="004200ED"/>
    <w:rsid w:val="00421D90"/>
    <w:rsid w:val="0042262C"/>
    <w:rsid w:val="00430B77"/>
    <w:rsid w:val="004314DA"/>
    <w:rsid w:val="00431BCC"/>
    <w:rsid w:val="004327A4"/>
    <w:rsid w:val="004374D7"/>
    <w:rsid w:val="0044097B"/>
    <w:rsid w:val="00441534"/>
    <w:rsid w:val="0044698C"/>
    <w:rsid w:val="00447B5C"/>
    <w:rsid w:val="00450BBB"/>
    <w:rsid w:val="0045392E"/>
    <w:rsid w:val="004625C5"/>
    <w:rsid w:val="004646AB"/>
    <w:rsid w:val="00466B59"/>
    <w:rsid w:val="00467E15"/>
    <w:rsid w:val="0047079C"/>
    <w:rsid w:val="00472326"/>
    <w:rsid w:val="00472E08"/>
    <w:rsid w:val="00474CB2"/>
    <w:rsid w:val="00475275"/>
    <w:rsid w:val="00475813"/>
    <w:rsid w:val="00476C66"/>
    <w:rsid w:val="00481E53"/>
    <w:rsid w:val="00482B5E"/>
    <w:rsid w:val="00486084"/>
    <w:rsid w:val="0048689B"/>
    <w:rsid w:val="004878FC"/>
    <w:rsid w:val="00490D27"/>
    <w:rsid w:val="00491BFF"/>
    <w:rsid w:val="0049320F"/>
    <w:rsid w:val="00495829"/>
    <w:rsid w:val="00496616"/>
    <w:rsid w:val="0049760C"/>
    <w:rsid w:val="00497BEE"/>
    <w:rsid w:val="004A1B5D"/>
    <w:rsid w:val="004A20C3"/>
    <w:rsid w:val="004A3E75"/>
    <w:rsid w:val="004A696E"/>
    <w:rsid w:val="004B0232"/>
    <w:rsid w:val="004B19DD"/>
    <w:rsid w:val="004B1A28"/>
    <w:rsid w:val="004C045D"/>
    <w:rsid w:val="004C7E95"/>
    <w:rsid w:val="004D0A23"/>
    <w:rsid w:val="004D0B47"/>
    <w:rsid w:val="004D1A9E"/>
    <w:rsid w:val="004D208A"/>
    <w:rsid w:val="004E13BF"/>
    <w:rsid w:val="004E1741"/>
    <w:rsid w:val="004E25D8"/>
    <w:rsid w:val="004F3B3D"/>
    <w:rsid w:val="004F550A"/>
    <w:rsid w:val="004F6574"/>
    <w:rsid w:val="004F74E4"/>
    <w:rsid w:val="00506A38"/>
    <w:rsid w:val="00507222"/>
    <w:rsid w:val="005078B2"/>
    <w:rsid w:val="0051203D"/>
    <w:rsid w:val="00512AEE"/>
    <w:rsid w:val="00513066"/>
    <w:rsid w:val="00513240"/>
    <w:rsid w:val="0051340C"/>
    <w:rsid w:val="0051436F"/>
    <w:rsid w:val="00514451"/>
    <w:rsid w:val="00515951"/>
    <w:rsid w:val="00517A2F"/>
    <w:rsid w:val="005213CD"/>
    <w:rsid w:val="00522F97"/>
    <w:rsid w:val="005250BA"/>
    <w:rsid w:val="005252EE"/>
    <w:rsid w:val="00525B97"/>
    <w:rsid w:val="00527842"/>
    <w:rsid w:val="00533412"/>
    <w:rsid w:val="00535232"/>
    <w:rsid w:val="005366C3"/>
    <w:rsid w:val="00537584"/>
    <w:rsid w:val="005376B2"/>
    <w:rsid w:val="005408B8"/>
    <w:rsid w:val="00542C55"/>
    <w:rsid w:val="00542FCF"/>
    <w:rsid w:val="00546634"/>
    <w:rsid w:val="005475CF"/>
    <w:rsid w:val="00547CC2"/>
    <w:rsid w:val="00551E99"/>
    <w:rsid w:val="00552124"/>
    <w:rsid w:val="005551BF"/>
    <w:rsid w:val="005555BE"/>
    <w:rsid w:val="00555780"/>
    <w:rsid w:val="005557D1"/>
    <w:rsid w:val="0056054B"/>
    <w:rsid w:val="00561663"/>
    <w:rsid w:val="00561875"/>
    <w:rsid w:val="00562565"/>
    <w:rsid w:val="00564E15"/>
    <w:rsid w:val="00567117"/>
    <w:rsid w:val="00570273"/>
    <w:rsid w:val="00573228"/>
    <w:rsid w:val="00573991"/>
    <w:rsid w:val="00574AD1"/>
    <w:rsid w:val="0057722E"/>
    <w:rsid w:val="00587530"/>
    <w:rsid w:val="00590E76"/>
    <w:rsid w:val="00593616"/>
    <w:rsid w:val="005978E2"/>
    <w:rsid w:val="005A0B6D"/>
    <w:rsid w:val="005A22F2"/>
    <w:rsid w:val="005A2A42"/>
    <w:rsid w:val="005A2B8B"/>
    <w:rsid w:val="005A2C6A"/>
    <w:rsid w:val="005A628A"/>
    <w:rsid w:val="005B05FF"/>
    <w:rsid w:val="005B06C8"/>
    <w:rsid w:val="005B09AB"/>
    <w:rsid w:val="005B2967"/>
    <w:rsid w:val="005B311C"/>
    <w:rsid w:val="005B38BC"/>
    <w:rsid w:val="005B4712"/>
    <w:rsid w:val="005B575C"/>
    <w:rsid w:val="005C034C"/>
    <w:rsid w:val="005C05D0"/>
    <w:rsid w:val="005C28F4"/>
    <w:rsid w:val="005C291B"/>
    <w:rsid w:val="005C2B68"/>
    <w:rsid w:val="005C318F"/>
    <w:rsid w:val="005C3688"/>
    <w:rsid w:val="005C6310"/>
    <w:rsid w:val="005D2F0D"/>
    <w:rsid w:val="005D542D"/>
    <w:rsid w:val="005E05FC"/>
    <w:rsid w:val="005E116B"/>
    <w:rsid w:val="005E46F3"/>
    <w:rsid w:val="005E5315"/>
    <w:rsid w:val="005E62D0"/>
    <w:rsid w:val="005F0C67"/>
    <w:rsid w:val="005F79A1"/>
    <w:rsid w:val="005F7D91"/>
    <w:rsid w:val="006018BF"/>
    <w:rsid w:val="00603E38"/>
    <w:rsid w:val="00605061"/>
    <w:rsid w:val="006069F8"/>
    <w:rsid w:val="006118B1"/>
    <w:rsid w:val="00611B8B"/>
    <w:rsid w:val="00611FE9"/>
    <w:rsid w:val="00613AC9"/>
    <w:rsid w:val="006163DE"/>
    <w:rsid w:val="00616C6D"/>
    <w:rsid w:val="00617E95"/>
    <w:rsid w:val="006217A3"/>
    <w:rsid w:val="00624732"/>
    <w:rsid w:val="00624941"/>
    <w:rsid w:val="00624AD5"/>
    <w:rsid w:val="00626E08"/>
    <w:rsid w:val="00630796"/>
    <w:rsid w:val="00630FE4"/>
    <w:rsid w:val="00631A73"/>
    <w:rsid w:val="00632C0B"/>
    <w:rsid w:val="00633D7F"/>
    <w:rsid w:val="0063725A"/>
    <w:rsid w:val="006379FE"/>
    <w:rsid w:val="006407E7"/>
    <w:rsid w:val="00641542"/>
    <w:rsid w:val="00641D8B"/>
    <w:rsid w:val="00642AE4"/>
    <w:rsid w:val="006432D4"/>
    <w:rsid w:val="006451AB"/>
    <w:rsid w:val="00646E80"/>
    <w:rsid w:val="00647629"/>
    <w:rsid w:val="00650C46"/>
    <w:rsid w:val="00651903"/>
    <w:rsid w:val="00655588"/>
    <w:rsid w:val="0065561A"/>
    <w:rsid w:val="00656736"/>
    <w:rsid w:val="00662027"/>
    <w:rsid w:val="00662C85"/>
    <w:rsid w:val="006654EF"/>
    <w:rsid w:val="00667283"/>
    <w:rsid w:val="00667906"/>
    <w:rsid w:val="0067061E"/>
    <w:rsid w:val="00672235"/>
    <w:rsid w:val="00676C2E"/>
    <w:rsid w:val="006770A7"/>
    <w:rsid w:val="006821DF"/>
    <w:rsid w:val="00682300"/>
    <w:rsid w:val="00682A1B"/>
    <w:rsid w:val="00683DA9"/>
    <w:rsid w:val="00687EC8"/>
    <w:rsid w:val="0069287D"/>
    <w:rsid w:val="0069529B"/>
    <w:rsid w:val="0069577F"/>
    <w:rsid w:val="006A0F7A"/>
    <w:rsid w:val="006A3013"/>
    <w:rsid w:val="006B1A28"/>
    <w:rsid w:val="006B3E4E"/>
    <w:rsid w:val="006B7D34"/>
    <w:rsid w:val="006C15E4"/>
    <w:rsid w:val="006C248D"/>
    <w:rsid w:val="006C36A2"/>
    <w:rsid w:val="006C64DC"/>
    <w:rsid w:val="006C66EC"/>
    <w:rsid w:val="006C671A"/>
    <w:rsid w:val="006D1446"/>
    <w:rsid w:val="006D2591"/>
    <w:rsid w:val="006D697F"/>
    <w:rsid w:val="006D7A16"/>
    <w:rsid w:val="006D7CBF"/>
    <w:rsid w:val="006E022F"/>
    <w:rsid w:val="006E044F"/>
    <w:rsid w:val="006E0EAF"/>
    <w:rsid w:val="006E5A0D"/>
    <w:rsid w:val="006E7124"/>
    <w:rsid w:val="006F3C8B"/>
    <w:rsid w:val="006F5197"/>
    <w:rsid w:val="006F7646"/>
    <w:rsid w:val="00700CF8"/>
    <w:rsid w:val="007049C6"/>
    <w:rsid w:val="00704DF1"/>
    <w:rsid w:val="00704ED0"/>
    <w:rsid w:val="00705EE4"/>
    <w:rsid w:val="007077AB"/>
    <w:rsid w:val="007104BA"/>
    <w:rsid w:val="00712029"/>
    <w:rsid w:val="0071298C"/>
    <w:rsid w:val="00714939"/>
    <w:rsid w:val="007156CF"/>
    <w:rsid w:val="00717AFC"/>
    <w:rsid w:val="007219DE"/>
    <w:rsid w:val="00721F6E"/>
    <w:rsid w:val="00722DDD"/>
    <w:rsid w:val="00726E22"/>
    <w:rsid w:val="00727769"/>
    <w:rsid w:val="00731737"/>
    <w:rsid w:val="00732AFF"/>
    <w:rsid w:val="007339BB"/>
    <w:rsid w:val="00734030"/>
    <w:rsid w:val="007343DA"/>
    <w:rsid w:val="007347B9"/>
    <w:rsid w:val="007400EB"/>
    <w:rsid w:val="00740813"/>
    <w:rsid w:val="00743C19"/>
    <w:rsid w:val="007452F0"/>
    <w:rsid w:val="007476CC"/>
    <w:rsid w:val="007531C4"/>
    <w:rsid w:val="007538E6"/>
    <w:rsid w:val="0075448E"/>
    <w:rsid w:val="00755984"/>
    <w:rsid w:val="00756E3D"/>
    <w:rsid w:val="00764809"/>
    <w:rsid w:val="00764D43"/>
    <w:rsid w:val="0076594E"/>
    <w:rsid w:val="00770153"/>
    <w:rsid w:val="0077080B"/>
    <w:rsid w:val="00773D95"/>
    <w:rsid w:val="0077414E"/>
    <w:rsid w:val="00774886"/>
    <w:rsid w:val="00775053"/>
    <w:rsid w:val="007774BE"/>
    <w:rsid w:val="00782DD7"/>
    <w:rsid w:val="007833C5"/>
    <w:rsid w:val="0078509F"/>
    <w:rsid w:val="0078673F"/>
    <w:rsid w:val="00792295"/>
    <w:rsid w:val="0079503A"/>
    <w:rsid w:val="00795768"/>
    <w:rsid w:val="007A168F"/>
    <w:rsid w:val="007A24C5"/>
    <w:rsid w:val="007A2C0E"/>
    <w:rsid w:val="007A3894"/>
    <w:rsid w:val="007A3A49"/>
    <w:rsid w:val="007A5592"/>
    <w:rsid w:val="007A55F6"/>
    <w:rsid w:val="007B5838"/>
    <w:rsid w:val="007B6669"/>
    <w:rsid w:val="007C068C"/>
    <w:rsid w:val="007C0E44"/>
    <w:rsid w:val="007C2825"/>
    <w:rsid w:val="007C3814"/>
    <w:rsid w:val="007C3D37"/>
    <w:rsid w:val="007C7375"/>
    <w:rsid w:val="007C7B0A"/>
    <w:rsid w:val="007D1CF9"/>
    <w:rsid w:val="007E0686"/>
    <w:rsid w:val="007E3A7B"/>
    <w:rsid w:val="007F0293"/>
    <w:rsid w:val="007F21D6"/>
    <w:rsid w:val="0080109D"/>
    <w:rsid w:val="00807BBB"/>
    <w:rsid w:val="008116B1"/>
    <w:rsid w:val="008141B3"/>
    <w:rsid w:val="0081435D"/>
    <w:rsid w:val="00815087"/>
    <w:rsid w:val="008150BB"/>
    <w:rsid w:val="00820233"/>
    <w:rsid w:val="00822813"/>
    <w:rsid w:val="00823287"/>
    <w:rsid w:val="008239C4"/>
    <w:rsid w:val="00823EC2"/>
    <w:rsid w:val="00824FAE"/>
    <w:rsid w:val="0082661E"/>
    <w:rsid w:val="008277B5"/>
    <w:rsid w:val="00827A58"/>
    <w:rsid w:val="008339A3"/>
    <w:rsid w:val="008339B2"/>
    <w:rsid w:val="00834415"/>
    <w:rsid w:val="008355F5"/>
    <w:rsid w:val="00836E35"/>
    <w:rsid w:val="008402D4"/>
    <w:rsid w:val="0084372F"/>
    <w:rsid w:val="00844BCD"/>
    <w:rsid w:val="008458C3"/>
    <w:rsid w:val="00846B2A"/>
    <w:rsid w:val="00852D4A"/>
    <w:rsid w:val="00857C20"/>
    <w:rsid w:val="00860473"/>
    <w:rsid w:val="0086076D"/>
    <w:rsid w:val="00860A47"/>
    <w:rsid w:val="00861571"/>
    <w:rsid w:val="00862961"/>
    <w:rsid w:val="008637DC"/>
    <w:rsid w:val="00863C34"/>
    <w:rsid w:val="00863CE7"/>
    <w:rsid w:val="00865B90"/>
    <w:rsid w:val="00871103"/>
    <w:rsid w:val="008729B0"/>
    <w:rsid w:val="0087302F"/>
    <w:rsid w:val="008822CA"/>
    <w:rsid w:val="00883B83"/>
    <w:rsid w:val="00883C3F"/>
    <w:rsid w:val="00884E9C"/>
    <w:rsid w:val="00887F72"/>
    <w:rsid w:val="008911AE"/>
    <w:rsid w:val="00894D7D"/>
    <w:rsid w:val="00894E64"/>
    <w:rsid w:val="00895707"/>
    <w:rsid w:val="008970E3"/>
    <w:rsid w:val="008A100B"/>
    <w:rsid w:val="008A1FF4"/>
    <w:rsid w:val="008A318F"/>
    <w:rsid w:val="008A6103"/>
    <w:rsid w:val="008B0B7F"/>
    <w:rsid w:val="008B0F3D"/>
    <w:rsid w:val="008B567B"/>
    <w:rsid w:val="008B6274"/>
    <w:rsid w:val="008C0171"/>
    <w:rsid w:val="008C02F1"/>
    <w:rsid w:val="008C1C39"/>
    <w:rsid w:val="008C241E"/>
    <w:rsid w:val="008C3B3D"/>
    <w:rsid w:val="008C5384"/>
    <w:rsid w:val="008C7AAD"/>
    <w:rsid w:val="008D0164"/>
    <w:rsid w:val="008D4F52"/>
    <w:rsid w:val="008D54B7"/>
    <w:rsid w:val="008D5E89"/>
    <w:rsid w:val="008E2B05"/>
    <w:rsid w:val="008E2CA2"/>
    <w:rsid w:val="008E7133"/>
    <w:rsid w:val="008F165D"/>
    <w:rsid w:val="008F28D6"/>
    <w:rsid w:val="008F616D"/>
    <w:rsid w:val="008F6582"/>
    <w:rsid w:val="008F7B5E"/>
    <w:rsid w:val="00900700"/>
    <w:rsid w:val="00900B59"/>
    <w:rsid w:val="00901035"/>
    <w:rsid w:val="00902961"/>
    <w:rsid w:val="00904AE0"/>
    <w:rsid w:val="00905192"/>
    <w:rsid w:val="00905C80"/>
    <w:rsid w:val="009060EC"/>
    <w:rsid w:val="00921F23"/>
    <w:rsid w:val="009245CB"/>
    <w:rsid w:val="00924886"/>
    <w:rsid w:val="00931615"/>
    <w:rsid w:val="0093449A"/>
    <w:rsid w:val="00934DC8"/>
    <w:rsid w:val="00935E21"/>
    <w:rsid w:val="00937449"/>
    <w:rsid w:val="00937801"/>
    <w:rsid w:val="00937A1D"/>
    <w:rsid w:val="009423DA"/>
    <w:rsid w:val="0094257A"/>
    <w:rsid w:val="0094488B"/>
    <w:rsid w:val="0094571A"/>
    <w:rsid w:val="0094603F"/>
    <w:rsid w:val="0095153C"/>
    <w:rsid w:val="00951FA3"/>
    <w:rsid w:val="00956173"/>
    <w:rsid w:val="00957655"/>
    <w:rsid w:val="00963568"/>
    <w:rsid w:val="00963E29"/>
    <w:rsid w:val="00965AFF"/>
    <w:rsid w:val="00965C40"/>
    <w:rsid w:val="00967DD0"/>
    <w:rsid w:val="009728FD"/>
    <w:rsid w:val="009749DE"/>
    <w:rsid w:val="00976B80"/>
    <w:rsid w:val="0097762E"/>
    <w:rsid w:val="00977D58"/>
    <w:rsid w:val="0098042E"/>
    <w:rsid w:val="00983810"/>
    <w:rsid w:val="0098476A"/>
    <w:rsid w:val="00986236"/>
    <w:rsid w:val="0098678E"/>
    <w:rsid w:val="00986DAB"/>
    <w:rsid w:val="0098777D"/>
    <w:rsid w:val="00990D67"/>
    <w:rsid w:val="00992568"/>
    <w:rsid w:val="00993184"/>
    <w:rsid w:val="0099318D"/>
    <w:rsid w:val="009931ED"/>
    <w:rsid w:val="00993DC1"/>
    <w:rsid w:val="00994C0C"/>
    <w:rsid w:val="00995EA5"/>
    <w:rsid w:val="009A1238"/>
    <w:rsid w:val="009A4D5A"/>
    <w:rsid w:val="009A60E5"/>
    <w:rsid w:val="009A7727"/>
    <w:rsid w:val="009B2D6D"/>
    <w:rsid w:val="009B371F"/>
    <w:rsid w:val="009B3F64"/>
    <w:rsid w:val="009B3FF9"/>
    <w:rsid w:val="009C2ED1"/>
    <w:rsid w:val="009C4BDF"/>
    <w:rsid w:val="009C5D28"/>
    <w:rsid w:val="009C69C7"/>
    <w:rsid w:val="009C74CF"/>
    <w:rsid w:val="009D01A6"/>
    <w:rsid w:val="009D0252"/>
    <w:rsid w:val="009D0283"/>
    <w:rsid w:val="009D6231"/>
    <w:rsid w:val="009E15AF"/>
    <w:rsid w:val="009E3A30"/>
    <w:rsid w:val="009E3DA7"/>
    <w:rsid w:val="009E59DB"/>
    <w:rsid w:val="009E7271"/>
    <w:rsid w:val="009E7840"/>
    <w:rsid w:val="009F148E"/>
    <w:rsid w:val="009F1526"/>
    <w:rsid w:val="009F22BA"/>
    <w:rsid w:val="009F572D"/>
    <w:rsid w:val="009F58B2"/>
    <w:rsid w:val="009F73AC"/>
    <w:rsid w:val="00A007F0"/>
    <w:rsid w:val="00A04521"/>
    <w:rsid w:val="00A07026"/>
    <w:rsid w:val="00A074BB"/>
    <w:rsid w:val="00A07618"/>
    <w:rsid w:val="00A07F44"/>
    <w:rsid w:val="00A1042C"/>
    <w:rsid w:val="00A121DE"/>
    <w:rsid w:val="00A12690"/>
    <w:rsid w:val="00A15055"/>
    <w:rsid w:val="00A1519D"/>
    <w:rsid w:val="00A2265A"/>
    <w:rsid w:val="00A229F9"/>
    <w:rsid w:val="00A25DA7"/>
    <w:rsid w:val="00A33D89"/>
    <w:rsid w:val="00A3511C"/>
    <w:rsid w:val="00A42698"/>
    <w:rsid w:val="00A43804"/>
    <w:rsid w:val="00A47250"/>
    <w:rsid w:val="00A47AD0"/>
    <w:rsid w:val="00A5112C"/>
    <w:rsid w:val="00A52234"/>
    <w:rsid w:val="00A52D10"/>
    <w:rsid w:val="00A52EBF"/>
    <w:rsid w:val="00A5359D"/>
    <w:rsid w:val="00A53F7E"/>
    <w:rsid w:val="00A53FF6"/>
    <w:rsid w:val="00A56173"/>
    <w:rsid w:val="00A56744"/>
    <w:rsid w:val="00A56CFA"/>
    <w:rsid w:val="00A61F11"/>
    <w:rsid w:val="00A6277A"/>
    <w:rsid w:val="00A6457E"/>
    <w:rsid w:val="00A65D1B"/>
    <w:rsid w:val="00A67534"/>
    <w:rsid w:val="00A67A74"/>
    <w:rsid w:val="00A70035"/>
    <w:rsid w:val="00A73602"/>
    <w:rsid w:val="00A774D1"/>
    <w:rsid w:val="00A77BC2"/>
    <w:rsid w:val="00A80843"/>
    <w:rsid w:val="00A832B5"/>
    <w:rsid w:val="00A84273"/>
    <w:rsid w:val="00A856CD"/>
    <w:rsid w:val="00A9067B"/>
    <w:rsid w:val="00A90784"/>
    <w:rsid w:val="00A9489E"/>
    <w:rsid w:val="00A95359"/>
    <w:rsid w:val="00AA1685"/>
    <w:rsid w:val="00AA21FA"/>
    <w:rsid w:val="00AA240A"/>
    <w:rsid w:val="00AA3B08"/>
    <w:rsid w:val="00AA3D95"/>
    <w:rsid w:val="00AB153B"/>
    <w:rsid w:val="00AB726A"/>
    <w:rsid w:val="00AC0C2D"/>
    <w:rsid w:val="00AC342A"/>
    <w:rsid w:val="00AC54A1"/>
    <w:rsid w:val="00AC59C4"/>
    <w:rsid w:val="00AD19DB"/>
    <w:rsid w:val="00AD2853"/>
    <w:rsid w:val="00AD566A"/>
    <w:rsid w:val="00AD7069"/>
    <w:rsid w:val="00AD7EC9"/>
    <w:rsid w:val="00AF1B86"/>
    <w:rsid w:val="00AF31BC"/>
    <w:rsid w:val="00AF3778"/>
    <w:rsid w:val="00AF3DF2"/>
    <w:rsid w:val="00AF4B73"/>
    <w:rsid w:val="00B01EAC"/>
    <w:rsid w:val="00B020E6"/>
    <w:rsid w:val="00B038F7"/>
    <w:rsid w:val="00B03CA2"/>
    <w:rsid w:val="00B0727C"/>
    <w:rsid w:val="00B12507"/>
    <w:rsid w:val="00B130A1"/>
    <w:rsid w:val="00B153D4"/>
    <w:rsid w:val="00B173FB"/>
    <w:rsid w:val="00B20C72"/>
    <w:rsid w:val="00B247DB"/>
    <w:rsid w:val="00B24F3C"/>
    <w:rsid w:val="00B25BE3"/>
    <w:rsid w:val="00B269E4"/>
    <w:rsid w:val="00B27028"/>
    <w:rsid w:val="00B27E9C"/>
    <w:rsid w:val="00B302B2"/>
    <w:rsid w:val="00B327F3"/>
    <w:rsid w:val="00B347E5"/>
    <w:rsid w:val="00B35102"/>
    <w:rsid w:val="00B41B28"/>
    <w:rsid w:val="00B44304"/>
    <w:rsid w:val="00B4736C"/>
    <w:rsid w:val="00B53C3B"/>
    <w:rsid w:val="00B54F3E"/>
    <w:rsid w:val="00B54F8A"/>
    <w:rsid w:val="00B5561A"/>
    <w:rsid w:val="00B56C73"/>
    <w:rsid w:val="00B57AE6"/>
    <w:rsid w:val="00B57E36"/>
    <w:rsid w:val="00B60CBF"/>
    <w:rsid w:val="00B61CD3"/>
    <w:rsid w:val="00B61EA5"/>
    <w:rsid w:val="00B62ECC"/>
    <w:rsid w:val="00B64AAC"/>
    <w:rsid w:val="00B67561"/>
    <w:rsid w:val="00B70AF1"/>
    <w:rsid w:val="00B71D54"/>
    <w:rsid w:val="00B73721"/>
    <w:rsid w:val="00B73FFF"/>
    <w:rsid w:val="00B74655"/>
    <w:rsid w:val="00B76B65"/>
    <w:rsid w:val="00B77D64"/>
    <w:rsid w:val="00B822C6"/>
    <w:rsid w:val="00B826D4"/>
    <w:rsid w:val="00B83B49"/>
    <w:rsid w:val="00B860FE"/>
    <w:rsid w:val="00B95E23"/>
    <w:rsid w:val="00BA0E0D"/>
    <w:rsid w:val="00BA537F"/>
    <w:rsid w:val="00BB495B"/>
    <w:rsid w:val="00BB6C60"/>
    <w:rsid w:val="00BB7214"/>
    <w:rsid w:val="00BC07A5"/>
    <w:rsid w:val="00BC083F"/>
    <w:rsid w:val="00BC0B73"/>
    <w:rsid w:val="00BC0DD7"/>
    <w:rsid w:val="00BC2AA5"/>
    <w:rsid w:val="00BC4834"/>
    <w:rsid w:val="00BC5464"/>
    <w:rsid w:val="00BC6BF1"/>
    <w:rsid w:val="00BC7831"/>
    <w:rsid w:val="00BD07BE"/>
    <w:rsid w:val="00BD44B7"/>
    <w:rsid w:val="00BD5371"/>
    <w:rsid w:val="00BD54DD"/>
    <w:rsid w:val="00BD657D"/>
    <w:rsid w:val="00BE727A"/>
    <w:rsid w:val="00BE73A4"/>
    <w:rsid w:val="00BF28E5"/>
    <w:rsid w:val="00BF742A"/>
    <w:rsid w:val="00BF7E70"/>
    <w:rsid w:val="00C01D2B"/>
    <w:rsid w:val="00C02022"/>
    <w:rsid w:val="00C033CD"/>
    <w:rsid w:val="00C03AB4"/>
    <w:rsid w:val="00C05378"/>
    <w:rsid w:val="00C0563D"/>
    <w:rsid w:val="00C05768"/>
    <w:rsid w:val="00C108A7"/>
    <w:rsid w:val="00C11197"/>
    <w:rsid w:val="00C11E9F"/>
    <w:rsid w:val="00C122E4"/>
    <w:rsid w:val="00C129BF"/>
    <w:rsid w:val="00C13F8B"/>
    <w:rsid w:val="00C13FD8"/>
    <w:rsid w:val="00C16527"/>
    <w:rsid w:val="00C16E00"/>
    <w:rsid w:val="00C1708D"/>
    <w:rsid w:val="00C217E0"/>
    <w:rsid w:val="00C26777"/>
    <w:rsid w:val="00C330B7"/>
    <w:rsid w:val="00C33AA9"/>
    <w:rsid w:val="00C34167"/>
    <w:rsid w:val="00C3472E"/>
    <w:rsid w:val="00C35EE8"/>
    <w:rsid w:val="00C36BD2"/>
    <w:rsid w:val="00C3777B"/>
    <w:rsid w:val="00C37A16"/>
    <w:rsid w:val="00C401CD"/>
    <w:rsid w:val="00C420F9"/>
    <w:rsid w:val="00C42619"/>
    <w:rsid w:val="00C450AF"/>
    <w:rsid w:val="00C45C8C"/>
    <w:rsid w:val="00C517CA"/>
    <w:rsid w:val="00C51C54"/>
    <w:rsid w:val="00C539CE"/>
    <w:rsid w:val="00C550FF"/>
    <w:rsid w:val="00C55CFC"/>
    <w:rsid w:val="00C56C3B"/>
    <w:rsid w:val="00C57112"/>
    <w:rsid w:val="00C60726"/>
    <w:rsid w:val="00C63304"/>
    <w:rsid w:val="00C6336B"/>
    <w:rsid w:val="00C6392D"/>
    <w:rsid w:val="00C6462B"/>
    <w:rsid w:val="00C6481A"/>
    <w:rsid w:val="00C66399"/>
    <w:rsid w:val="00C7295D"/>
    <w:rsid w:val="00C73784"/>
    <w:rsid w:val="00C80B35"/>
    <w:rsid w:val="00C84D7C"/>
    <w:rsid w:val="00C864E8"/>
    <w:rsid w:val="00C91CB4"/>
    <w:rsid w:val="00C930FC"/>
    <w:rsid w:val="00C93576"/>
    <w:rsid w:val="00C94911"/>
    <w:rsid w:val="00C95B7D"/>
    <w:rsid w:val="00C9736E"/>
    <w:rsid w:val="00CA1357"/>
    <w:rsid w:val="00CA4AAD"/>
    <w:rsid w:val="00CA5E53"/>
    <w:rsid w:val="00CB15B0"/>
    <w:rsid w:val="00CB2720"/>
    <w:rsid w:val="00CB4C73"/>
    <w:rsid w:val="00CB6525"/>
    <w:rsid w:val="00CB6CE5"/>
    <w:rsid w:val="00CB6EA8"/>
    <w:rsid w:val="00CC2843"/>
    <w:rsid w:val="00CC2E6B"/>
    <w:rsid w:val="00CC605F"/>
    <w:rsid w:val="00CC7065"/>
    <w:rsid w:val="00CC7781"/>
    <w:rsid w:val="00CD022D"/>
    <w:rsid w:val="00CD2196"/>
    <w:rsid w:val="00CD22D8"/>
    <w:rsid w:val="00CE117E"/>
    <w:rsid w:val="00CE2EAA"/>
    <w:rsid w:val="00CE352C"/>
    <w:rsid w:val="00CE3F50"/>
    <w:rsid w:val="00CE4D68"/>
    <w:rsid w:val="00CE5B0D"/>
    <w:rsid w:val="00CE7A84"/>
    <w:rsid w:val="00CF1424"/>
    <w:rsid w:val="00CF1FF4"/>
    <w:rsid w:val="00CF316A"/>
    <w:rsid w:val="00CF4A22"/>
    <w:rsid w:val="00D0522E"/>
    <w:rsid w:val="00D07A71"/>
    <w:rsid w:val="00D07AC6"/>
    <w:rsid w:val="00D07C84"/>
    <w:rsid w:val="00D13C66"/>
    <w:rsid w:val="00D1555C"/>
    <w:rsid w:val="00D161B4"/>
    <w:rsid w:val="00D1751E"/>
    <w:rsid w:val="00D17CDB"/>
    <w:rsid w:val="00D32AC4"/>
    <w:rsid w:val="00D344A6"/>
    <w:rsid w:val="00D34851"/>
    <w:rsid w:val="00D34C97"/>
    <w:rsid w:val="00D34F71"/>
    <w:rsid w:val="00D35060"/>
    <w:rsid w:val="00D35138"/>
    <w:rsid w:val="00D36135"/>
    <w:rsid w:val="00D400C1"/>
    <w:rsid w:val="00D41F94"/>
    <w:rsid w:val="00D42312"/>
    <w:rsid w:val="00D424CC"/>
    <w:rsid w:val="00D43294"/>
    <w:rsid w:val="00D435EE"/>
    <w:rsid w:val="00D50376"/>
    <w:rsid w:val="00D508A0"/>
    <w:rsid w:val="00D51EE9"/>
    <w:rsid w:val="00D548FF"/>
    <w:rsid w:val="00D611F4"/>
    <w:rsid w:val="00D63BBA"/>
    <w:rsid w:val="00D642B4"/>
    <w:rsid w:val="00D64AC0"/>
    <w:rsid w:val="00D64C46"/>
    <w:rsid w:val="00D64C57"/>
    <w:rsid w:val="00D75B76"/>
    <w:rsid w:val="00D808D9"/>
    <w:rsid w:val="00D80B5D"/>
    <w:rsid w:val="00D8595F"/>
    <w:rsid w:val="00D85B0A"/>
    <w:rsid w:val="00D86667"/>
    <w:rsid w:val="00D86CFA"/>
    <w:rsid w:val="00D94921"/>
    <w:rsid w:val="00D95F67"/>
    <w:rsid w:val="00D96891"/>
    <w:rsid w:val="00D96F0D"/>
    <w:rsid w:val="00D97209"/>
    <w:rsid w:val="00D97685"/>
    <w:rsid w:val="00DA0ABA"/>
    <w:rsid w:val="00DA52E2"/>
    <w:rsid w:val="00DB28F5"/>
    <w:rsid w:val="00DB4871"/>
    <w:rsid w:val="00DB6DC8"/>
    <w:rsid w:val="00DC0EB1"/>
    <w:rsid w:val="00DC18AB"/>
    <w:rsid w:val="00DC216A"/>
    <w:rsid w:val="00DC4B30"/>
    <w:rsid w:val="00DC5DDB"/>
    <w:rsid w:val="00DC6B30"/>
    <w:rsid w:val="00DD0F4F"/>
    <w:rsid w:val="00DD4949"/>
    <w:rsid w:val="00DD50A8"/>
    <w:rsid w:val="00DD58BB"/>
    <w:rsid w:val="00DD66FA"/>
    <w:rsid w:val="00DE503B"/>
    <w:rsid w:val="00DE67AF"/>
    <w:rsid w:val="00DE7361"/>
    <w:rsid w:val="00DE7731"/>
    <w:rsid w:val="00DF1A15"/>
    <w:rsid w:val="00DF232E"/>
    <w:rsid w:val="00DF25E0"/>
    <w:rsid w:val="00DF3808"/>
    <w:rsid w:val="00DF47F6"/>
    <w:rsid w:val="00DF4EB3"/>
    <w:rsid w:val="00DF516F"/>
    <w:rsid w:val="00DF7094"/>
    <w:rsid w:val="00DF7DC2"/>
    <w:rsid w:val="00E0042F"/>
    <w:rsid w:val="00E032FC"/>
    <w:rsid w:val="00E03AE4"/>
    <w:rsid w:val="00E041B6"/>
    <w:rsid w:val="00E05EB9"/>
    <w:rsid w:val="00E0750A"/>
    <w:rsid w:val="00E10C5C"/>
    <w:rsid w:val="00E10F62"/>
    <w:rsid w:val="00E13CC4"/>
    <w:rsid w:val="00E14F5F"/>
    <w:rsid w:val="00E1537B"/>
    <w:rsid w:val="00E17E5F"/>
    <w:rsid w:val="00E21312"/>
    <w:rsid w:val="00E23CF2"/>
    <w:rsid w:val="00E23F33"/>
    <w:rsid w:val="00E27C3F"/>
    <w:rsid w:val="00E27D54"/>
    <w:rsid w:val="00E3035A"/>
    <w:rsid w:val="00E30D7E"/>
    <w:rsid w:val="00E34DBC"/>
    <w:rsid w:val="00E41910"/>
    <w:rsid w:val="00E42FE9"/>
    <w:rsid w:val="00E45BA5"/>
    <w:rsid w:val="00E529FB"/>
    <w:rsid w:val="00E53308"/>
    <w:rsid w:val="00E5686B"/>
    <w:rsid w:val="00E56AC0"/>
    <w:rsid w:val="00E61488"/>
    <w:rsid w:val="00E63EC3"/>
    <w:rsid w:val="00E65E91"/>
    <w:rsid w:val="00E6608D"/>
    <w:rsid w:val="00E67740"/>
    <w:rsid w:val="00E67AB7"/>
    <w:rsid w:val="00E7251F"/>
    <w:rsid w:val="00E72560"/>
    <w:rsid w:val="00E7326F"/>
    <w:rsid w:val="00E74AFA"/>
    <w:rsid w:val="00E7551F"/>
    <w:rsid w:val="00E75812"/>
    <w:rsid w:val="00E76D1F"/>
    <w:rsid w:val="00E77405"/>
    <w:rsid w:val="00E80A7F"/>
    <w:rsid w:val="00E80ED4"/>
    <w:rsid w:val="00E819E5"/>
    <w:rsid w:val="00E8629B"/>
    <w:rsid w:val="00E87181"/>
    <w:rsid w:val="00E87C34"/>
    <w:rsid w:val="00E87E32"/>
    <w:rsid w:val="00E902AA"/>
    <w:rsid w:val="00E908D5"/>
    <w:rsid w:val="00E90AD2"/>
    <w:rsid w:val="00E9285B"/>
    <w:rsid w:val="00E931C8"/>
    <w:rsid w:val="00E936F0"/>
    <w:rsid w:val="00E96283"/>
    <w:rsid w:val="00E96314"/>
    <w:rsid w:val="00EA0E60"/>
    <w:rsid w:val="00EA1654"/>
    <w:rsid w:val="00EA2FFA"/>
    <w:rsid w:val="00EA4604"/>
    <w:rsid w:val="00EA4BA9"/>
    <w:rsid w:val="00EB07B4"/>
    <w:rsid w:val="00EB0D2A"/>
    <w:rsid w:val="00EB2463"/>
    <w:rsid w:val="00EB49A7"/>
    <w:rsid w:val="00EB5E38"/>
    <w:rsid w:val="00EC3169"/>
    <w:rsid w:val="00EC4182"/>
    <w:rsid w:val="00EC566A"/>
    <w:rsid w:val="00EC7F25"/>
    <w:rsid w:val="00ED1748"/>
    <w:rsid w:val="00ED1B1F"/>
    <w:rsid w:val="00ED1B96"/>
    <w:rsid w:val="00ED2737"/>
    <w:rsid w:val="00ED57C4"/>
    <w:rsid w:val="00EE3173"/>
    <w:rsid w:val="00EE4D09"/>
    <w:rsid w:val="00EE59E5"/>
    <w:rsid w:val="00EE6941"/>
    <w:rsid w:val="00EE7408"/>
    <w:rsid w:val="00EF1566"/>
    <w:rsid w:val="00EF355E"/>
    <w:rsid w:val="00EF451D"/>
    <w:rsid w:val="00EF5EF9"/>
    <w:rsid w:val="00EF7899"/>
    <w:rsid w:val="00F0037F"/>
    <w:rsid w:val="00F0185D"/>
    <w:rsid w:val="00F0236A"/>
    <w:rsid w:val="00F02670"/>
    <w:rsid w:val="00F03454"/>
    <w:rsid w:val="00F03AE7"/>
    <w:rsid w:val="00F0475C"/>
    <w:rsid w:val="00F05B58"/>
    <w:rsid w:val="00F0618C"/>
    <w:rsid w:val="00F10D6E"/>
    <w:rsid w:val="00F14A95"/>
    <w:rsid w:val="00F17921"/>
    <w:rsid w:val="00F17FBA"/>
    <w:rsid w:val="00F2005F"/>
    <w:rsid w:val="00F2163B"/>
    <w:rsid w:val="00F23B55"/>
    <w:rsid w:val="00F251E7"/>
    <w:rsid w:val="00F27257"/>
    <w:rsid w:val="00F273AB"/>
    <w:rsid w:val="00F307EA"/>
    <w:rsid w:val="00F308AD"/>
    <w:rsid w:val="00F30F04"/>
    <w:rsid w:val="00F32023"/>
    <w:rsid w:val="00F3671D"/>
    <w:rsid w:val="00F37CBE"/>
    <w:rsid w:val="00F403AE"/>
    <w:rsid w:val="00F41057"/>
    <w:rsid w:val="00F4146D"/>
    <w:rsid w:val="00F41FCA"/>
    <w:rsid w:val="00F4204C"/>
    <w:rsid w:val="00F440C5"/>
    <w:rsid w:val="00F44E63"/>
    <w:rsid w:val="00F50B90"/>
    <w:rsid w:val="00F51C3E"/>
    <w:rsid w:val="00F52600"/>
    <w:rsid w:val="00F534AB"/>
    <w:rsid w:val="00F53DA4"/>
    <w:rsid w:val="00F57FE0"/>
    <w:rsid w:val="00F6352F"/>
    <w:rsid w:val="00F63999"/>
    <w:rsid w:val="00F65720"/>
    <w:rsid w:val="00F658DA"/>
    <w:rsid w:val="00F65FA8"/>
    <w:rsid w:val="00F665B0"/>
    <w:rsid w:val="00F66F63"/>
    <w:rsid w:val="00F67E66"/>
    <w:rsid w:val="00F7043F"/>
    <w:rsid w:val="00F71E48"/>
    <w:rsid w:val="00F728D2"/>
    <w:rsid w:val="00F72A73"/>
    <w:rsid w:val="00F7339F"/>
    <w:rsid w:val="00F737EA"/>
    <w:rsid w:val="00F753B3"/>
    <w:rsid w:val="00F76413"/>
    <w:rsid w:val="00F77342"/>
    <w:rsid w:val="00F83254"/>
    <w:rsid w:val="00F83ED2"/>
    <w:rsid w:val="00F909C6"/>
    <w:rsid w:val="00F92CFF"/>
    <w:rsid w:val="00F95B66"/>
    <w:rsid w:val="00FA0116"/>
    <w:rsid w:val="00FA0BFF"/>
    <w:rsid w:val="00FA3B3D"/>
    <w:rsid w:val="00FA3EF7"/>
    <w:rsid w:val="00FA50C3"/>
    <w:rsid w:val="00FA5314"/>
    <w:rsid w:val="00FA5BDE"/>
    <w:rsid w:val="00FA67D2"/>
    <w:rsid w:val="00FA7943"/>
    <w:rsid w:val="00FB0AA8"/>
    <w:rsid w:val="00FB44CA"/>
    <w:rsid w:val="00FB6EAA"/>
    <w:rsid w:val="00FB71B9"/>
    <w:rsid w:val="00FB7CE3"/>
    <w:rsid w:val="00FC0CD8"/>
    <w:rsid w:val="00FC4690"/>
    <w:rsid w:val="00FC4D86"/>
    <w:rsid w:val="00FC7BA6"/>
    <w:rsid w:val="00FD71BB"/>
    <w:rsid w:val="00FE16D0"/>
    <w:rsid w:val="00FE1B20"/>
    <w:rsid w:val="00FE2ACD"/>
    <w:rsid w:val="00FE4B51"/>
    <w:rsid w:val="00FE643D"/>
    <w:rsid w:val="00FE7FD3"/>
    <w:rsid w:val="00FF0437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4AE0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link w:val="4Char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character" w:customStyle="1" w:styleId="4Char">
    <w:name w:val="标题 4 Char"/>
    <w:basedOn w:val="a1"/>
    <w:link w:val="4"/>
    <w:rsid w:val="00054FDE"/>
    <w:rPr>
      <w:rFonts w:ascii="Arial" w:eastAsia="黑体" w:hAnsi="Arial"/>
      <w:b/>
      <w:bCs/>
      <w:kern w:val="2"/>
      <w:sz w:val="24"/>
      <w:szCs w:val="28"/>
    </w:rPr>
  </w:style>
  <w:style w:type="paragraph" w:styleId="afb">
    <w:name w:val="Normal (Web)"/>
    <w:basedOn w:val="a0"/>
    <w:uiPriority w:val="99"/>
    <w:semiHidden/>
    <w:unhideWhenUsed/>
    <w:rsid w:val="00041C08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__2.vsdx"/><Relationship Id="rId26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70FF6-5BF9-4E10-B2A4-D9DEC425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1407</TotalTime>
  <Pages>20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7186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1228</cp:revision>
  <dcterms:created xsi:type="dcterms:W3CDTF">2013-05-14T04:56:00Z</dcterms:created>
  <dcterms:modified xsi:type="dcterms:W3CDTF">2015-05-07T02:57:00Z</dcterms:modified>
</cp:coreProperties>
</file>